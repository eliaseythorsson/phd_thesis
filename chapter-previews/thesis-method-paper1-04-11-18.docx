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2018-11-04</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am writing the thesis in Rstudio using the</w:t>
      </w:r>
      <w:r>
        <w:t xml:space="preserve"> </w:t>
      </w:r>
      <w:hyperlink r:id="rId22">
        <w:r>
          <w:rPr>
            <w:rStyle w:val="Hyperlink"/>
          </w:rPr>
          <w:t xml:space="preserve">bookdown</w:t>
        </w:r>
      </w:hyperlink>
      <w:r>
        <w:t xml:space="preserve"> </w:t>
      </w:r>
      <w:r>
        <w:t xml:space="preserve">package and hosting the thesis on Github. Writing the thesis in Rstudio confers many advantages. Tables and Figures can be created directly within Rstudio, which minimizes additional work associated with manually moving them into a separate writing program – a process both error-prone and labor intensive. All aspects of the writing, typesetting and data analysis are documented and version controlled. The bookdown packages automates the process of exporting the thesis to word, pdf and html formats. The thesis will be open access during the writing process. I believe I will be more motivated if my productiveness – or lack thereof, is held accountable to anyone who wishes to check. I would be grateful for any and all comments on any aspect of the thesis under construction.</w:t>
      </w:r>
    </w:p>
    <w:p>
      <w:pPr>
        <w:pStyle w:val="Heading1"/>
      </w:pPr>
      <w:bookmarkStart w:id="23" w:name="intro"/>
      <w:bookmarkEnd w:id="23"/>
      <w:r>
        <w:t xml:space="preserve">Introduction</w:t>
      </w:r>
    </w:p>
    <w:p>
      <w:pPr>
        <w:pStyle w:val="FirstParagraph"/>
      </w:pPr>
      <w:r>
        <w:t xml:space="preserve">Placeholder</w:t>
      </w:r>
    </w:p>
    <w:p>
      <w:pPr>
        <w:pStyle w:val="Heading2"/>
      </w:pPr>
      <w:bookmarkStart w:id="24" w:name="clinical-manifestations-of-streptococcus-pneumoniae"/>
      <w:bookmarkEnd w:id="24"/>
      <w:r>
        <w:t xml:space="preserve">Clinical manifestations of</w:t>
      </w:r>
      <w:r>
        <w:t xml:space="preserve"> </w:t>
      </w:r>
      <w:r>
        <w:rPr>
          <w:i/>
        </w:rPr>
        <w:t xml:space="preserve">Streptococcus pneumoniae</w:t>
      </w:r>
    </w:p>
    <w:p>
      <w:pPr>
        <w:pStyle w:val="Heading3"/>
      </w:pPr>
      <w:bookmarkStart w:id="25" w:name="acute-otitis-media"/>
      <w:bookmarkEnd w:id="25"/>
      <w:r>
        <w:t xml:space="preserve">Acute otitis media</w:t>
      </w:r>
    </w:p>
    <w:p>
      <w:pPr>
        <w:pStyle w:val="Heading4"/>
      </w:pPr>
      <w:bookmarkStart w:id="26" w:name="pathogens-implicated-in-acute-otitis-media"/>
      <w:bookmarkEnd w:id="26"/>
      <w:r>
        <w:t xml:space="preserve">Pathogens implicated in acute otitis media</w:t>
      </w:r>
    </w:p>
    <w:p>
      <w:pPr>
        <w:pStyle w:val="Heading4"/>
      </w:pPr>
      <w:bookmarkStart w:id="27" w:name="healthcare-burden-of-otitis-media"/>
      <w:bookmarkEnd w:id="27"/>
      <w:r>
        <w:t xml:space="preserve">Healthcare burden of otitis media</w:t>
      </w:r>
    </w:p>
    <w:p>
      <w:pPr>
        <w:pStyle w:val="Heading4"/>
      </w:pPr>
      <w:bookmarkStart w:id="28" w:name="tympanostomy-tube-procedures"/>
      <w:bookmarkEnd w:id="28"/>
      <w:r>
        <w:t xml:space="preserve">Tympanostomy tube procedures</w:t>
      </w:r>
    </w:p>
    <w:p>
      <w:pPr>
        <w:pStyle w:val="Heading4"/>
      </w:pPr>
      <w:bookmarkStart w:id="29" w:name="acute-otitis-media-in-iceland"/>
      <w:bookmarkEnd w:id="29"/>
      <w:r>
        <w:t xml:space="preserve">Acute otitis media in Iceland</w:t>
      </w:r>
    </w:p>
    <w:p>
      <w:pPr>
        <w:pStyle w:val="Heading3"/>
      </w:pPr>
      <w:bookmarkStart w:id="30" w:name="pneumonia"/>
      <w:bookmarkEnd w:id="30"/>
      <w:r>
        <w:t xml:space="preserve">Pneumonia</w:t>
      </w:r>
    </w:p>
    <w:p>
      <w:pPr>
        <w:pStyle w:val="Heading4"/>
      </w:pPr>
      <w:bookmarkStart w:id="31" w:name="pathogens-causing-pneumonia"/>
      <w:bookmarkEnd w:id="31"/>
      <w:r>
        <w:t xml:space="preserve">Pathogens causing pneumonia</w:t>
      </w:r>
    </w:p>
    <w:p>
      <w:pPr>
        <w:pStyle w:val="Heading4"/>
      </w:pPr>
      <w:bookmarkStart w:id="32" w:name="healthcare-burden-of-pneumonia"/>
      <w:bookmarkEnd w:id="32"/>
      <w:r>
        <w:t xml:space="preserve">Healthcare burden of pneumonia</w:t>
      </w:r>
    </w:p>
    <w:p>
      <w:pPr>
        <w:pStyle w:val="Heading4"/>
      </w:pPr>
      <w:bookmarkStart w:id="33" w:name="pneumonia-in-iceland"/>
      <w:bookmarkEnd w:id="33"/>
      <w:r>
        <w:t xml:space="preserve">Pneumonia in Iceland</w:t>
      </w:r>
    </w:p>
    <w:p>
      <w:pPr>
        <w:pStyle w:val="Heading3"/>
      </w:pPr>
      <w:bookmarkStart w:id="34" w:name="invasive-pneumococcal-disease"/>
      <w:bookmarkEnd w:id="34"/>
      <w:r>
        <w:t xml:space="preserve">Invasive pneumococcal disease</w:t>
      </w:r>
    </w:p>
    <w:p>
      <w:pPr>
        <w:pStyle w:val="Heading2"/>
      </w:pPr>
      <w:bookmarkStart w:id="35" w:name="pneumococcal-vaccines"/>
      <w:bookmarkEnd w:id="35"/>
      <w:r>
        <w:t xml:space="preserve">Pneumococcal vaccines</w:t>
      </w:r>
    </w:p>
    <w:p>
      <w:pPr>
        <w:pStyle w:val="Heading3"/>
      </w:pPr>
      <w:bookmarkStart w:id="36" w:name="a-brief-history-of-pneumococcal-vaccination"/>
      <w:bookmarkEnd w:id="36"/>
      <w:r>
        <w:t xml:space="preserve">A brief history of pneumococcal vaccination</w:t>
      </w:r>
    </w:p>
    <w:p>
      <w:pPr>
        <w:pStyle w:val="Heading3"/>
      </w:pPr>
      <w:bookmarkStart w:id="37" w:name="key-concepts-in-pneumococcal-vaccine-epidemiology"/>
      <w:bookmarkEnd w:id="37"/>
      <w:r>
        <w:t xml:space="preserve">Key concepts in pneumococcal vaccine epidemiology</w:t>
      </w:r>
    </w:p>
    <w:p>
      <w:pPr>
        <w:pStyle w:val="Heading3"/>
      </w:pPr>
      <w:bookmarkStart w:id="38" w:name="the-impact-of-pneumococcal-conjugate-vaccines-on-otitis-media"/>
      <w:bookmarkEnd w:id="38"/>
      <w:r>
        <w:t xml:space="preserve">The impact of pneumococcal conjugate vaccines on otitis media</w:t>
      </w:r>
    </w:p>
    <w:p>
      <w:pPr>
        <w:pStyle w:val="Heading4"/>
      </w:pPr>
      <w:bookmarkStart w:id="39" w:name="randomized-controlled-trials"/>
      <w:bookmarkEnd w:id="39"/>
      <w:r>
        <w:t xml:space="preserve">Randomized controlled trials</w:t>
      </w:r>
    </w:p>
    <w:p>
      <w:pPr>
        <w:pStyle w:val="Heading4"/>
      </w:pPr>
      <w:bookmarkStart w:id="40" w:name="observational-studies"/>
      <w:bookmarkEnd w:id="40"/>
      <w:r>
        <w:t xml:space="preserve">Observational studies</w:t>
      </w:r>
    </w:p>
    <w:p>
      <w:pPr>
        <w:pStyle w:val="Heading3"/>
      </w:pPr>
      <w:bookmarkStart w:id="41" w:name="the-impact-of-pneumococcal-conjugate-vaccines-on-pneumonia"/>
      <w:bookmarkEnd w:id="41"/>
      <w:r>
        <w:t xml:space="preserve">The impact of pneumococcal conjugate vaccines on pneumonia</w:t>
      </w:r>
    </w:p>
    <w:p>
      <w:pPr>
        <w:pStyle w:val="Heading3"/>
      </w:pPr>
      <w:bookmarkStart w:id="42" w:name="the-impact-of-pneumococcal-conjugate-vaccines-on-invasive-pneumococcal-disease"/>
      <w:bookmarkEnd w:id="42"/>
      <w:r>
        <w:t xml:space="preserve">The impact of pneumococcal conjugate vaccines on Invasive pneumococcal disease</w:t>
      </w:r>
    </w:p>
    <w:p>
      <w:pPr>
        <w:pStyle w:val="Heading2"/>
      </w:pPr>
      <w:bookmarkStart w:id="43" w:name="cost-effectiveness-in-the-context-of-pneumococcal-conjugate-vaccination"/>
      <w:bookmarkEnd w:id="43"/>
      <w:r>
        <w:t xml:space="preserve">Cost-effectiveness in the context of pneumococcal conjugate vaccination</w:t>
      </w:r>
    </w:p>
    <w:p>
      <w:pPr>
        <w:pStyle w:val="Heading3"/>
      </w:pPr>
      <w:bookmarkStart w:id="44" w:name="measurement-of-effectiveness-and-choice-of-health-outcomes"/>
      <w:bookmarkEnd w:id="44"/>
      <w:r>
        <w:t xml:space="preserve">Measurement of effectiveness and choice of health outcomes</w:t>
      </w:r>
    </w:p>
    <w:p>
      <w:pPr>
        <w:pStyle w:val="Heading4"/>
      </w:pPr>
      <w:bookmarkStart w:id="45" w:name="health-outcomes-considered"/>
      <w:bookmarkEnd w:id="45"/>
      <w:r>
        <w:t xml:space="preserve">Health outcomes considered</w:t>
      </w:r>
    </w:p>
    <w:p>
      <w:pPr>
        <w:pStyle w:val="Heading4"/>
      </w:pPr>
      <w:bookmarkStart w:id="46" w:name="effectiveness-of-pneumococcal-conjugate-vaccines"/>
      <w:bookmarkEnd w:id="46"/>
      <w:r>
        <w:t xml:space="preserve">Effectiveness of pneumococcal conjugate vaccines</w:t>
      </w:r>
    </w:p>
    <w:p>
      <w:pPr>
        <w:pStyle w:val="Heading3"/>
      </w:pPr>
      <w:bookmarkStart w:id="47" w:name="estimating-resources-and-cost"/>
      <w:bookmarkEnd w:id="47"/>
      <w:r>
        <w:t xml:space="preserve">Estimating resources and cost</w:t>
      </w:r>
    </w:p>
    <w:p>
      <w:pPr>
        <w:pStyle w:val="Heading1"/>
      </w:pPr>
      <w:bookmarkStart w:id="48" w:name="aims"/>
      <w:bookmarkEnd w:id="48"/>
      <w:r>
        <w:t xml:space="preserve">Aims</w:t>
      </w:r>
    </w:p>
    <w:p>
      <w:pPr>
        <w:pStyle w:val="Heading1"/>
      </w:pPr>
      <w:bookmarkStart w:id="49" w:name="methods"/>
      <w:bookmarkEnd w:id="49"/>
      <w:r>
        <w:t xml:space="preserve">Materials and methods</w:t>
      </w:r>
    </w:p>
    <w:p>
      <w:pPr>
        <w:pStyle w:val="FirstParagraph"/>
      </w:pPr>
      <w:r>
        <w:t xml:space="preserve">Placeholder</w:t>
      </w:r>
    </w:p>
    <w:p>
      <w:pPr>
        <w:pStyle w:val="Heading2"/>
      </w:pPr>
      <w:bookmarkStart w:id="50" w:name="data-collection-and-sources"/>
      <w:bookmarkEnd w:id="50"/>
      <w:r>
        <w:t xml:space="preserve">Data collection and sources</w:t>
      </w:r>
    </w:p>
    <w:p>
      <w:pPr>
        <w:pStyle w:val="Heading3"/>
      </w:pPr>
      <w:bookmarkStart w:id="51" w:name="statistics-iceland"/>
      <w:bookmarkEnd w:id="51"/>
      <w:r>
        <w:t xml:space="preserve">Statistics Iceland</w:t>
      </w:r>
    </w:p>
    <w:p>
      <w:pPr>
        <w:pStyle w:val="Heading3"/>
      </w:pPr>
      <w:bookmarkStart w:id="52" w:name="landspitali-university-hospital-inpatient-registry"/>
      <w:bookmarkEnd w:id="52"/>
      <w:r>
        <w:t xml:space="preserve">Landspitali University Hospital inpatient registry</w:t>
      </w:r>
    </w:p>
    <w:p>
      <w:pPr>
        <w:pStyle w:val="Heading3"/>
      </w:pPr>
      <w:bookmarkStart w:id="53" w:name="the-primary-care-registry"/>
      <w:bookmarkEnd w:id="53"/>
      <w:r>
        <w:t xml:space="preserve">The Primary Care Registry</w:t>
      </w:r>
    </w:p>
    <w:p>
      <w:pPr>
        <w:pStyle w:val="Heading3"/>
      </w:pPr>
      <w:bookmarkStart w:id="54" w:name="the-national-vaccine-registry"/>
      <w:bookmarkEnd w:id="54"/>
      <w:r>
        <w:t xml:space="preserve">The National Vaccine Registry</w:t>
      </w:r>
    </w:p>
    <w:p>
      <w:pPr>
        <w:pStyle w:val="Heading3"/>
      </w:pPr>
      <w:bookmarkStart w:id="55" w:name="the-national-drug-prescription-registry"/>
      <w:bookmarkEnd w:id="55"/>
      <w:r>
        <w:t xml:space="preserve">The National Drug Prescription Registry</w:t>
      </w:r>
    </w:p>
    <w:p>
      <w:pPr>
        <w:pStyle w:val="Heading3"/>
      </w:pPr>
      <w:bookmarkStart w:id="56" w:name="reimbursement-database-of-icelandic-health-insurance"/>
      <w:bookmarkEnd w:id="56"/>
      <w:r>
        <w:t xml:space="preserve">Reimbursement database of Icelandic Health Insurance</w:t>
      </w:r>
    </w:p>
    <w:p>
      <w:pPr>
        <w:pStyle w:val="Heading2"/>
      </w:pPr>
      <w:bookmarkStart w:id="57" w:name="paper-1"/>
      <w:bookmarkEnd w:id="57"/>
      <w:r>
        <w:t xml:space="preserve">Paper 1</w:t>
      </w:r>
    </w:p>
    <w:p>
      <w:pPr>
        <w:pStyle w:val="FirstParagraph"/>
      </w:pPr>
      <w:r>
        <w:t xml:space="preserve">The aim was to evaluate whether the introduction of PHiD-CV10 was associated with a reduction in the incidence of otitis media with treatment failure.</w:t>
      </w:r>
      <w:r>
        <w:t xml:space="preserve"> </w:t>
      </w:r>
      <w:r>
        <w:t xml:space="preserve">Treatment of otitis media with ceftriaxone was used as proxy for treatment failure.</w:t>
      </w:r>
      <w:r>
        <w:t xml:space="preserve"> </w:t>
      </w:r>
      <w:r>
        <w:t xml:space="preserve">Ceftriaxone use for other diagnosis and in older children were used as comparators.</w:t>
      </w:r>
    </w:p>
    <w:p>
      <w:pPr>
        <w:pStyle w:val="BodyText"/>
      </w:pPr>
      <w:r>
        <w:t xml:space="preserve">All children under eighteen years of age who visited Children’s Hospital Iceland between January 1, 2008 and December 31, 2015 were included.</w:t>
      </w:r>
      <w:r>
        <w:t xml:space="preserve"> </w:t>
      </w:r>
      <w:r>
        <w:t xml:space="preserve">Data were extracted from Landspitali University Hospital’s inpatient registry.</w:t>
      </w:r>
      <w:r>
        <w:t xml:space="preserve"> </w:t>
      </w:r>
      <w:r>
        <w:t xml:space="preserve">A visit was included if an ICD-10 code of Nonsuppurative otitis media (H65) or Suppurative and unspecified otitis media (H66) was recorded in the medical record, or if a child received one or more doses of ceftriaxone.</w:t>
      </w:r>
      <w:r>
        <w:t xml:space="preserve"> </w:t>
      </w:r>
      <w:r>
        <w:t xml:space="preserve">Ceftriaxone use was systematically extracted from the hospital’s medication administration system using the ATC code J01DD04.</w:t>
      </w:r>
      <w:r>
        <w:t xml:space="preserve"> </w:t>
      </w:r>
      <w:r>
        <w:t xml:space="preserve">All associated ICD-10 diagnoses were then obtained from the inpatient registry.</w:t>
      </w:r>
      <w:r>
        <w:t xml:space="preserve"> </w:t>
      </w:r>
      <w:r>
        <w:t xml:space="preserve">The total number of visits per calendar year regardless of diagnosis was provided by the hospital.</w:t>
      </w:r>
      <w:r>
        <w:t xml:space="preserve"> </w:t>
      </w:r>
      <w:r>
        <w:t xml:space="preserve">Children’s Hospital Iceland’s referral area was defined as a 100km driving distance from the hospital.</w:t>
      </w:r>
      <w:r>
        <w:t xml:space="preserve"> </w:t>
      </w:r>
      <w:r>
        <w:t xml:space="preserve">Population demographic data for the referral area was obtained from Statistics Iceland (www.statice.is).</w:t>
      </w:r>
    </w:p>
    <w:p>
      <w:pPr>
        <w:pStyle w:val="BodyText"/>
      </w:pPr>
      <w:r>
        <w:t xml:space="preserve">Pre-vaccine (2008-2011) and post-vaccine (2012-2015) periods were defined based on the year of vaccine introduction.</w:t>
      </w:r>
      <w:r>
        <w:t xml:space="preserve"> </w:t>
      </w:r>
      <w:r>
        <w:t xml:space="preserve">Because hospital visits for otitis media are uncommon in older children, the primary analysis was restricted to children under four years of age.</w:t>
      </w:r>
      <w:r>
        <w:t xml:space="preserve"> </w:t>
      </w:r>
      <w:r>
        <w:t xml:space="preserve">Ceftriaxone use was analysed in three separate diagnostic groups</w:t>
      </w:r>
      <w:r>
        <w:br w:type="textWrapping"/>
      </w:r>
      <w:r>
        <w:t xml:space="preserve">A visit was considered to be due to otitis media if an ICD-10 code of Nonsuppurative otitis media (H65) or Suppurative and unspecified otitis media (H66) was recorded.</w:t>
      </w:r>
      <w:r>
        <w:t xml:space="preserve"> </w:t>
      </w:r>
      <w:r>
        <w:t xml:space="preserve">Pneumonia visits were defined based on ICD-10 codes Bacterial pneumonia, not elsewhere classified (J15) or Pneumonia, unspecified organism (J18).</w:t>
      </w:r>
      <w:r>
        <w:t xml:space="preserve"> </w:t>
      </w:r>
      <w:r>
        <w:t xml:space="preserve">Finally, visits associated with ceftriaxone administration that did not fall into either of the above categories were classified together.</w:t>
      </w:r>
    </w:p>
    <w:p>
      <w:pPr>
        <w:pStyle w:val="BodyText"/>
      </w:pPr>
      <w:r>
        <w:t xml:space="preserve">The number of ceftriaxone treatment episodes per diagnostic group were aggregated by calendar month.</w:t>
      </w:r>
      <w:r>
        <w:t xml:space="preserve"> </w:t>
      </w:r>
      <w:r>
        <w:t xml:space="preserve">An episode was considered distinct if no ceftriaxone administration was documented in the previous fourteen days.</w:t>
      </w:r>
      <w:r>
        <w:t xml:space="preserve"> </w:t>
      </w:r>
      <w:r>
        <w:t xml:space="preserve">Incidence rates (IR) per 1,000 person-years were calculated by dividing the monthly number of ceftriaxone episodes per diagnostic group by the person-time of children in the referral area.</w:t>
      </w:r>
    </w:p>
    <w:p>
      <w:pPr>
        <w:pStyle w:val="BodyText"/>
      </w:pPr>
      <w:r>
        <w:t xml:space="preserve">The IR of OM visits were similarly defined and calculated.</w:t>
      </w:r>
      <w:r>
        <w:t xml:space="preserve"> </w:t>
      </w:r>
      <w:r>
        <w:t xml:space="preserve">If a decrease were to be observed in the number of ceftriaxone treated OM episodes, it could be due to a decrease in the number of OM visits or a decrease in the use of ceftriaxone.</w:t>
      </w:r>
      <w:r>
        <w:t xml:space="preserve"> </w:t>
      </w:r>
      <w:r>
        <w:t xml:space="preserve">To evaluate this, the incidence risk of ceftriaxone treatment per 1,000 OM visits was calculated for the pre- and post-vaccine periods.</w:t>
      </w:r>
    </w:p>
    <w:p>
      <w:pPr>
        <w:pStyle w:val="BodyText"/>
      </w:pPr>
      <w:r>
        <w:t xml:space="preserve">Statistical analysis was performed in R version 3.4.4.</w:t>
      </w:r>
      <w:r>
        <w:t xml:space="preserve"> </w:t>
      </w:r>
      <w:r>
        <w:t xml:space="preserve">(R Core Team</w:t>
      </w:r>
      <w:r>
        <w:t xml:space="preserve"> </w:t>
      </w:r>
      <w:hyperlink w:anchor="ref-R-base">
        <w:r>
          <w:rPr>
            <w:rStyle w:val="Hyperlink"/>
          </w:rPr>
          <w:t xml:space="preserve">2018</w:t>
        </w:r>
      </w:hyperlink>
      <w:r>
        <w:t xml:space="preserve">)</w:t>
      </w:r>
      <w:r>
        <w:t xml:space="preserve"> </w:t>
      </w:r>
      <w:r>
        <w:t xml:space="preserve">using the epiR package</w:t>
      </w:r>
      <w:r>
        <w:t xml:space="preserve"> </w:t>
      </w:r>
      <w:r>
        <w:t xml:space="preserve">(Stevenson et al.</w:t>
      </w:r>
      <w:r>
        <w:t xml:space="preserve"> </w:t>
      </w:r>
      <w:hyperlink w:anchor="ref-R-epiR">
        <w:r>
          <w:rPr>
            <w:rStyle w:val="Hyperlink"/>
          </w:rPr>
          <w:t xml:space="preserve">2017</w:t>
        </w:r>
      </w:hyperlink>
      <w:r>
        <w:t xml:space="preserve">)</w:t>
      </w:r>
      <w:r>
        <w:t xml:space="preserve">.</w:t>
      </w:r>
      <w:r>
        <w:t xml:space="preserve"> </w:t>
      </w:r>
      <w:r>
        <w:t xml:space="preserve">Incidence rate ratios (IRR) between the pre- and post-vaccine periods were calculated using the formula</w:t>
      </w:r>
    </w:p>
    <w:p>
      <w:pPr>
        <w:pStyle w:val="BodyText"/>
      </w:pPr>
      <m:oMathPara>
        <m:oMathParaPr>
          <m:jc m:val="center"/>
        </m:oMathParaPr>
        <m:oMath>
          <m:r>
            <m:t>I</m:t>
          </m:r>
          <m:r>
            <m:t>R</m:t>
          </m:r>
          <m:r>
            <m:t>R</m:t>
          </m:r>
          <m:r>
            <m:t>=</m:t>
          </m:r>
          <m:f>
            <m:fPr>
              <m:type m:val="bar"/>
            </m:fPr>
            <m:num>
              <m:r>
                <m:t>I</m:t>
              </m:r>
              <m:sSub>
                <m:e>
                  <m:r>
                    <m:t>R</m:t>
                  </m:r>
                </m:e>
                <m:sub>
                  <m:r>
                    <m:t>p</m:t>
                  </m:r>
                  <m:r>
                    <m:t>o</m:t>
                  </m:r>
                  <m:r>
                    <m:t>s</m:t>
                  </m:r>
                  <m:r>
                    <m:t>t</m:t>
                  </m:r>
                  <m:r>
                    <m:t>−</m:t>
                  </m:r>
                  <m:r>
                    <m:t>v</m:t>
                  </m:r>
                  <m:r>
                    <m:t>a</m:t>
                  </m:r>
                  <m:r>
                    <m:t>c</m:t>
                  </m:r>
                  <m:r>
                    <m:t>c</m:t>
                  </m:r>
                  <m:r>
                    <m:t>i</m:t>
                  </m:r>
                  <m:r>
                    <m:t>n</m:t>
                  </m:r>
                  <m:r>
                    <m:t>e</m:t>
                  </m:r>
                </m:sub>
              </m:sSub>
            </m:num>
            <m:den>
              <m:r>
                <m:t>I</m:t>
              </m:r>
              <m:sSub>
                <m:e>
                  <m:r>
                    <m:t>R</m:t>
                  </m:r>
                </m:e>
                <m:sub>
                  <m:r>
                    <m:t>p</m:t>
                  </m:r>
                  <m:r>
                    <m:t>r</m:t>
                  </m:r>
                  <m:r>
                    <m:t>e</m:t>
                  </m:r>
                  <m:r>
                    <m:t>−</m:t>
                  </m:r>
                  <m:r>
                    <m:t>v</m:t>
                  </m:r>
                  <m:r>
                    <m:t>a</m:t>
                  </m:r>
                  <m:r>
                    <m:t>c</m:t>
                  </m:r>
                  <m:r>
                    <m:t>c</m:t>
                  </m:r>
                  <m:r>
                    <m:t>i</m:t>
                  </m:r>
                  <m:r>
                    <m:t>n</m:t>
                  </m:r>
                  <m:r>
                    <m:t>e</m:t>
                  </m:r>
                </m:sub>
              </m:sSub>
            </m:den>
          </m:f>
          <m:r>
            <m:t>=</m:t>
          </m:r>
          <m:f>
            <m:fPr>
              <m:type m:val="bar"/>
            </m:fPr>
            <m:num>
              <m:sSub>
                <m:e>
                  <m:r>
                    <m:t>d</m:t>
                  </m:r>
                </m:e>
                <m:sub>
                  <m:r>
                    <m:t>p</m:t>
                  </m:r>
                  <m:r>
                    <m:t>o</m:t>
                  </m:r>
                  <m:r>
                    <m:t>s</m:t>
                  </m:r>
                  <m:r>
                    <m:t>t</m:t>
                  </m:r>
                </m:sub>
              </m:sSub>
              <m:r>
                <m:t>/</m:t>
              </m:r>
              <m:sSub>
                <m:e>
                  <m:r>
                    <m:t>T</m:t>
                  </m:r>
                </m:e>
                <m:sub>
                  <m:r>
                    <m:t>p</m:t>
                  </m:r>
                  <m:r>
                    <m:t>o</m:t>
                  </m:r>
                  <m:r>
                    <m:t>s</m:t>
                  </m:r>
                  <m:r>
                    <m:t>t</m:t>
                  </m:r>
                </m:sub>
              </m:sSub>
            </m:num>
            <m:den>
              <m:sSub>
                <m:e>
                  <m:r>
                    <m:t>d</m:t>
                  </m:r>
                </m:e>
                <m:sub>
                  <m:r>
                    <m:t>p</m:t>
                  </m:r>
                  <m:r>
                    <m:t>r</m:t>
                  </m:r>
                  <m:r>
                    <m:t>e</m:t>
                  </m:r>
                </m:sub>
              </m:sSub>
              <m:r>
                <m:t>/</m:t>
              </m:r>
              <m:sSub>
                <m:e>
                  <m:r>
                    <m:t>T</m:t>
                  </m:r>
                </m:e>
                <m:sub>
                  <m:r>
                    <m:t>p</m:t>
                  </m:r>
                  <m:r>
                    <m:t>r</m:t>
                  </m:r>
                  <m:r>
                    <m:t>e</m:t>
                  </m:r>
                </m:sub>
              </m:sSub>
            </m:den>
          </m:f>
        </m:oMath>
      </m:oMathPara>
    </w:p>
    <w:p>
      <w:pPr>
        <w:pStyle w:val="FirstParagraph"/>
      </w:pPr>
      <w:r>
        <w:t xml:space="preserve">where</w:t>
      </w:r>
      <w:r>
        <w:t xml:space="preserve"> </w:t>
      </w:r>
      <m:oMath>
        <m:sSub>
          <m:e>
            <m:r>
              <m:t>d</m:t>
            </m:r>
          </m:e>
          <m:sub>
            <m:r>
              <m:t>p</m:t>
            </m:r>
            <m:r>
              <m:t>r</m:t>
            </m:r>
            <m:r>
              <m:t>e</m:t>
            </m:r>
          </m:sub>
        </m:sSub>
      </m:oMath>
      <w:r>
        <w:t xml:space="preserve"> </w:t>
      </w:r>
      <w:r>
        <w:t xml:space="preserve">and</w:t>
      </w:r>
      <w:r>
        <w:t xml:space="preserve"> </w:t>
      </w:r>
      <m:oMath>
        <m:sSub>
          <m:e>
            <m:r>
              <m:t>d</m:t>
            </m:r>
          </m:e>
          <m:sub>
            <m:r>
              <m:t>p</m:t>
            </m:r>
            <m:r>
              <m:t>o</m:t>
            </m:r>
            <m:r>
              <m:t>s</m:t>
            </m:r>
            <m:r>
              <m:t>t</m:t>
            </m:r>
          </m:sub>
        </m:sSub>
      </m:oMath>
      <w:r>
        <w:t xml:space="preserve"> </w:t>
      </w:r>
      <w:r>
        <w:t xml:space="preserve">are the number of visits or ceftriaxone treatment episodes in the pre- and post-vaccine periods respectively, and</w:t>
      </w:r>
      <w:r>
        <w:t xml:space="preserve"> </w:t>
      </w:r>
      <m:oMath>
        <m:sSub>
          <m:e>
            <m:r>
              <m:t>T</m:t>
            </m:r>
          </m:e>
          <m:sub>
            <m:r>
              <m:t>p</m:t>
            </m:r>
            <m:r>
              <m:t>r</m:t>
            </m:r>
            <m:r>
              <m:t>e</m:t>
            </m:r>
          </m:sub>
        </m:sSub>
      </m:oMath>
      <w:r>
        <w:t xml:space="preserve"> </w:t>
      </w:r>
      <w:r>
        <w:t xml:space="preserve">and</w:t>
      </w:r>
      <w:r>
        <w:t xml:space="preserve"> </w:t>
      </w:r>
      <m:oMath>
        <m:sSub>
          <m:e>
            <m:r>
              <m:t>T</m:t>
            </m:r>
          </m:e>
          <m:sub>
            <m:r>
              <m:t>p</m:t>
            </m:r>
            <m:r>
              <m:t>o</m:t>
            </m:r>
            <m:r>
              <m:t>s</m:t>
            </m:r>
            <m:r>
              <m:t>t</m:t>
            </m:r>
          </m:sub>
        </m:sSub>
      </m:oMath>
      <w:r>
        <w:t xml:space="preserve"> </w:t>
      </w:r>
      <w:r>
        <w:t xml:space="preserve">are the number of person-years.</w:t>
      </w:r>
    </w:p>
    <w:p>
      <w:pPr>
        <w:pStyle w:val="BodyText"/>
      </w:pPr>
      <w:r>
        <w:t xml:space="preserve">The IRR was estimated independently for each age-strata and the stratum-specific estimates were combined (when appropriate) using the Mantel-Haenszel method</w:t>
      </w:r>
      <w:r>
        <w:t xml:space="preserve"> </w:t>
      </w:r>
      <w:r>
        <w:t xml:space="preserve">(Kirkwood and Sterne</w:t>
      </w:r>
      <w:r>
        <w:t xml:space="preserve"> </w:t>
      </w:r>
      <w:hyperlink w:anchor="ref-Kirkwood2003">
        <w:r>
          <w:rPr>
            <w:rStyle w:val="Hyperlink"/>
          </w:rPr>
          <w:t xml:space="preserve">2003</w:t>
        </w:r>
      </w:hyperlink>
      <w:r>
        <w:t xml:space="preserve">)</w:t>
      </w:r>
      <w:r>
        <w:t xml:space="preserve">.</w:t>
      </w:r>
      <w:r>
        <w:t xml:space="preserve"> </w:t>
      </w:r>
      <w:r>
        <w:t xml:space="preserve">The Mantel-Haenszel estimate of the IRR is the weighted mean of the IRR in each stratum.</w:t>
      </w:r>
      <w:r>
        <w:t xml:space="preserve"> </w:t>
      </w:r>
      <w:r>
        <w:t xml:space="preserve">The weight</w:t>
      </w:r>
      <w:r>
        <w:t xml:space="preserve"> </w:t>
      </w:r>
      <m:oMath>
        <m:r>
          <m:t>w</m:t>
        </m:r>
      </m:oMath>
      <w:r>
        <w:t xml:space="preserve"> </w:t>
      </w:r>
      <w:r>
        <w:t xml:space="preserve">for each stratum</w:t>
      </w:r>
      <w:r>
        <w:t xml:space="preserve"> </w:t>
      </w:r>
      <m:oMath>
        <m:r>
          <m:t>a</m:t>
        </m:r>
        <m:r>
          <m:t>g</m:t>
        </m:r>
        <m:r>
          <m:t>e</m:t>
        </m:r>
      </m:oMath>
      <w:r>
        <w:t xml:space="preserve"> </w:t>
      </w:r>
      <w:r>
        <w:t xml:space="preserve">is</w:t>
      </w:r>
    </w:p>
    <w:p>
      <w:pPr>
        <w:pStyle w:val="BodyText"/>
      </w:pPr>
      <m:oMathPara>
        <m:oMathParaPr>
          <m:jc m:val="center"/>
        </m:oMathParaPr>
        <m:oMath>
          <m:sSub>
            <m:e>
              <m:r>
                <m:t>w</m:t>
              </m:r>
            </m:e>
            <m:sub>
              <m:r>
                <m:t>a</m:t>
              </m:r>
              <m:r>
                <m:t>g</m:t>
              </m:r>
              <m:r>
                <m:t>e</m:t>
              </m:r>
            </m:sub>
          </m:sSub>
          <m:r>
            <m:t>=</m:t>
          </m:r>
          <m:f>
            <m:fPr>
              <m:type m:val="bar"/>
            </m:fPr>
            <m:num>
              <m:sSub>
                <m:e>
                  <m:r>
                    <m:t>d</m:t>
                  </m:r>
                </m:e>
                <m:sub>
                  <m:r>
                    <m:t>(</m:t>
                  </m:r>
                  <m:r>
                    <m:t>p</m:t>
                  </m:r>
                  <m:r>
                    <m:t>r</m:t>
                  </m:r>
                  <m:r>
                    <m:t>e</m:t>
                  </m:r>
                  <m:r>
                    <m:t>,</m:t>
                  </m:r>
                  <m:r>
                    <m:t> </m:t>
                  </m:r>
                  <m:r>
                    <m:t>a</m:t>
                  </m:r>
                  <m:r>
                    <m:t>g</m:t>
                  </m:r>
                  <m:r>
                    <m:t>e</m:t>
                  </m:r>
                </m:sub>
              </m:sSub>
              <m:r>
                <m:t>)</m:t>
              </m:r>
              <m:r>
                <m:t> </m:t>
              </m:r>
              <m:r>
                <m:t>*</m:t>
              </m:r>
              <m:r>
                <m:t> </m:t>
              </m:r>
              <m:sSub>
                <m:e>
                  <m:r>
                    <m:t>T</m:t>
                  </m:r>
                </m:e>
                <m:sub>
                  <m:r>
                    <m:t>(</m:t>
                  </m:r>
                  <m:r>
                    <m:t>p</m:t>
                  </m:r>
                  <m:r>
                    <m:t>o</m:t>
                  </m:r>
                  <m:r>
                    <m:t>s</m:t>
                  </m:r>
                  <m:r>
                    <m:t>t</m:t>
                  </m:r>
                  <m:r>
                    <m:t>,</m:t>
                  </m:r>
                  <m:r>
                    <m:t> </m:t>
                  </m:r>
                  <m:r>
                    <m:t>a</m:t>
                  </m:r>
                  <m:r>
                    <m:t>g</m:t>
                  </m:r>
                  <m:r>
                    <m:t>e</m:t>
                  </m:r>
                  <m:r>
                    <m:t>)</m:t>
                  </m:r>
                </m:sub>
              </m:sSub>
            </m:num>
            <m:den>
              <m:sSub>
                <m:e>
                  <m:r>
                    <m:t>T</m:t>
                  </m:r>
                </m:e>
                <m:sub>
                  <m:r>
                    <m:t>(</m:t>
                  </m:r>
                  <m:r>
                    <m:t>p</m:t>
                  </m:r>
                  <m:r>
                    <m:t>r</m:t>
                  </m:r>
                  <m:r>
                    <m:t>e</m:t>
                  </m:r>
                  <m:r>
                    <m:t>,</m:t>
                  </m:r>
                  <m:r>
                    <m:t> </m:t>
                  </m:r>
                  <m:r>
                    <m:t>a</m:t>
                  </m:r>
                  <m:r>
                    <m:t>g</m:t>
                  </m:r>
                  <m:r>
                    <m:t>e</m:t>
                  </m:r>
                  <m:r>
                    <m:t>)</m:t>
                  </m:r>
                </m:sub>
              </m:sSub>
              <m:r>
                <m:t> </m:t>
              </m:r>
              <m:r>
                <m:t>+</m:t>
              </m:r>
              <m:r>
                <m:t> </m:t>
              </m:r>
              <m:sSub>
                <m:e>
                  <m:r>
                    <m:t>T</m:t>
                  </m:r>
                </m:e>
                <m:sub>
                  <m:r>
                    <m:t>(</m:t>
                  </m:r>
                  <m:r>
                    <m:t>p</m:t>
                  </m:r>
                  <m:r>
                    <m:t>o</m:t>
                  </m:r>
                  <m:r>
                    <m:t>s</m:t>
                  </m:r>
                  <m:r>
                    <m:t>t</m:t>
                  </m:r>
                  <m:r>
                    <m:t>,</m:t>
                  </m:r>
                  <m:r>
                    <m:t> </m:t>
                  </m:r>
                  <m:r>
                    <m:t>a</m:t>
                  </m:r>
                  <m:r>
                    <m:t>g</m:t>
                  </m:r>
                  <m:r>
                    <m:t>e</m:t>
                  </m:r>
                  <m:r>
                    <m:t>)</m:t>
                  </m:r>
                </m:sub>
              </m:sSub>
            </m:den>
          </m:f>
        </m:oMath>
      </m:oMathPara>
    </w:p>
    <w:p>
      <w:pPr>
        <w:pStyle w:val="FirstParagraph"/>
      </w:pPr>
      <w:r>
        <w:t xml:space="preserve">and the resulting Mantel-Haenszel adjusted IRR is therefore</w:t>
      </w:r>
    </w:p>
    <w:p>
      <w:pPr>
        <w:pStyle w:val="BodyText"/>
      </w:pPr>
      <m:oMathPara>
        <m:oMathParaPr>
          <m:jc m:val="center"/>
        </m:oMathParaPr>
        <m:oMath>
          <m:r>
            <m:t>I</m:t>
          </m:r>
          <m:r>
            <m:t>R</m:t>
          </m:r>
          <m:sSub>
            <m:e>
              <m:r>
                <m:t>R</m:t>
              </m:r>
            </m:e>
            <m:sub>
              <m:r>
                <m:t>M</m:t>
              </m:r>
              <m:r>
                <m:t>H</m:t>
              </m:r>
            </m:sub>
          </m:sSub>
          <m:r>
            <m:t>=</m:t>
          </m:r>
          <m:f>
            <m:fPr>
              <m:type m:val="bar"/>
            </m:fPr>
            <m:num>
              <m:r>
                <m:t>∑</m:t>
              </m:r>
              <m:r>
                <m:t>(</m:t>
              </m:r>
              <m:sSub>
                <m:e>
                  <m:r>
                    <m:t>w</m:t>
                  </m:r>
                </m:e>
                <m:sub>
                  <m:r>
                    <m:t>a</m:t>
                  </m:r>
                  <m:r>
                    <m:t>g</m:t>
                  </m:r>
                  <m:r>
                    <m:t>e</m:t>
                  </m:r>
                </m:sub>
              </m:sSub>
              <m:r>
                <m:t> </m:t>
              </m:r>
              <m:r>
                <m:t>*</m:t>
              </m:r>
              <m:r>
                <m:t> </m:t>
              </m:r>
              <m:r>
                <m:t>I</m:t>
              </m:r>
              <m:r>
                <m:t>R</m:t>
              </m:r>
              <m:sSub>
                <m:e>
                  <m:r>
                    <m:t>R</m:t>
                  </m:r>
                </m:e>
                <m:sub>
                  <m:r>
                    <m:t>a</m:t>
                  </m:r>
                  <m:r>
                    <m:t>g</m:t>
                  </m:r>
                  <m:r>
                    <m:t>e</m:t>
                  </m:r>
                </m:sub>
              </m:sSub>
              <m:r>
                <m:t>)</m:t>
              </m:r>
            </m:num>
            <m:den>
              <m:r>
                <m:t>∑</m:t>
              </m:r>
              <m:sSub>
                <m:e>
                  <m:r>
                    <m:t>w</m:t>
                  </m:r>
                </m:e>
                <m:sub>
                  <m:r>
                    <m:t>a</m:t>
                  </m:r>
                  <m:r>
                    <m:t>g</m:t>
                  </m:r>
                  <m:r>
                    <m:t>e</m:t>
                  </m:r>
                </m:sub>
              </m:sSub>
            </m:den>
          </m:f>
          <m:r>
            <m:t>=</m:t>
          </m:r>
          <m:f>
            <m:fPr>
              <m:type m:val="bar"/>
            </m:fPr>
            <m:num>
              <m:r>
                <m:t>∑</m:t>
              </m:r>
              <m:f>
                <m:fPr>
                  <m:type m:val="bar"/>
                </m:fPr>
                <m:num>
                  <m:sSub>
                    <m:e>
                      <m:r>
                        <m:t>d</m:t>
                      </m:r>
                    </m:e>
                    <m:sub>
                      <m:r>
                        <m:t>(</m:t>
                      </m:r>
                      <m:r>
                        <m:t>p</m:t>
                      </m:r>
                      <m:r>
                        <m:t>o</m:t>
                      </m:r>
                      <m:r>
                        <m:t>s</m:t>
                      </m:r>
                      <m:r>
                        <m:t>t</m:t>
                      </m:r>
                      <m:r>
                        <m:t>,</m:t>
                      </m:r>
                      <m:r>
                        <m:t> </m:t>
                      </m:r>
                      <m:r>
                        <m:t>a</m:t>
                      </m:r>
                      <m:r>
                        <m:t>g</m:t>
                      </m:r>
                      <m:r>
                        <m:t>e</m:t>
                      </m:r>
                      <m:r>
                        <m:t>)</m:t>
                      </m:r>
                    </m:sub>
                  </m:sSub>
                  <m:r>
                    <m:t> </m:t>
                  </m:r>
                  <m:r>
                    <m:t>*</m:t>
                  </m:r>
                  <m:r>
                    <m:t> </m:t>
                  </m:r>
                  <m:sSub>
                    <m:e>
                      <m:r>
                        <m:t>T</m:t>
                      </m:r>
                    </m:e>
                    <m:sub>
                      <m:r>
                        <m:t>(</m:t>
                      </m:r>
                      <m:r>
                        <m:t>p</m:t>
                      </m:r>
                      <m:r>
                        <m:t>r</m:t>
                      </m:r>
                      <m:r>
                        <m:t>e</m:t>
                      </m:r>
                      <m:r>
                        <m:t>,</m:t>
                      </m:r>
                      <m:r>
                        <m:t> </m:t>
                      </m:r>
                      <m:r>
                        <m:t>a</m:t>
                      </m:r>
                      <m:r>
                        <m:t>g</m:t>
                      </m:r>
                      <m:r>
                        <m:t>e</m:t>
                      </m:r>
                      <m:r>
                        <m:t>)</m:t>
                      </m:r>
                    </m:sub>
                  </m:sSub>
                </m:num>
                <m:den>
                  <m:sSub>
                    <m:e>
                      <m:r>
                        <m:t>T</m:t>
                      </m:r>
                    </m:e>
                    <m:sub>
                      <m:r>
                        <m:t>(</m:t>
                      </m:r>
                      <m:r>
                        <m:t>p</m:t>
                      </m:r>
                      <m:r>
                        <m:t>r</m:t>
                      </m:r>
                      <m:r>
                        <m:t>e</m:t>
                      </m:r>
                      <m:r>
                        <m:t>,</m:t>
                      </m:r>
                      <m:r>
                        <m:t> </m:t>
                      </m:r>
                      <m:r>
                        <m:t>a</m:t>
                      </m:r>
                      <m:r>
                        <m:t>g</m:t>
                      </m:r>
                      <m:r>
                        <m:t>e</m:t>
                      </m:r>
                      <m:r>
                        <m:t>)</m:t>
                      </m:r>
                    </m:sub>
                  </m:sSub>
                  <m:r>
                    <m:t> </m:t>
                  </m:r>
                  <m:r>
                    <m:t>+</m:t>
                  </m:r>
                  <m:r>
                    <m:t> </m:t>
                  </m:r>
                  <m:sSub>
                    <m:e>
                      <m:r>
                        <m:t>T</m:t>
                      </m:r>
                    </m:e>
                    <m:sub>
                      <m:r>
                        <m:t>(</m:t>
                      </m:r>
                      <m:r>
                        <m:t>p</m:t>
                      </m:r>
                      <m:r>
                        <m:t>o</m:t>
                      </m:r>
                      <m:r>
                        <m:t>s</m:t>
                      </m:r>
                      <m:r>
                        <m:t>t</m:t>
                      </m:r>
                      <m:r>
                        <m:t>,</m:t>
                      </m:r>
                      <m:r>
                        <m:t> </m:t>
                      </m:r>
                      <m:r>
                        <m:t>a</m:t>
                      </m:r>
                      <m:r>
                        <m:t>g</m:t>
                      </m:r>
                      <m:r>
                        <m:t>e</m:t>
                      </m:r>
                      <m:r>
                        <m:t>)</m:t>
                      </m:r>
                    </m:sub>
                  </m:sSub>
                </m:den>
              </m:f>
            </m:num>
            <m:den>
              <m:r>
                <m:t>∑</m:t>
              </m:r>
              <m:f>
                <m:fPr>
                  <m:type m:val="bar"/>
                </m:fPr>
                <m:num>
                  <m:sSub>
                    <m:e>
                      <m:r>
                        <m:t>d</m:t>
                      </m:r>
                    </m:e>
                    <m:sub>
                      <m:r>
                        <m:t>(</m:t>
                      </m:r>
                      <m:r>
                        <m:t>p</m:t>
                      </m:r>
                      <m:r>
                        <m:t>r</m:t>
                      </m:r>
                      <m:r>
                        <m:t>e</m:t>
                      </m:r>
                      <m:r>
                        <m:t>,</m:t>
                      </m:r>
                      <m:r>
                        <m:t> </m:t>
                      </m:r>
                      <m:r>
                        <m:t>a</m:t>
                      </m:r>
                      <m:r>
                        <m:t>g</m:t>
                      </m:r>
                      <m:r>
                        <m:t>e</m:t>
                      </m:r>
                      <m:r>
                        <m:t>)</m:t>
                      </m:r>
                    </m:sub>
                  </m:sSub>
                  <m:r>
                    <m:t> </m:t>
                  </m:r>
                  <m:r>
                    <m:t>*</m:t>
                  </m:r>
                  <m:r>
                    <m:t> </m:t>
                  </m:r>
                  <m:sSub>
                    <m:e>
                      <m:r>
                        <m:t>T</m:t>
                      </m:r>
                    </m:e>
                    <m:sub>
                      <m:r>
                        <m:t>(</m:t>
                      </m:r>
                      <m:r>
                        <m:t>p</m:t>
                      </m:r>
                      <m:r>
                        <m:t>o</m:t>
                      </m:r>
                      <m:r>
                        <m:t>s</m:t>
                      </m:r>
                      <m:r>
                        <m:t>t</m:t>
                      </m:r>
                      <m:r>
                        <m:t>,</m:t>
                      </m:r>
                      <m:r>
                        <m:t> </m:t>
                      </m:r>
                      <m:r>
                        <m:t>a</m:t>
                      </m:r>
                      <m:r>
                        <m:t>g</m:t>
                      </m:r>
                      <m:r>
                        <m:t>e</m:t>
                      </m:r>
                      <m:r>
                        <m:t>)</m:t>
                      </m:r>
                    </m:sub>
                  </m:sSub>
                </m:num>
                <m:den>
                  <m:sSub>
                    <m:e>
                      <m:r>
                        <m:t>T</m:t>
                      </m:r>
                    </m:e>
                    <m:sub>
                      <m:r>
                        <m:t>(</m:t>
                      </m:r>
                      <m:r>
                        <m:t>p</m:t>
                      </m:r>
                      <m:r>
                        <m:t>r</m:t>
                      </m:r>
                      <m:r>
                        <m:t>e</m:t>
                      </m:r>
                      <m:r>
                        <m:t>,</m:t>
                      </m:r>
                      <m:r>
                        <m:t> </m:t>
                      </m:r>
                      <m:r>
                        <m:t>a</m:t>
                      </m:r>
                      <m:r>
                        <m:t>g</m:t>
                      </m:r>
                      <m:r>
                        <m:t>e</m:t>
                      </m:r>
                      <m:r>
                        <m:t>)</m:t>
                      </m:r>
                    </m:sub>
                  </m:sSub>
                  <m:r>
                    <m:t> </m:t>
                  </m:r>
                  <m:r>
                    <m:t>+</m:t>
                  </m:r>
                  <m:r>
                    <m:t> </m:t>
                  </m:r>
                  <m:sSub>
                    <m:e>
                      <m:r>
                        <m:t>T</m:t>
                      </m:r>
                    </m:e>
                    <m:sub>
                      <m:r>
                        <m:t>(</m:t>
                      </m:r>
                      <m:r>
                        <m:t>p</m:t>
                      </m:r>
                      <m:r>
                        <m:t>o</m:t>
                      </m:r>
                      <m:r>
                        <m:t>s</m:t>
                      </m:r>
                      <m:r>
                        <m:t>t</m:t>
                      </m:r>
                      <m:r>
                        <m:t>,</m:t>
                      </m:r>
                      <m:r>
                        <m:t> </m:t>
                      </m:r>
                      <m:r>
                        <m:t>a</m:t>
                      </m:r>
                      <m:r>
                        <m:t>g</m:t>
                      </m:r>
                      <m:r>
                        <m:t>e</m:t>
                      </m:r>
                      <m:r>
                        <m:t>)</m:t>
                      </m:r>
                    </m:sub>
                  </m:sSub>
                </m:den>
              </m:f>
            </m:den>
          </m:f>
          <m:r>
            <m:t>=</m:t>
          </m:r>
          <m:f>
            <m:fPr>
              <m:type m:val="bar"/>
            </m:fPr>
            <m:num>
              <m:r>
                <m:t>Q</m:t>
              </m:r>
            </m:num>
            <m:den>
              <m:r>
                <m:t>R</m:t>
              </m:r>
            </m:den>
          </m:f>
        </m:oMath>
      </m:oMathPara>
    </w:p>
    <w:p>
      <w:pPr>
        <w:pStyle w:val="FirstParagraph"/>
      </w:pPr>
      <w:r>
        <w:t xml:space="preserve">The 95% confidence interval is derived using the delta method, and has range</w:t>
      </w:r>
    </w:p>
    <w:p>
      <w:pPr>
        <w:pStyle w:val="BodyText"/>
      </w:pPr>
      <m:oMathPara>
        <m:oMathParaPr>
          <m:jc m:val="center"/>
        </m:oMathParaPr>
        <m:oMath>
          <m:r>
            <m:t>[</m:t>
          </m:r>
          <m:r>
            <m:t>I</m:t>
          </m:r>
          <m:r>
            <m:t>R</m:t>
          </m:r>
          <m:sSub>
            <m:e>
              <m:r>
                <m:t>R</m:t>
              </m:r>
            </m:e>
            <m:sub>
              <m:r>
                <m:t>M</m:t>
              </m:r>
              <m:r>
                <m:t>H</m:t>
              </m:r>
            </m:sub>
          </m:sSub>
          <m:r>
            <m:t> </m:t>
          </m:r>
          <m:r>
            <m:t>*</m:t>
          </m:r>
          <m:r>
            <m:t> </m:t>
          </m:r>
          <m:f>
            <m:fPr>
              <m:type m:val="bar"/>
            </m:fPr>
            <m:num>
              <m:r>
                <m:t>1</m:t>
              </m:r>
            </m:num>
            <m:den>
              <m:r>
                <m:t>E</m:t>
              </m:r>
              <m:r>
                <m:t>F</m:t>
              </m:r>
            </m:den>
          </m:f>
          <m:r>
            <m:t> </m:t>
          </m:r>
          <m:r>
            <m:t>;</m:t>
          </m:r>
          <m:r>
            <m:t> </m:t>
          </m:r>
          <m:r>
            <m:t>I</m:t>
          </m:r>
          <m:r>
            <m:t>R</m:t>
          </m:r>
          <m:sSub>
            <m:e>
              <m:r>
                <m:t>R</m:t>
              </m:r>
            </m:e>
            <m:sub>
              <m:r>
                <m:t>M</m:t>
              </m:r>
              <m:r>
                <m:t>H</m:t>
              </m:r>
            </m:sub>
          </m:sSub>
          <m:r>
            <m:t> </m:t>
          </m:r>
          <m:r>
            <m:t>*</m:t>
          </m:r>
          <m:r>
            <m:t> </m:t>
          </m:r>
          <m:r>
            <m:t>E</m:t>
          </m:r>
          <m:r>
            <m:t>F</m:t>
          </m:r>
          <m:r>
            <m:t>]</m:t>
          </m:r>
        </m:oMath>
      </m:oMathPara>
    </w:p>
    <w:p>
      <w:pPr>
        <w:pStyle w:val="FirstParagraph"/>
      </w:pPr>
      <w:r>
        <w:t xml:space="preserve">where the error factor is</w:t>
      </w:r>
      <w:r>
        <w:t xml:space="preserve"> </w:t>
      </w:r>
      <m:oMath>
        <m:r>
          <m:t>E</m:t>
        </m:r>
        <m:r>
          <m:t>F</m:t>
        </m:r>
        <m:r>
          <m:t>=</m:t>
        </m:r>
        <m:r>
          <m:rPr>
            <m:sty m:val="p"/>
          </m:rPr>
          <m:t>exp</m:t>
        </m:r>
        <m:r>
          <m:t>(</m:t>
        </m:r>
        <m:r>
          <m:t>1.96</m:t>
        </m:r>
        <m:r>
          <m:t> </m:t>
        </m:r>
        <m:r>
          <m:t>*</m:t>
        </m:r>
        <m:r>
          <m:t> </m:t>
        </m:r>
        <m:r>
          <m:t>s</m:t>
        </m:r>
        <m:r>
          <m:t>.</m:t>
        </m:r>
        <m:r>
          <m:t>e</m:t>
        </m:r>
        <m:r>
          <m:t>.</m:t>
        </m:r>
        <m:r>
          <m:rPr>
            <m:sty m:val="p"/>
          </m:rPr>
          <m:t>ln</m:t>
        </m:r>
        <m:r>
          <m:t>I</m:t>
        </m:r>
        <m:r>
          <m:t>R</m:t>
        </m:r>
        <m:sSub>
          <m:e>
            <m:r>
              <m:t>R</m:t>
            </m:r>
          </m:e>
          <m:sub>
            <m:r>
              <m:t>M</m:t>
            </m:r>
            <m:r>
              <m:t>H</m:t>
            </m:r>
          </m:sub>
        </m:sSub>
        <m:r>
          <m:t>)</m:t>
        </m:r>
      </m:oMath>
      <w:r>
        <w:t xml:space="preserve"> </w:t>
      </w:r>
      <w:r>
        <w:t xml:space="preserve">and the standard error of the natural logarithm of the</w:t>
      </w:r>
      <w:r>
        <w:t xml:space="preserve"> </w:t>
      </w:r>
      <m:oMath>
        <m:r>
          <m:t>I</m:t>
        </m:r>
        <m:r>
          <m:t>R</m:t>
        </m:r>
        <m:sSub>
          <m:e>
            <m:r>
              <m:t>R</m:t>
            </m:r>
          </m:e>
          <m:sub>
            <m:r>
              <m:t>M</m:t>
            </m:r>
            <m:r>
              <m:t>H</m:t>
            </m:r>
          </m:sub>
        </m:sSub>
      </m:oMath>
      <w:r>
        <w:t xml:space="preserve"> </w:t>
      </w:r>
      <w:r>
        <w:t xml:space="preserve">is</w:t>
      </w:r>
    </w:p>
    <w:p>
      <w:pPr>
        <w:pStyle w:val="BodyText"/>
      </w:pPr>
      <m:oMathPara>
        <m:oMathParaPr>
          <m:jc m:val="center"/>
        </m:oMathParaPr>
        <m:oMath>
          <m:r>
            <m:t>s</m:t>
          </m:r>
          <m:r>
            <m:t>.</m:t>
          </m:r>
          <m:r>
            <m:t>e</m:t>
          </m:r>
          <m:r>
            <m:t>.</m:t>
          </m:r>
          <m:r>
            <m:rPr>
              <m:sty m:val="p"/>
            </m:rPr>
            <m:t>ln</m:t>
          </m:r>
          <m:r>
            <m:t>I</m:t>
          </m:r>
          <m:r>
            <m:t>R</m:t>
          </m:r>
          <m:sSub>
            <m:e>
              <m:r>
                <m:t>R</m:t>
              </m:r>
            </m:e>
            <m:sub>
              <m:r>
                <m:t>M</m:t>
              </m:r>
              <m:r>
                <m:t>H</m:t>
              </m:r>
            </m:sub>
          </m:sSub>
          <m:r>
            <m:t>=</m:t>
          </m:r>
          <m:rad>
            <m:radPr>
              <m:degHide m:val="1"/>
            </m:radPr>
            <m:deg/>
            <m:e>
              <m:f>
                <m:fPr>
                  <m:type m:val="bar"/>
                </m:fPr>
                <m:num>
                  <m:r>
                    <m:t>∑</m:t>
                  </m:r>
                  <m:sSub>
                    <m:e>
                      <m:r>
                        <m:t>V</m:t>
                      </m:r>
                    </m:e>
                    <m:sub>
                      <m:r>
                        <m:t>a</m:t>
                      </m:r>
                      <m:r>
                        <m:t>g</m:t>
                      </m:r>
                      <m:r>
                        <m:t>e</m:t>
                      </m:r>
                    </m:sub>
                  </m:sSub>
                </m:num>
                <m:den>
                  <m:r>
                    <m:t>Q</m:t>
                  </m:r>
                  <m:r>
                    <m:t>*</m:t>
                  </m:r>
                  <m:r>
                    <m:t>R</m:t>
                  </m:r>
                </m:den>
              </m:f>
            </m:e>
          </m:rad>
        </m:oMath>
      </m:oMathPara>
    </w:p>
    <w:p>
      <w:pPr>
        <w:pStyle w:val="FirstParagraph"/>
      </w:pPr>
      <w:r>
        <w:t xml:space="preserve">in which the variance</w:t>
      </w:r>
      <w:r>
        <w:t xml:space="preserve"> </w:t>
      </w:r>
      <m:oMath>
        <m:r>
          <m:t>V</m:t>
        </m:r>
      </m:oMath>
      <w:r>
        <w:t xml:space="preserve"> </w:t>
      </w:r>
      <w:r>
        <w:t xml:space="preserve">of strata</w:t>
      </w:r>
      <w:r>
        <w:t xml:space="preserve"> </w:t>
      </w:r>
      <m:oMath>
        <m:r>
          <m:t>a</m:t>
        </m:r>
        <m:r>
          <m:t>g</m:t>
        </m:r>
        <m:r>
          <m:t>e</m:t>
        </m:r>
      </m:oMath>
      <w:r>
        <w:t xml:space="preserve"> </w:t>
      </w:r>
      <w:r>
        <w:t xml:space="preserve">is</w:t>
      </w:r>
    </w:p>
    <w:p>
      <w:pPr>
        <w:pStyle w:val="BodyText"/>
      </w:pPr>
      <m:oMathPara>
        <m:oMathParaPr>
          <m:jc m:val="center"/>
        </m:oMathParaPr>
        <m:oMath>
          <m:sSub>
            <m:e>
              <m:r>
                <m:t>V</m:t>
              </m:r>
            </m:e>
            <m:sub>
              <m:r>
                <m:t>a</m:t>
              </m:r>
              <m:r>
                <m:t>g</m:t>
              </m:r>
              <m:r>
                <m:t>e</m:t>
              </m:r>
            </m:sub>
          </m:sSub>
          <m:r>
            <m:t>=</m:t>
          </m:r>
          <m:f>
            <m:fPr>
              <m:type m:val="bar"/>
            </m:fPr>
            <m:num>
              <m:r>
                <m:t>(</m:t>
              </m:r>
              <m:sSub>
                <m:e>
                  <m:r>
                    <m:t>d</m:t>
                  </m:r>
                </m:e>
                <m:sub>
                  <m:r>
                    <m:t>p</m:t>
                  </m:r>
                  <m:r>
                    <m:t>r</m:t>
                  </m:r>
                  <m:r>
                    <m:t>e</m:t>
                  </m:r>
                  <m:r>
                    <m:t>,</m:t>
                  </m:r>
                  <m:r>
                    <m:t> </m:t>
                  </m:r>
                  <m:r>
                    <m:t>a</m:t>
                  </m:r>
                  <m:r>
                    <m:t>g</m:t>
                  </m:r>
                  <m:r>
                    <m:t>e</m:t>
                  </m:r>
                </m:sub>
              </m:sSub>
              <m:r>
                <m:t> </m:t>
              </m:r>
              <m:r>
                <m:t>+</m:t>
              </m:r>
              <m:sSub>
                <m:e>
                  <m:r>
                    <m:t>d</m:t>
                  </m:r>
                </m:e>
                <m:sub>
                  <m:r>
                    <m:t>p</m:t>
                  </m:r>
                  <m:r>
                    <m:t>o</m:t>
                  </m:r>
                  <m:r>
                    <m:t>s</m:t>
                  </m:r>
                  <m:r>
                    <m:t>t</m:t>
                  </m:r>
                  <m:r>
                    <m:t>,</m:t>
                  </m:r>
                  <m:r>
                    <m:t> </m:t>
                  </m:r>
                  <m:r>
                    <m:t>a</m:t>
                  </m:r>
                  <m:r>
                    <m:t>g</m:t>
                  </m:r>
                  <m:r>
                    <m:t>e</m:t>
                  </m:r>
                </m:sub>
              </m:sSub>
              <m:r>
                <m:t>)</m:t>
              </m:r>
              <m:r>
                <m:t> </m:t>
              </m:r>
              <m:r>
                <m:t>*</m:t>
              </m:r>
              <m:r>
                <m:t> </m:t>
              </m:r>
              <m:sSub>
                <m:e>
                  <m:r>
                    <m:t>T</m:t>
                  </m:r>
                </m:e>
                <m:sub>
                  <m:r>
                    <m:t>p</m:t>
                  </m:r>
                  <m:r>
                    <m:t>r</m:t>
                  </m:r>
                  <m:r>
                    <m:t>e</m:t>
                  </m:r>
                  <m:r>
                    <m:t>,</m:t>
                  </m:r>
                  <m:r>
                    <m:t> </m:t>
                  </m:r>
                  <m:r>
                    <m:t>a</m:t>
                  </m:r>
                  <m:r>
                    <m:t>g</m:t>
                  </m:r>
                  <m:r>
                    <m:t>e</m:t>
                  </m:r>
                </m:sub>
              </m:sSub>
              <m:r>
                <m:t> </m:t>
              </m:r>
              <m:r>
                <m:t>*</m:t>
              </m:r>
              <m:r>
                <m:t> </m:t>
              </m:r>
              <m:sSub>
                <m:e>
                  <m:r>
                    <m:t>T</m:t>
                  </m:r>
                </m:e>
                <m:sub>
                  <m:r>
                    <m:t>p</m:t>
                  </m:r>
                  <m:r>
                    <m:t>o</m:t>
                  </m:r>
                  <m:r>
                    <m:t>s</m:t>
                  </m:r>
                  <m:r>
                    <m:t>t</m:t>
                  </m:r>
                  <m:r>
                    <m:t>,</m:t>
                  </m:r>
                  <m:r>
                    <m:t> </m:t>
                  </m:r>
                  <m:r>
                    <m:t>a</m:t>
                  </m:r>
                  <m:r>
                    <m:t>g</m:t>
                  </m:r>
                  <m:r>
                    <m:t>e</m:t>
                  </m:r>
                </m:sub>
              </m:sSub>
            </m:num>
            <m:den>
              <m:r>
                <m:t>(</m:t>
              </m:r>
              <m:sSub>
                <m:e>
                  <m:r>
                    <m:t>T</m:t>
                  </m:r>
                </m:e>
                <m:sub>
                  <m:r>
                    <m:t>p</m:t>
                  </m:r>
                  <m:r>
                    <m:t>r</m:t>
                  </m:r>
                  <m:r>
                    <m:t>e</m:t>
                  </m:r>
                  <m:r>
                    <m:t>,</m:t>
                  </m:r>
                  <m:r>
                    <m:t> </m:t>
                  </m:r>
                  <m:r>
                    <m:t>a</m:t>
                  </m:r>
                  <m:r>
                    <m:t>g</m:t>
                  </m:r>
                  <m:r>
                    <m:t>e</m:t>
                  </m:r>
                </m:sub>
              </m:sSub>
              <m:r>
                <m:t> </m:t>
              </m:r>
              <m:r>
                <m:t>+</m:t>
              </m:r>
              <m:r>
                <m:t> </m:t>
              </m:r>
              <m:sSub>
                <m:e>
                  <m:r>
                    <m:t>T</m:t>
                  </m:r>
                </m:e>
                <m:sub>
                  <m:r>
                    <m:t>p</m:t>
                  </m:r>
                  <m:r>
                    <m:t>o</m:t>
                  </m:r>
                  <m:r>
                    <m:t>s</m:t>
                  </m:r>
                  <m:r>
                    <m:t>t</m:t>
                  </m:r>
                  <m:r>
                    <m:t>,</m:t>
                  </m:r>
                  <m:r>
                    <m:t> </m:t>
                  </m:r>
                  <m:r>
                    <m:t>a</m:t>
                  </m:r>
                  <m:r>
                    <m:t>g</m:t>
                  </m:r>
                  <m:r>
                    <m:t>e</m:t>
                  </m:r>
                </m:sub>
              </m:sSub>
              <m:sSup>
                <m:e>
                  <m:r>
                    <m:t>)</m:t>
                  </m:r>
                </m:e>
                <m:sup>
                  <m:r>
                    <m:t>2</m:t>
                  </m:r>
                </m:sup>
              </m:sSup>
            </m:den>
          </m:f>
        </m:oMath>
      </m:oMathPara>
    </w:p>
    <w:p>
      <w:pPr>
        <w:pStyle w:val="FirstParagraph"/>
      </w:pPr>
      <w:r>
        <w:t xml:space="preserve">Finally, the null hypthesis that</w:t>
      </w:r>
      <w:r>
        <w:t xml:space="preserve"> </w:t>
      </w:r>
      <m:oMath>
        <m:r>
          <m:t>I</m:t>
        </m:r>
        <m:r>
          <m:t>R</m:t>
        </m:r>
        <m:sSub>
          <m:e>
            <m:r>
              <m:t>R</m:t>
            </m:r>
          </m:e>
          <m:sub>
            <m:r>
              <m:t>M</m:t>
            </m:r>
            <m:r>
              <m:t>H</m:t>
            </m:r>
          </m:sub>
        </m:sSub>
        <m:r>
          <m:t>=</m:t>
        </m:r>
        <m:r>
          <m:t>1</m:t>
        </m:r>
      </m:oMath>
      <w:r>
        <w:t xml:space="preserve"> </w:t>
      </w:r>
      <w:r>
        <w:t xml:space="preserve">was tested by calculating the Mantel-Haenszel</w:t>
      </w:r>
      <w:r>
        <w:t xml:space="preserve"> </w:t>
      </w:r>
      <m:oMath>
        <m:sSup>
          <m:e>
            <m:r>
              <m:t>χ</m:t>
            </m:r>
          </m:e>
          <m:sup>
            <m:r>
              <m:t>2</m:t>
            </m:r>
          </m:sup>
        </m:sSup>
      </m:oMath>
      <w:r>
        <w:t xml:space="preserve"> </w:t>
      </w:r>
      <w:r>
        <w:t xml:space="preserve">test statistic</w:t>
      </w:r>
    </w:p>
    <w:p>
      <w:pPr>
        <w:pStyle w:val="BodyText"/>
      </w:pPr>
      <m:oMathPara>
        <m:oMathParaPr>
          <m:jc m:val="center"/>
        </m:oMathParaPr>
        <m:oMath>
          <m:sSubSup>
            <m:e>
              <m:r>
                <m:t>χ</m:t>
              </m:r>
            </m:e>
            <m:sub>
              <m:r>
                <m:t>M</m:t>
              </m:r>
              <m:r>
                <m:t>H</m:t>
              </m:r>
            </m:sub>
            <m:sup>
              <m:r>
                <m:t>2</m:t>
              </m:r>
            </m:sup>
          </m:sSubSup>
          <m:r>
            <m:t>=</m:t>
          </m:r>
          <m:f>
            <m:fPr>
              <m:type m:val="bar"/>
            </m:fPr>
            <m:num>
              <m:r>
                <m:t>(</m:t>
              </m:r>
              <m:r>
                <m:t>∑</m:t>
              </m:r>
              <m:sSub>
                <m:e>
                  <m:r>
                    <m:t>d</m:t>
                  </m:r>
                </m:e>
                <m:sub>
                  <m:r>
                    <m:t>p</m:t>
                  </m:r>
                  <m:r>
                    <m:t>o</m:t>
                  </m:r>
                  <m:r>
                    <m:t>s</m:t>
                  </m:r>
                  <m:r>
                    <m:t>t</m:t>
                  </m:r>
                  <m:r>
                    <m:t>,</m:t>
                  </m:r>
                  <m:r>
                    <m:t> </m:t>
                  </m:r>
                  <m:r>
                    <m:t>a</m:t>
                  </m:r>
                  <m:r>
                    <m:t>g</m:t>
                  </m:r>
                  <m:r>
                    <m:t>e</m:t>
                  </m:r>
                </m:sub>
              </m:sSub>
              <m:r>
                <m:t>−</m:t>
              </m:r>
              <m:r>
                <m:t>∑</m:t>
              </m:r>
              <m:sSub>
                <m:e>
                  <m:r>
                    <m:t>E</m:t>
                  </m:r>
                </m:e>
                <m:sub>
                  <m:r>
                    <m:t>p</m:t>
                  </m:r>
                  <m:r>
                    <m:t>o</m:t>
                  </m:r>
                  <m:r>
                    <m:t>s</m:t>
                  </m:r>
                  <m:r>
                    <m:t>t</m:t>
                  </m:r>
                  <m:r>
                    <m:t>,</m:t>
                  </m:r>
                  <m:r>
                    <m:t> </m:t>
                  </m:r>
                  <m:r>
                    <m:t>a</m:t>
                  </m:r>
                  <m:r>
                    <m:t>g</m:t>
                  </m:r>
                  <m:r>
                    <m:t>e</m:t>
                  </m:r>
                </m:sub>
              </m:sSub>
              <m:sSup>
                <m:e>
                  <m:r>
                    <m:t>)</m:t>
                  </m:r>
                </m:e>
                <m:sup>
                  <m:r>
                    <m:t>2</m:t>
                  </m:r>
                </m:sup>
              </m:sSup>
            </m:num>
            <m:den>
              <m:r>
                <m:t>∑</m:t>
              </m:r>
              <m:sSub>
                <m:e>
                  <m:r>
                    <m:t>V</m:t>
                  </m:r>
                </m:e>
                <m:sub>
                  <m:r>
                    <m:t>a</m:t>
                  </m:r>
                  <m:r>
                    <m:t>g</m:t>
                  </m:r>
                  <m:r>
                    <m:t>e</m:t>
                  </m:r>
                </m:sub>
              </m:sSub>
            </m:den>
          </m:f>
          <m:r>
            <m:t>;</m:t>
          </m:r>
          <m:r>
            <m:t> </m:t>
          </m:r>
          <m:r>
            <m:t>d</m:t>
          </m:r>
          <m:r>
            <m:t>.</m:t>
          </m:r>
          <m:r>
            <m:t>f</m:t>
          </m:r>
          <m:r>
            <m:t>.</m:t>
          </m:r>
          <m:r>
            <m:t>=</m:t>
          </m:r>
          <m:r>
            <m:t>1</m:t>
          </m:r>
        </m:oMath>
      </m:oMathPara>
    </w:p>
    <w:p>
      <w:pPr>
        <w:pStyle w:val="FirstParagraph"/>
      </w:pPr>
      <w:r>
        <w:t xml:space="preserve">from which the</w:t>
      </w:r>
      <w:r>
        <w:t xml:space="preserve"> </w:t>
      </w:r>
      <w:r>
        <w:rPr>
          <w:i/>
        </w:rPr>
        <w:t xml:space="preserve">P</w:t>
      </w:r>
      <w:r>
        <w:t xml:space="preserve">-value was derived.</w:t>
      </w:r>
    </w:p>
    <w:p>
      <w:pPr>
        <w:pStyle w:val="BodyText"/>
      </w:pPr>
      <w:r>
        <w:t xml:space="preserve">Combining sratum-specific estimates is appropriate when the exposure-outcome association is the same in each of the strata, i.e.</w:t>
      </w:r>
      <w:r>
        <w:t xml:space="preserve"> </w:t>
      </w:r>
      <m:oMath>
        <m:r>
          <m:t>I</m:t>
        </m:r>
        <m:r>
          <m:t>R</m:t>
        </m:r>
        <m:sSub>
          <m:e>
            <m:r>
              <m:t>R</m:t>
            </m:r>
          </m:e>
          <m:sub>
            <m:r>
              <m:t>a</m:t>
            </m:r>
            <m:r>
              <m:t>g</m:t>
            </m:r>
            <m:r>
              <m:t>e</m:t>
            </m:r>
          </m:sub>
        </m:sSub>
        <m:r>
          <m:t>=</m:t>
        </m:r>
        <m:r>
          <m:t>I</m:t>
        </m:r>
        <m:r>
          <m:t>R</m:t>
        </m:r>
        <m:sSub>
          <m:e>
            <m:r>
              <m:t>R</m:t>
            </m:r>
          </m:e>
          <m:sub>
            <m:r>
              <m:t>M</m:t>
            </m:r>
            <m:r>
              <m:t>H</m:t>
            </m:r>
          </m:sub>
        </m:sSub>
      </m:oMath>
      <w:r>
        <w:t xml:space="preserve"> </w:t>
      </w:r>
      <w:r>
        <w:t xml:space="preserve">If true, it follows that</w:t>
      </w:r>
    </w:p>
    <w:p>
      <w:pPr>
        <w:pStyle w:val="BodyText"/>
      </w:pPr>
      <m:oMathPara>
        <m:oMathParaPr>
          <m:jc m:val="center"/>
        </m:oMathParaPr>
        <m:oMath>
          <m:r>
            <m:t>(</m:t>
          </m:r>
          <m:sSub>
            <m:e>
              <m:r>
                <m:t>d</m:t>
              </m:r>
            </m:e>
            <m:sub>
              <m:r>
                <m:t>p</m:t>
              </m:r>
              <m:r>
                <m:t>o</m:t>
              </m:r>
              <m:r>
                <m:t>s</m:t>
              </m:r>
              <m:r>
                <m:t>t</m:t>
              </m:r>
              <m:r>
                <m:t>,</m:t>
              </m:r>
              <m:r>
                <m:t> </m:t>
              </m:r>
              <m:r>
                <m:t>a</m:t>
              </m:r>
              <m:r>
                <m:t>g</m:t>
              </m:r>
              <m:r>
                <m:t>e</m:t>
              </m:r>
            </m:sub>
          </m:sSub>
          <m:r>
            <m:t>*</m:t>
          </m:r>
          <m:sSub>
            <m:e>
              <m:r>
                <m:t>T</m:t>
              </m:r>
            </m:e>
            <m:sub>
              <m:r>
                <m:t>p</m:t>
              </m:r>
              <m:r>
                <m:t>r</m:t>
              </m:r>
              <m:r>
                <m:t>e</m:t>
              </m:r>
              <m:r>
                <m:t>,</m:t>
              </m:r>
              <m:r>
                <m:t> </m:t>
              </m:r>
              <m:r>
                <m:t>a</m:t>
              </m:r>
              <m:r>
                <m:t>g</m:t>
              </m:r>
              <m:r>
                <m:t>e</m:t>
              </m:r>
            </m:sub>
          </m:sSub>
          <m:r>
            <m:t>−</m:t>
          </m:r>
          <m:r>
            <m:t>I</m:t>
          </m:r>
          <m:r>
            <m:t>R</m:t>
          </m:r>
          <m:sSub>
            <m:e>
              <m:r>
                <m:t>R</m:t>
              </m:r>
            </m:e>
            <m:sub>
              <m:r>
                <m:t>M</m:t>
              </m:r>
              <m:r>
                <m:t>H</m:t>
              </m:r>
            </m:sub>
          </m:sSub>
          <m:r>
            <m:t>*</m:t>
          </m:r>
          <m:sSub>
            <m:e>
              <m:r>
                <m:t>d</m:t>
              </m:r>
            </m:e>
            <m:sub>
              <m:r>
                <m:t>p</m:t>
              </m:r>
              <m:r>
                <m:t>r</m:t>
              </m:r>
              <m:r>
                <m:t>e</m:t>
              </m:r>
              <m:r>
                <m:t>,</m:t>
              </m:r>
              <m:r>
                <m:t> </m:t>
              </m:r>
              <m:r>
                <m:t>a</m:t>
              </m:r>
              <m:r>
                <m:t>g</m:t>
              </m:r>
              <m:r>
                <m:t>e</m:t>
              </m:r>
            </m:sub>
          </m:sSub>
          <m:r>
            <m:t>*</m:t>
          </m:r>
          <m:sSub>
            <m:e>
              <m:r>
                <m:t>T</m:t>
              </m:r>
            </m:e>
            <m:sub>
              <m:r>
                <m:t>p</m:t>
              </m:r>
              <m:r>
                <m:t>o</m:t>
              </m:r>
              <m:r>
                <m:t>s</m:t>
              </m:r>
              <m:r>
                <m:t>t</m:t>
              </m:r>
              <m:r>
                <m:t>,</m:t>
              </m:r>
              <m:r>
                <m:t> </m:t>
              </m:r>
              <m:r>
                <m:t>a</m:t>
              </m:r>
              <m:r>
                <m:t>g</m:t>
              </m:r>
              <m:r>
                <m:t>e</m:t>
              </m:r>
            </m:sub>
          </m:sSub>
          <m:r>
            <m:t>)</m:t>
          </m:r>
          <m:r>
            <m:t>=</m:t>
          </m:r>
          <m:r>
            <m:t>0</m:t>
          </m:r>
        </m:oMath>
      </m:oMathPara>
    </w:p>
    <w:p>
      <w:pPr>
        <w:pStyle w:val="FirstParagraph"/>
      </w:pPr>
      <w:r>
        <w:t xml:space="preserve">The</w:t>
      </w:r>
      <w:r>
        <w:t xml:space="preserve"> </w:t>
      </w:r>
      <m:oMath>
        <m:sSup>
          <m:e>
            <m:r>
              <m:t>χ</m:t>
            </m:r>
          </m:e>
          <m:sup>
            <m:r>
              <m:t>2</m:t>
            </m:r>
          </m:sup>
        </m:sSup>
      </m:oMath>
      <w:r>
        <w:t xml:space="preserve"> </w:t>
      </w:r>
      <w:r>
        <w:t xml:space="preserve">test of heterogeneity is based on the weighted sum of squares of the above differences, and is calculated as</w:t>
      </w:r>
    </w:p>
    <w:p>
      <w:pPr>
        <w:pStyle w:val="BodyText"/>
      </w:pPr>
      <m:oMathPara>
        <m:oMathParaPr>
          <m:jc m:val="center"/>
        </m:oMathParaPr>
        <m:oMath>
          <m:sSup>
            <m:e>
              <m:r>
                <m:t>χ</m:t>
              </m:r>
            </m:e>
            <m:sup>
              <m:r>
                <m:t>2</m:t>
              </m:r>
            </m:sup>
          </m:sSup>
          <m:r>
            <m:t>=</m:t>
          </m:r>
          <m:r>
            <m:t>∑</m:t>
          </m:r>
          <m:f>
            <m:fPr>
              <m:type m:val="bar"/>
            </m:fPr>
            <m:num>
              <m:sSub>
                <m:e>
                  <m:r>
                    <m:t>d</m:t>
                  </m:r>
                </m:e>
                <m:sub>
                  <m:r>
                    <m:t>p</m:t>
                  </m:r>
                  <m:r>
                    <m:t>o</m:t>
                  </m:r>
                  <m:r>
                    <m:t>s</m:t>
                  </m:r>
                  <m:r>
                    <m:t>t</m:t>
                  </m:r>
                  <m:r>
                    <m:t>,</m:t>
                  </m:r>
                  <m:r>
                    <m:t> </m:t>
                  </m:r>
                  <m:r>
                    <m:t>a</m:t>
                  </m:r>
                  <m:r>
                    <m:t>g</m:t>
                  </m:r>
                  <m:r>
                    <m:t>e</m:t>
                  </m:r>
                </m:sub>
              </m:sSub>
              <m:r>
                <m:t>*</m:t>
              </m:r>
              <m:sSub>
                <m:e>
                  <m:r>
                    <m:t>T</m:t>
                  </m:r>
                </m:e>
                <m:sub>
                  <m:r>
                    <m:t>p</m:t>
                  </m:r>
                  <m:r>
                    <m:t>r</m:t>
                  </m:r>
                  <m:r>
                    <m:t>e</m:t>
                  </m:r>
                  <m:r>
                    <m:t>,</m:t>
                  </m:r>
                  <m:r>
                    <m:t> </m:t>
                  </m:r>
                  <m:r>
                    <m:t>a</m:t>
                  </m:r>
                  <m:r>
                    <m:t>g</m:t>
                  </m:r>
                  <m:r>
                    <m:t>e</m:t>
                  </m:r>
                </m:sub>
              </m:sSub>
              <m:r>
                <m:t>−</m:t>
              </m:r>
              <m:r>
                <m:t>I</m:t>
              </m:r>
              <m:r>
                <m:t>R</m:t>
              </m:r>
              <m:sSub>
                <m:e>
                  <m:r>
                    <m:t>R</m:t>
                  </m:r>
                </m:e>
                <m:sub>
                  <m:r>
                    <m:t>M</m:t>
                  </m:r>
                  <m:r>
                    <m:t>H</m:t>
                  </m:r>
                </m:sub>
              </m:sSub>
              <m:r>
                <m:t>*</m:t>
              </m:r>
              <m:sSub>
                <m:e>
                  <m:r>
                    <m:t>d</m:t>
                  </m:r>
                </m:e>
                <m:sub>
                  <m:r>
                    <m:t>p</m:t>
                  </m:r>
                  <m:r>
                    <m:t>r</m:t>
                  </m:r>
                  <m:r>
                    <m:t>e</m:t>
                  </m:r>
                  <m:r>
                    <m:t>,</m:t>
                  </m:r>
                  <m:r>
                    <m:t> </m:t>
                  </m:r>
                  <m:r>
                    <m:t>a</m:t>
                  </m:r>
                  <m:r>
                    <m:t>g</m:t>
                  </m:r>
                  <m:r>
                    <m:t>e</m:t>
                  </m:r>
                </m:sub>
              </m:sSub>
              <m:r>
                <m:t>*</m:t>
              </m:r>
              <m:sSub>
                <m:e>
                  <m:r>
                    <m:t>T</m:t>
                  </m:r>
                </m:e>
                <m:sub>
                  <m:r>
                    <m:t>p</m:t>
                  </m:r>
                  <m:r>
                    <m:t>o</m:t>
                  </m:r>
                  <m:r>
                    <m:t>s</m:t>
                  </m:r>
                  <m:r>
                    <m:t>t</m:t>
                  </m:r>
                  <m:r>
                    <m:t>,</m:t>
                  </m:r>
                  <m:r>
                    <m:t> </m:t>
                  </m:r>
                  <m:r>
                    <m:t>a</m:t>
                  </m:r>
                  <m:r>
                    <m:t>g</m:t>
                  </m:r>
                  <m:r>
                    <m:t>e</m:t>
                  </m:r>
                </m:sub>
              </m:sSub>
            </m:num>
            <m:den>
              <m:r>
                <m:t>I</m:t>
              </m:r>
              <m:r>
                <m:t>R</m:t>
              </m:r>
              <m:sSub>
                <m:e>
                  <m:r>
                    <m:t>R</m:t>
                  </m:r>
                </m:e>
                <m:sub>
                  <m:r>
                    <m:t>M</m:t>
                  </m:r>
                  <m:r>
                    <m:t>H</m:t>
                  </m:r>
                </m:sub>
              </m:sSub>
              <m:r>
                <m:t>*</m:t>
              </m:r>
              <m:sSub>
                <m:e>
                  <m:r>
                    <m:t>V</m:t>
                  </m:r>
                </m:e>
                <m:sub>
                  <m:r>
                    <m:t>a</m:t>
                  </m:r>
                  <m:r>
                    <m:t>g</m:t>
                  </m:r>
                  <m:r>
                    <m:t>e</m:t>
                  </m:r>
                </m:sub>
              </m:sSub>
              <m:r>
                <m:t>*</m:t>
              </m:r>
              <m:r>
                <m:t>(</m:t>
              </m:r>
              <m:sSub>
                <m:e>
                  <m:r>
                    <m:t>T</m:t>
                  </m:r>
                </m:e>
                <m:sub>
                  <m:r>
                    <m:t>p</m:t>
                  </m:r>
                  <m:r>
                    <m:t>r</m:t>
                  </m:r>
                  <m:r>
                    <m:t>e</m:t>
                  </m:r>
                  <m:r>
                    <m:t>,</m:t>
                  </m:r>
                  <m:r>
                    <m:t> </m:t>
                  </m:r>
                  <m:r>
                    <m:t>a</m:t>
                  </m:r>
                  <m:r>
                    <m:t>g</m:t>
                  </m:r>
                  <m:r>
                    <m:t>e</m:t>
                  </m:r>
                </m:sub>
              </m:sSub>
              <m:r>
                <m:t>+</m:t>
              </m:r>
              <m:sSub>
                <m:e>
                  <m:r>
                    <m:t>T</m:t>
                  </m:r>
                </m:e>
                <m:sub>
                  <m:r>
                    <m:t>p</m:t>
                  </m:r>
                  <m:r>
                    <m:t>o</m:t>
                  </m:r>
                  <m:r>
                    <m:t>s</m:t>
                  </m:r>
                  <m:r>
                    <m:t>t</m:t>
                  </m:r>
                  <m:r>
                    <m:t>,</m:t>
                  </m:r>
                  <m:r>
                    <m:t> </m:t>
                  </m:r>
                  <m:r>
                    <m:t>a</m:t>
                  </m:r>
                  <m:r>
                    <m:t>g</m:t>
                  </m:r>
                  <m:r>
                    <m:t>e</m:t>
                  </m:r>
                </m:sub>
              </m:sSub>
              <m:sSup>
                <m:e>
                  <m:r>
                    <m:t>)</m:t>
                  </m:r>
                </m:e>
                <m:sup>
                  <m:r>
                    <m:t>2</m:t>
                  </m:r>
                </m:sup>
              </m:sSup>
            </m:den>
          </m:f>
          <m:r>
            <m:t> </m:t>
          </m:r>
          <m:r>
            <m:t>,</m:t>
          </m:r>
          <m:r>
            <m:t>d</m:t>
          </m:r>
          <m:r>
            <m:t>.</m:t>
          </m:r>
          <m:r>
            <m:t>f</m:t>
          </m:r>
          <m:r>
            <m:t>.</m:t>
          </m:r>
          <m:r>
            <m:t>=</m:t>
          </m:r>
          <m:r>
            <m:t>c</m:t>
          </m:r>
          <m:r>
            <m:t>−</m:t>
          </m:r>
          <m:r>
            <m:t>1</m:t>
          </m:r>
        </m:oMath>
      </m:oMathPara>
    </w:p>
    <w:p>
      <w:pPr>
        <w:pStyle w:val="FirstParagraph"/>
      </w:pPr>
      <w:r>
        <w:t xml:space="preserve">where</w:t>
      </w:r>
      <w:r>
        <w:t xml:space="preserve"> </w:t>
      </w:r>
      <m:oMath>
        <m:r>
          <m:t>c</m:t>
        </m:r>
      </m:oMath>
      <w:r>
        <w:t xml:space="preserve"> </w:t>
      </w:r>
      <w:r>
        <w:t xml:space="preserve">is the number of strata.</w:t>
      </w:r>
      <w:r>
        <w:t xml:space="preserve"> </w:t>
      </w:r>
      <w:r>
        <w:t xml:space="preserve">It tests whether the data is congruent with the null hypothesis of no effect modification of the exposure-outcome relationship by strata.</w:t>
      </w:r>
      <w:r>
        <w:t xml:space="preserve"> </w:t>
      </w:r>
      <w:r>
        <w:t xml:space="preserve">The greater the differences is between</w:t>
      </w:r>
      <w:r>
        <w:t xml:space="preserve"> </w:t>
      </w:r>
      <m:oMath>
        <m:r>
          <m:t>I</m:t>
        </m:r>
        <m:r>
          <m:t>R</m:t>
        </m:r>
        <m:sSub>
          <m:e>
            <m:r>
              <m:t>R</m:t>
            </m:r>
          </m:e>
          <m:sub>
            <m:r>
              <m:t>a</m:t>
            </m:r>
            <m:r>
              <m:t>g</m:t>
            </m:r>
            <m:r>
              <m:t>e</m:t>
            </m:r>
          </m:sub>
        </m:sSub>
      </m:oMath>
      <w:r>
        <w:t xml:space="preserve"> </w:t>
      </w:r>
      <w:r>
        <w:t xml:space="preserve">and</w:t>
      </w:r>
      <w:r>
        <w:t xml:space="preserve"> </w:t>
      </w:r>
      <m:oMath>
        <m:r>
          <m:t>I</m:t>
        </m:r>
        <m:r>
          <m:t>R</m:t>
        </m:r>
        <m:sSub>
          <m:e>
            <m:r>
              <m:t>R</m:t>
            </m:r>
          </m:e>
          <m:sub>
            <m:r>
              <m:t>M</m:t>
            </m:r>
            <m:r>
              <m:t>H</m:t>
            </m:r>
          </m:sub>
        </m:sSub>
      </m:oMath>
      <w:r>
        <w:t xml:space="preserve">, the larger the</w:t>
      </w:r>
      <w:r>
        <w:t xml:space="preserve"> </w:t>
      </w:r>
      <m:oMath>
        <m:sSup>
          <m:e>
            <m:r>
              <m:t>χ</m:t>
            </m:r>
          </m:e>
          <m:sup>
            <m:r>
              <m:t>2</m:t>
            </m:r>
          </m:sup>
        </m:sSup>
      </m:oMath>
      <w:r>
        <w:t xml:space="preserve"> </w:t>
      </w:r>
      <w:r>
        <w:t xml:space="preserve">statistic.</w:t>
      </w:r>
      <w:r>
        <w:t xml:space="preserve"> </w:t>
      </w:r>
      <w:r>
        <w:t xml:space="preserve">If the null hypothesis is rejected, the</w:t>
      </w:r>
      <w:r>
        <w:t xml:space="preserve"> </w:t>
      </w:r>
      <m:oMath>
        <m:r>
          <m:t>I</m:t>
        </m:r>
        <m:r>
          <m:t>R</m:t>
        </m:r>
        <m:sSub>
          <m:e>
            <m:r>
              <m:t>R</m:t>
            </m:r>
          </m:e>
          <m:sub>
            <m:r>
              <m:t>M</m:t>
            </m:r>
            <m:r>
              <m:t>H</m:t>
            </m:r>
          </m:sub>
        </m:sSub>
      </m:oMath>
      <w:r>
        <w:t xml:space="preserve"> </w:t>
      </w:r>
      <w:r>
        <w:t xml:space="preserve">is not calculated and only the stratum-specific IRR are presented.</w:t>
      </w:r>
    </w:p>
    <w:p>
      <w:pPr>
        <w:pStyle w:val="Heading2"/>
      </w:pPr>
      <w:bookmarkStart w:id="58" w:name="paper-2"/>
      <w:bookmarkEnd w:id="58"/>
      <w:r>
        <w:t xml:space="preserve">Paper 2</w:t>
      </w:r>
    </w:p>
    <w:p>
      <w:pPr>
        <w:pStyle w:val="Heading1"/>
      </w:pPr>
      <w:bookmarkStart w:id="59" w:name="results"/>
      <w:bookmarkEnd w:id="59"/>
      <w:r>
        <w:t xml:space="preserve">Results</w:t>
      </w:r>
    </w:p>
    <w:p>
      <w:pPr>
        <w:pStyle w:val="Heading2"/>
      </w:pPr>
      <w:bookmarkStart w:id="60" w:name="paper-1-1"/>
      <w:bookmarkEnd w:id="60"/>
      <w:r>
        <w:t xml:space="preserve">Paper 1</w:t>
      </w:r>
    </w:p>
    <w:p>
      <w:pPr>
        <w:pStyle w:val="Heading1"/>
      </w:pPr>
      <w:bookmarkStart w:id="61" w:name="discussion"/>
      <w:bookmarkEnd w:id="61"/>
      <w:r>
        <w:t xml:space="preserve">Discussion</w:t>
      </w:r>
    </w:p>
    <w:p>
      <w:pPr>
        <w:pStyle w:val="Bibliography"/>
      </w:pPr>
      <w:r>
        <w:t xml:space="preserve">Kirkwood, BR, and JAC Sterne. 2003.</w:t>
      </w:r>
      <w:r>
        <w:t xml:space="preserve"> </w:t>
      </w:r>
      <w:r>
        <w:rPr>
          <w:i/>
        </w:rPr>
        <w:t xml:space="preserve">Essential medical statistics</w:t>
      </w:r>
      <w:r>
        <w:t xml:space="preserve">. Edited by Fiona Goodgame. 2nd ed. Oxford: Blackwell Science. doi:</w:t>
      </w:r>
      <w:hyperlink r:id="rId62">
        <w:r>
          <w:rPr>
            <w:rStyle w:val="Hyperlink"/>
          </w:rPr>
          <w:t xml:space="preserve">10.1002/sim.1961</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r>
        <w:t xml:space="preserve">.</w:t>
      </w:r>
    </w:p>
    <w:p>
      <w:pPr>
        <w:pStyle w:val="Bibliography"/>
      </w:pPr>
      <w:r>
        <w:t xml:space="preserve">Stevenson, Mark, Telmo Nunes, Cord Heuer, Jonathon Marshall, Javier Sanchez, Ron Thornton, Jeno Reiczigel, Jim Robison-Cox, Paola Sebastiani, and Peter Solymos. 2017.</w:t>
      </w:r>
      <w:r>
        <w:t xml:space="preserve"> </w:t>
      </w:r>
      <w:r>
        <w:rPr>
          <w:i/>
        </w:rPr>
        <w:t xml:space="preserve">EpiR: Tools for the Analysis of Epidemiological Data</w:t>
      </w:r>
      <w:r>
        <w:t xml:space="preserve">.</w:t>
      </w:r>
      <w:r>
        <w:t xml:space="preserve"> </w:t>
      </w:r>
      <w:hyperlink r:id="rId64">
        <w:r>
          <w:rPr>
            <w:rStyle w:val="Hyperlink"/>
          </w:rPr>
          <w:t xml:space="preserve">https://CRAN.R-project.org/package=epiR</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cc636c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64" Target="https://CRAN.R-project.org/package=epiR" TargetMode="External" /><Relationship Type="http://schemas.openxmlformats.org/officeDocument/2006/relationships/hyperlink" Id="rId22" Target="https://bookdown.org/yihui/bookdown/" TargetMode="External" /><Relationship Type="http://schemas.openxmlformats.org/officeDocument/2006/relationships/hyperlink" Id="rId62" Target="https://doi.org/10.1002/sim.1961"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epiR" TargetMode="External" /><Relationship Type="http://schemas.openxmlformats.org/officeDocument/2006/relationships/hyperlink" Id="rId22" Target="https://bookdown.org/yihui/bookdown/" TargetMode="External" /><Relationship Type="http://schemas.openxmlformats.org/officeDocument/2006/relationships/hyperlink" Id="rId62" Target="https://doi.org/10.1002/sim.1961" TargetMode="External" /><Relationship Type="http://schemas.openxmlformats.org/officeDocument/2006/relationships/hyperlink" Id="rId63" Target="https://www.R-project.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2018-11-04T21:31:51Z</dcterms:created>
  <dcterms:modified xsi:type="dcterms:W3CDTF">2018-11-04T21:31:51Z</dcterms:modified>
</cp:coreProperties>
</file>