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9DA" w:rsidRDefault="00D039DA" w:rsidP="001A0A42">
      <w:pPr>
        <w:pStyle w:val="StyleForsa-TitillritgerarBefore156pt"/>
        <w:spacing w:before="1080" w:after="120" w:line="240" w:lineRule="auto"/>
        <w:rPr>
          <w:sz w:val="28"/>
          <w:szCs w:val="28"/>
        </w:rPr>
      </w:pPr>
      <w:bookmarkStart w:id="0" w:name="_Toc412287571"/>
      <w:bookmarkStart w:id="1" w:name="_Toc412357522"/>
      <w:bookmarkStart w:id="2" w:name="_Toc469883673"/>
      <w:bookmarkStart w:id="3" w:name="_Toc196060218"/>
      <w:bookmarkStart w:id="4" w:name="_GoBack"/>
      <w:bookmarkEnd w:id="4"/>
      <w:r>
        <w:rPr>
          <w:noProof/>
          <w:lang w:val="is-IS" w:eastAsia="is-IS"/>
        </w:rPr>
        <w:drawing>
          <wp:anchor distT="0" distB="0" distL="114300" distR="114300" simplePos="0" relativeHeight="251796992" behindDoc="1" locked="0" layoutInCell="1" allowOverlap="1" wp14:anchorId="1C071113" wp14:editId="5626D1A7">
            <wp:simplePos x="0" y="0"/>
            <wp:positionH relativeFrom="column">
              <wp:posOffset>-1104900</wp:posOffset>
            </wp:positionH>
            <wp:positionV relativeFrom="page">
              <wp:posOffset>-2901</wp:posOffset>
            </wp:positionV>
            <wp:extent cx="6749415" cy="1342390"/>
            <wp:effectExtent l="0" t="0" r="0" b="0"/>
            <wp:wrapNone/>
            <wp:docPr id="2"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8"/>
                    <a:srcRect b="85931"/>
                    <a:stretch>
                      <a:fillRect/>
                    </a:stretch>
                  </pic:blipFill>
                  <pic:spPr bwMode="auto">
                    <a:xfrm>
                      <a:off x="0" y="0"/>
                      <a:ext cx="6749415" cy="13423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74092" w:rsidRPr="00316378" w:rsidRDefault="00CD0300" w:rsidP="001A0A42">
      <w:pPr>
        <w:pStyle w:val="StyleForsa-TitillritgerarBefore156pt"/>
        <w:spacing w:before="1080" w:after="120" w:line="240" w:lineRule="auto"/>
        <w:rPr>
          <w:sz w:val="28"/>
          <w:szCs w:val="28"/>
        </w:rPr>
      </w:pPr>
      <w:r w:rsidRPr="00316378">
        <w:rPr>
          <w:sz w:val="28"/>
          <w:szCs w:val="28"/>
        </w:rPr>
        <w:t>Thesis title</w:t>
      </w:r>
    </w:p>
    <w:p w:rsidR="009B73CB" w:rsidRPr="00316378" w:rsidRDefault="00CD0300" w:rsidP="001A0A42">
      <w:pPr>
        <w:pStyle w:val="Forsa-Undirtitillritgerar"/>
        <w:spacing w:after="840"/>
        <w:rPr>
          <w:sz w:val="24"/>
          <w:szCs w:val="24"/>
        </w:rPr>
      </w:pPr>
      <w:r w:rsidRPr="00316378">
        <w:rPr>
          <w:sz w:val="24"/>
          <w:szCs w:val="24"/>
        </w:rPr>
        <w:t xml:space="preserve">Thesis </w:t>
      </w:r>
      <w:r w:rsidR="000E4E1F" w:rsidRPr="00316378">
        <w:rPr>
          <w:sz w:val="24"/>
          <w:szCs w:val="24"/>
        </w:rPr>
        <w:t>subtitle</w:t>
      </w:r>
      <w:r w:rsidRPr="00316378">
        <w:rPr>
          <w:sz w:val="24"/>
          <w:szCs w:val="24"/>
        </w:rPr>
        <w:t xml:space="preserve"> (if appropriate)</w:t>
      </w:r>
    </w:p>
    <w:p w:rsidR="002C68E7" w:rsidRPr="00316378" w:rsidRDefault="000E4E1F" w:rsidP="001A0A42">
      <w:pPr>
        <w:pStyle w:val="StyleForsa-NafnhfundarAfter78pt"/>
        <w:spacing w:after="480"/>
        <w:rPr>
          <w:sz w:val="24"/>
          <w:szCs w:val="24"/>
        </w:rPr>
      </w:pPr>
      <w:r w:rsidRPr="00316378">
        <w:rPr>
          <w:sz w:val="24"/>
          <w:szCs w:val="24"/>
        </w:rPr>
        <w:t>Author name</w:t>
      </w:r>
    </w:p>
    <w:p w:rsidR="00D55553" w:rsidRPr="00316378" w:rsidRDefault="008E6F02" w:rsidP="001A0A42">
      <w:pPr>
        <w:pStyle w:val="StyleForsa-NafnhfundarAfter78pt"/>
        <w:spacing w:after="480"/>
        <w:rPr>
          <w:sz w:val="24"/>
          <w:szCs w:val="24"/>
        </w:rPr>
      </w:pPr>
      <w:r w:rsidRPr="00316378">
        <w:rPr>
          <w:sz w:val="24"/>
          <w:szCs w:val="24"/>
        </w:rPr>
        <w:t>Thesis for the degree of Philosophiae Doctor</w:t>
      </w:r>
    </w:p>
    <w:p w:rsidR="001A0A42" w:rsidRPr="00316378" w:rsidRDefault="001A0A42" w:rsidP="001A0A42">
      <w:pPr>
        <w:pStyle w:val="Forsa-Svi"/>
        <w:rPr>
          <w:sz w:val="24"/>
          <w:szCs w:val="24"/>
        </w:rPr>
      </w:pPr>
      <w:r w:rsidRPr="00316378">
        <w:rPr>
          <w:sz w:val="24"/>
          <w:szCs w:val="24"/>
        </w:rPr>
        <w:t>Supervisor:</w:t>
      </w:r>
    </w:p>
    <w:p w:rsidR="001A0A42" w:rsidRPr="00316378" w:rsidRDefault="00CD0300" w:rsidP="001A0A42">
      <w:pPr>
        <w:pStyle w:val="StyleForsa-NafnhfundarAfter78pt"/>
        <w:spacing w:after="240"/>
        <w:rPr>
          <w:b w:val="0"/>
          <w:sz w:val="24"/>
          <w:szCs w:val="24"/>
        </w:rPr>
      </w:pPr>
      <w:r w:rsidRPr="00316378">
        <w:rPr>
          <w:b w:val="0"/>
          <w:sz w:val="24"/>
          <w:szCs w:val="24"/>
        </w:rPr>
        <w:t>Name of supervisor</w:t>
      </w:r>
    </w:p>
    <w:p w:rsidR="000E4E1F" w:rsidRPr="00316378" w:rsidRDefault="000E4E1F" w:rsidP="001A0A42">
      <w:pPr>
        <w:pStyle w:val="StyleForsa-NafnhfundarAfter78pt"/>
        <w:spacing w:after="240"/>
        <w:rPr>
          <w:sz w:val="24"/>
          <w:szCs w:val="24"/>
        </w:rPr>
      </w:pPr>
      <w:r w:rsidRPr="00316378">
        <w:rPr>
          <w:sz w:val="24"/>
          <w:szCs w:val="24"/>
        </w:rPr>
        <w:t>Advisor:</w:t>
      </w:r>
    </w:p>
    <w:p w:rsidR="000E4E1F" w:rsidRPr="00316378" w:rsidRDefault="000E4E1F" w:rsidP="001A0A42">
      <w:pPr>
        <w:pStyle w:val="StyleForsa-NafnhfundarAfter78pt"/>
        <w:spacing w:after="240"/>
        <w:rPr>
          <w:b w:val="0"/>
          <w:sz w:val="24"/>
          <w:szCs w:val="24"/>
        </w:rPr>
      </w:pPr>
      <w:r w:rsidRPr="00316378">
        <w:rPr>
          <w:b w:val="0"/>
          <w:sz w:val="24"/>
          <w:szCs w:val="24"/>
        </w:rPr>
        <w:t>Name of advisor (if appropriate)</w:t>
      </w:r>
    </w:p>
    <w:p w:rsidR="001A0A42" w:rsidRPr="00316378" w:rsidRDefault="001A0A42" w:rsidP="001A0A42">
      <w:pPr>
        <w:pStyle w:val="Forsa-Svi"/>
        <w:rPr>
          <w:sz w:val="24"/>
          <w:szCs w:val="24"/>
        </w:rPr>
      </w:pPr>
      <w:r w:rsidRPr="00316378">
        <w:rPr>
          <w:sz w:val="24"/>
          <w:szCs w:val="24"/>
        </w:rPr>
        <w:t>Doctoral committee:</w:t>
      </w:r>
    </w:p>
    <w:p w:rsidR="001A0A42" w:rsidRPr="00316378" w:rsidRDefault="00D039DA" w:rsidP="00D039DA">
      <w:pPr>
        <w:pStyle w:val="Forsa-Svi"/>
        <w:spacing w:before="0" w:after="240"/>
        <w:rPr>
          <w:b w:val="0"/>
          <w:sz w:val="22"/>
          <w:szCs w:val="22"/>
        </w:rPr>
        <w:sectPr w:rsidR="001A0A42" w:rsidRPr="00316378" w:rsidSect="001A0A42">
          <w:headerReference w:type="default" r:id="rId9"/>
          <w:footerReference w:type="default" r:id="rId10"/>
          <w:headerReference w:type="first" r:id="rId11"/>
          <w:footerReference w:type="first" r:id="rId12"/>
          <w:type w:val="oddPage"/>
          <w:pgSz w:w="9979" w:h="14175" w:code="34"/>
          <w:pgMar w:top="1474" w:right="1474" w:bottom="1474" w:left="1644" w:header="680" w:footer="510" w:gutter="0"/>
          <w:pgNumType w:start="1"/>
          <w:cols w:space="708"/>
          <w:docGrid w:linePitch="360"/>
        </w:sectPr>
      </w:pPr>
      <w:r w:rsidRPr="00316378">
        <w:rPr>
          <w:b w:val="0"/>
          <w:noProof/>
          <w:sz w:val="24"/>
          <w:szCs w:val="24"/>
          <w:lang w:val="is-IS" w:eastAsia="is-IS"/>
        </w:rPr>
        <w:drawing>
          <wp:anchor distT="144145" distB="71755" distL="114300" distR="114300" simplePos="0" relativeHeight="251774464" behindDoc="1" locked="0" layoutInCell="1" allowOverlap="1" wp14:anchorId="386813AB" wp14:editId="0BC755CD">
            <wp:simplePos x="0" y="0"/>
            <wp:positionH relativeFrom="column">
              <wp:posOffset>1384935</wp:posOffset>
            </wp:positionH>
            <wp:positionV relativeFrom="page">
              <wp:posOffset>6438900</wp:posOffset>
            </wp:positionV>
            <wp:extent cx="1702435" cy="1356995"/>
            <wp:effectExtent l="0" t="0" r="0" b="0"/>
            <wp:wrapNone/>
            <wp:docPr id="559" name="Picture 559" descr="HI_HVS_vert_Laeknadeild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I_HVS_vert_Laeknadeild_E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2435" cy="1356995"/>
                    </a:xfrm>
                    <a:prstGeom prst="rect">
                      <a:avLst/>
                    </a:prstGeom>
                    <a:noFill/>
                  </pic:spPr>
                </pic:pic>
              </a:graphicData>
            </a:graphic>
            <wp14:sizeRelH relativeFrom="page">
              <wp14:pctWidth>0</wp14:pctWidth>
            </wp14:sizeRelH>
            <wp14:sizeRelV relativeFrom="page">
              <wp14:pctHeight>0</wp14:pctHeight>
            </wp14:sizeRelV>
          </wp:anchor>
        </w:drawing>
      </w:r>
      <w:r w:rsidR="00CD0300" w:rsidRPr="00316378">
        <w:rPr>
          <w:b w:val="0"/>
          <w:sz w:val="24"/>
          <w:szCs w:val="24"/>
        </w:rPr>
        <w:t>Names of committee members</w:t>
      </w:r>
      <w:r w:rsidR="00CD0300" w:rsidRPr="00316378">
        <w:rPr>
          <w:b w:val="0"/>
          <w:noProof/>
          <w:sz w:val="24"/>
          <w:szCs w:val="24"/>
          <w:lang w:eastAsia="is-IS"/>
        </w:rPr>
        <w:t>Month</w:t>
      </w:r>
      <w:r w:rsidR="00586779" w:rsidRPr="00316378">
        <w:rPr>
          <w:b w:val="0"/>
          <w:sz w:val="22"/>
          <w:szCs w:val="22"/>
        </w:rPr>
        <w:t xml:space="preserve"> </w:t>
      </w:r>
      <w:bookmarkEnd w:id="0"/>
      <w:bookmarkEnd w:id="1"/>
      <w:bookmarkEnd w:id="2"/>
      <w:r w:rsidR="00CD0300" w:rsidRPr="00316378">
        <w:rPr>
          <w:b w:val="0"/>
          <w:sz w:val="22"/>
          <w:szCs w:val="22"/>
        </w:rPr>
        <w:t>Year</w:t>
      </w:r>
    </w:p>
    <w:p w:rsidR="00821A19" w:rsidRDefault="00821A19" w:rsidP="001A0A42">
      <w:pPr>
        <w:pStyle w:val="StyleForsa-TitillritgerarBefore156pt"/>
        <w:spacing w:before="1080" w:after="120" w:line="240" w:lineRule="auto"/>
        <w:rPr>
          <w:sz w:val="28"/>
          <w:szCs w:val="28"/>
        </w:rPr>
      </w:pPr>
    </w:p>
    <w:p w:rsidR="00286407" w:rsidRPr="00316378" w:rsidRDefault="00CD0300" w:rsidP="001A0A42">
      <w:pPr>
        <w:pStyle w:val="StyleForsa-TitillritgerarBefore156pt"/>
        <w:spacing w:before="1080" w:after="120" w:line="240" w:lineRule="auto"/>
        <w:rPr>
          <w:sz w:val="28"/>
          <w:szCs w:val="28"/>
        </w:rPr>
      </w:pPr>
      <w:r w:rsidRPr="00316378">
        <w:rPr>
          <w:sz w:val="28"/>
          <w:szCs w:val="28"/>
        </w:rPr>
        <w:t>Titill ritgerðar</w:t>
      </w:r>
    </w:p>
    <w:p w:rsidR="00286407" w:rsidRPr="00316378" w:rsidRDefault="00CD0300" w:rsidP="001A0A42">
      <w:pPr>
        <w:pStyle w:val="Forsa-Undirtitillritgerar"/>
        <w:spacing w:after="840"/>
        <w:rPr>
          <w:sz w:val="24"/>
          <w:szCs w:val="24"/>
        </w:rPr>
      </w:pPr>
      <w:r w:rsidRPr="00316378">
        <w:rPr>
          <w:sz w:val="24"/>
          <w:szCs w:val="24"/>
        </w:rPr>
        <w:t>Undirtitill (ef við á)</w:t>
      </w:r>
    </w:p>
    <w:p w:rsidR="00286407" w:rsidRPr="00316378" w:rsidRDefault="00CD0300" w:rsidP="00AF62C7">
      <w:pPr>
        <w:pStyle w:val="StyleForsa-NafnhfundarAfter78pt"/>
        <w:spacing w:after="480"/>
        <w:rPr>
          <w:sz w:val="24"/>
          <w:szCs w:val="24"/>
        </w:rPr>
      </w:pPr>
      <w:r w:rsidRPr="00316378">
        <w:rPr>
          <w:sz w:val="24"/>
          <w:szCs w:val="24"/>
        </w:rPr>
        <w:t>Nafn nemanda</w:t>
      </w:r>
    </w:p>
    <w:p w:rsidR="001A0A42" w:rsidRPr="00316378" w:rsidRDefault="001A0A42" w:rsidP="001A0A42">
      <w:pPr>
        <w:pStyle w:val="StyleForsa-NafnhfundarAfter78pt"/>
        <w:spacing w:after="480"/>
        <w:rPr>
          <w:sz w:val="24"/>
          <w:szCs w:val="24"/>
        </w:rPr>
      </w:pPr>
      <w:r w:rsidRPr="00316378">
        <w:rPr>
          <w:sz w:val="24"/>
          <w:szCs w:val="24"/>
        </w:rPr>
        <w:t>Ritgerð til doktorsgráðu</w:t>
      </w:r>
    </w:p>
    <w:p w:rsidR="00286407" w:rsidRPr="00316378" w:rsidRDefault="004D6F03" w:rsidP="00F35E69">
      <w:pPr>
        <w:pStyle w:val="Forsa-Svi"/>
        <w:rPr>
          <w:sz w:val="24"/>
          <w:szCs w:val="24"/>
        </w:rPr>
      </w:pPr>
      <w:r w:rsidRPr="00316378">
        <w:rPr>
          <w:sz w:val="24"/>
          <w:szCs w:val="24"/>
        </w:rPr>
        <w:t>Umsjónarkennari</w:t>
      </w:r>
      <w:r w:rsidR="00286407" w:rsidRPr="00316378">
        <w:rPr>
          <w:sz w:val="24"/>
          <w:szCs w:val="24"/>
        </w:rPr>
        <w:t>:</w:t>
      </w:r>
    </w:p>
    <w:p w:rsidR="004D6F03" w:rsidRPr="00316378" w:rsidRDefault="00CD0300" w:rsidP="001A0A42">
      <w:pPr>
        <w:pStyle w:val="StyleForsa-NafnhfundarAfter78pt"/>
        <w:spacing w:after="240"/>
        <w:rPr>
          <w:b w:val="0"/>
          <w:sz w:val="24"/>
          <w:szCs w:val="24"/>
        </w:rPr>
      </w:pPr>
      <w:r w:rsidRPr="00316378">
        <w:rPr>
          <w:b w:val="0"/>
          <w:sz w:val="24"/>
          <w:szCs w:val="24"/>
        </w:rPr>
        <w:t>Nafn umsjónarkennara</w:t>
      </w:r>
    </w:p>
    <w:p w:rsidR="004D6F03" w:rsidRPr="00316378" w:rsidRDefault="004D6F03" w:rsidP="00F35E69">
      <w:pPr>
        <w:pStyle w:val="Forsa-Svi"/>
        <w:rPr>
          <w:sz w:val="24"/>
          <w:szCs w:val="24"/>
        </w:rPr>
      </w:pPr>
      <w:r w:rsidRPr="00316378">
        <w:rPr>
          <w:sz w:val="24"/>
          <w:szCs w:val="24"/>
        </w:rPr>
        <w:t>Leiðbeinandi:</w:t>
      </w:r>
    </w:p>
    <w:p w:rsidR="00286407" w:rsidRPr="00316378" w:rsidRDefault="00CD0300" w:rsidP="001A0A42">
      <w:pPr>
        <w:pStyle w:val="StyleForsa-NafnhfundarAfter78pt"/>
        <w:spacing w:after="240"/>
        <w:rPr>
          <w:b w:val="0"/>
          <w:sz w:val="24"/>
          <w:szCs w:val="24"/>
        </w:rPr>
      </w:pPr>
      <w:r w:rsidRPr="00316378">
        <w:rPr>
          <w:b w:val="0"/>
          <w:sz w:val="24"/>
          <w:szCs w:val="24"/>
        </w:rPr>
        <w:t>Nafn leiðbeinanda (ef við á)</w:t>
      </w:r>
    </w:p>
    <w:p w:rsidR="00286407" w:rsidRPr="00316378" w:rsidRDefault="004D6F03" w:rsidP="00F35E69">
      <w:pPr>
        <w:pStyle w:val="Forsa-Svi"/>
        <w:rPr>
          <w:sz w:val="24"/>
          <w:szCs w:val="24"/>
        </w:rPr>
      </w:pPr>
      <w:r w:rsidRPr="00316378">
        <w:rPr>
          <w:sz w:val="24"/>
          <w:szCs w:val="24"/>
        </w:rPr>
        <w:t>Doktorsnefnd</w:t>
      </w:r>
      <w:r w:rsidR="00286407" w:rsidRPr="00316378">
        <w:rPr>
          <w:sz w:val="24"/>
          <w:szCs w:val="24"/>
        </w:rPr>
        <w:t>:</w:t>
      </w:r>
    </w:p>
    <w:p w:rsidR="00286407" w:rsidRPr="00316378" w:rsidRDefault="00CD0300" w:rsidP="001A0A42">
      <w:pPr>
        <w:pStyle w:val="Forsa-Svi"/>
        <w:spacing w:before="0"/>
        <w:rPr>
          <w:b w:val="0"/>
          <w:sz w:val="24"/>
          <w:szCs w:val="24"/>
        </w:rPr>
      </w:pPr>
      <w:r w:rsidRPr="00316378">
        <w:rPr>
          <w:b w:val="0"/>
          <w:sz w:val="24"/>
          <w:szCs w:val="24"/>
        </w:rPr>
        <w:t>Nöfn nefndarmanna</w:t>
      </w:r>
    </w:p>
    <w:p w:rsidR="00286407" w:rsidRPr="00316378" w:rsidRDefault="00286407" w:rsidP="001A0A42">
      <w:pPr>
        <w:pStyle w:val="Forsa-Svi"/>
        <w:spacing w:before="0" w:after="240"/>
        <w:rPr>
          <w:b w:val="0"/>
          <w:sz w:val="24"/>
          <w:szCs w:val="24"/>
        </w:rPr>
      </w:pPr>
    </w:p>
    <w:p w:rsidR="00286407" w:rsidRPr="00316378" w:rsidRDefault="00CD0300" w:rsidP="00F35E69">
      <w:pPr>
        <w:pStyle w:val="Forsa-Svi"/>
        <w:rPr>
          <w:b w:val="0"/>
          <w:sz w:val="24"/>
          <w:szCs w:val="24"/>
        </w:rPr>
      </w:pPr>
      <w:r w:rsidRPr="00316378">
        <w:rPr>
          <w:b w:val="0"/>
          <w:sz w:val="24"/>
          <w:szCs w:val="24"/>
        </w:rPr>
        <w:t>Mánuður ár</w:t>
      </w:r>
    </w:p>
    <w:p w:rsidR="00D039DA" w:rsidRDefault="00D039DA" w:rsidP="00D039DA">
      <w:pPr>
        <w:pStyle w:val="Normal-Fyrstalnaeftirkaflaskil"/>
        <w:spacing w:before="0" w:line="240" w:lineRule="auto"/>
        <w:ind w:left="284"/>
        <w:rPr>
          <w:sz w:val="24"/>
          <w:lang w:val="en-US"/>
        </w:rPr>
      </w:pPr>
      <w:r w:rsidRPr="00316378">
        <w:rPr>
          <w:b/>
          <w:noProof/>
          <w:sz w:val="24"/>
          <w:lang w:eastAsia="is-IS"/>
        </w:rPr>
        <w:drawing>
          <wp:anchor distT="36195" distB="71755" distL="114300" distR="114300" simplePos="0" relativeHeight="251790848" behindDoc="1" locked="0" layoutInCell="1" allowOverlap="1" wp14:anchorId="61B28F42" wp14:editId="1A2EB9F6">
            <wp:simplePos x="0" y="0"/>
            <wp:positionH relativeFrom="column">
              <wp:posOffset>1327785</wp:posOffset>
            </wp:positionH>
            <wp:positionV relativeFrom="page">
              <wp:posOffset>6654577</wp:posOffset>
            </wp:positionV>
            <wp:extent cx="1706245" cy="1353185"/>
            <wp:effectExtent l="0" t="0" r="0" b="0"/>
            <wp:wrapNone/>
            <wp:docPr id="561" name="Picture 561" descr="HI_HVS_vert_Laeknadeild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I_HVS_vert_Laeknadeild_ENG"/>
                    <pic:cNvPicPr>
                      <a:picLocks noChangeAspect="1" noChangeArrowheads="1"/>
                    </pic:cNvPicPr>
                  </pic:nvPicPr>
                  <pic:blipFill>
                    <a:blip r:embed="rId14" cstate="print"/>
                    <a:srcRect/>
                    <a:stretch>
                      <a:fillRect/>
                    </a:stretch>
                  </pic:blipFill>
                  <pic:spPr bwMode="auto">
                    <a:xfrm>
                      <a:off x="0" y="0"/>
                      <a:ext cx="1706245" cy="1353185"/>
                    </a:xfrm>
                    <a:prstGeom prst="rect">
                      <a:avLst/>
                    </a:prstGeom>
                    <a:noFill/>
                  </pic:spPr>
                </pic:pic>
              </a:graphicData>
            </a:graphic>
            <wp14:sizeRelH relativeFrom="margin">
              <wp14:pctWidth>0</wp14:pctWidth>
            </wp14:sizeRelH>
            <wp14:sizeRelV relativeFrom="margin">
              <wp14:pctHeight>0</wp14:pctHeight>
            </wp14:sizeRelV>
          </wp:anchor>
        </w:drawing>
      </w:r>
      <w:r w:rsidR="007F4091" w:rsidRPr="00316378">
        <w:rPr>
          <w:sz w:val="24"/>
          <w:lang w:val="en-US"/>
        </w:rPr>
        <w:br w:type="page"/>
      </w: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A20F49" w:rsidRDefault="00D039DA" w:rsidP="00A20F49">
      <w:pPr>
        <w:pStyle w:val="Normal-Fyrstalnaeftirkaflaskil"/>
      </w:pPr>
    </w:p>
    <w:p w:rsidR="00D039DA" w:rsidRPr="00D039DA" w:rsidRDefault="00D039DA" w:rsidP="00A20F49">
      <w:pPr>
        <w:pStyle w:val="Normal-Fyrstalnaeftirkaflaskil"/>
      </w:pPr>
    </w:p>
    <w:p w:rsidR="008B7F0B" w:rsidRPr="00316378" w:rsidRDefault="009D4D22" w:rsidP="00A20F49">
      <w:pPr>
        <w:pStyle w:val="Normal-Fyrstalnaeftirkaflaskil"/>
      </w:pPr>
      <w:r w:rsidRPr="00316378">
        <w:t xml:space="preserve">Thesis for a doctoral degree at the University of Iceland. All right reserved. No part of this publication may be reproduced in any form without the prior permission of the copyright holder. </w:t>
      </w:r>
    </w:p>
    <w:p w:rsidR="005D3511" w:rsidRPr="00316378" w:rsidRDefault="003F1D58" w:rsidP="00A20F49">
      <w:pPr>
        <w:pStyle w:val="Normal-Fyrstalnaeftirkaflaskil"/>
      </w:pPr>
      <w:r w:rsidRPr="00316378">
        <w:t xml:space="preserve">© </w:t>
      </w:r>
      <w:r w:rsidR="00CD0300" w:rsidRPr="00316378">
        <w:t>Name of student</w:t>
      </w:r>
      <w:r w:rsidR="009D4D22" w:rsidRPr="00316378">
        <w:t xml:space="preserve"> </w:t>
      </w:r>
      <w:r w:rsidR="00CD0300" w:rsidRPr="00316378">
        <w:t xml:space="preserve"> Year</w:t>
      </w:r>
    </w:p>
    <w:p w:rsidR="008D426E" w:rsidRPr="00316378" w:rsidRDefault="008D426E" w:rsidP="00A20F49">
      <w:pPr>
        <w:pStyle w:val="Normal-Fyrstalnaeftirkaflaskil"/>
      </w:pPr>
      <w:r w:rsidRPr="00316378">
        <w:t xml:space="preserve">ISBN </w:t>
      </w:r>
      <w:r w:rsidR="00CD0300" w:rsidRPr="00316378">
        <w:t xml:space="preserve">(apply at </w:t>
      </w:r>
      <w:hyperlink r:id="rId15" w:history="1">
        <w:r w:rsidR="00CD0300" w:rsidRPr="00316378">
          <w:rPr>
            <w:rStyle w:val="Hyperlink"/>
            <w:lang w:val="en-US"/>
          </w:rPr>
          <w:t>http://www.landsbokasafn.is/</w:t>
        </w:r>
      </w:hyperlink>
      <w:r w:rsidR="00CD0300" w:rsidRPr="00316378">
        <w:t>)</w:t>
      </w:r>
    </w:p>
    <w:p w:rsidR="003F1D58" w:rsidRPr="00316378" w:rsidRDefault="009D4D22" w:rsidP="00A20F49">
      <w:pPr>
        <w:pStyle w:val="Normal-Fyrstalnaeftirkaflaskil"/>
      </w:pPr>
      <w:r w:rsidRPr="00316378">
        <w:t>Printing by</w:t>
      </w:r>
      <w:r w:rsidR="003F1D58" w:rsidRPr="00316378">
        <w:t xml:space="preserve"> </w:t>
      </w:r>
      <w:r w:rsidR="00CD0300" w:rsidRPr="00316378">
        <w:t>XXXXX</w:t>
      </w:r>
      <w:r w:rsidR="00F823B4" w:rsidRPr="00316378">
        <w:t>.</w:t>
      </w:r>
    </w:p>
    <w:p w:rsidR="003F1D58" w:rsidRPr="00316378" w:rsidRDefault="00F7491C" w:rsidP="00A20F49">
      <w:pPr>
        <w:pStyle w:val="Normal-Fyrstalnaeftirkaflaskil"/>
      </w:pPr>
      <w:r w:rsidRPr="00316378">
        <w:t>Reykjavik</w:t>
      </w:r>
      <w:r w:rsidR="009D4D22" w:rsidRPr="00316378">
        <w:t xml:space="preserve">, Iceland </w:t>
      </w:r>
      <w:r w:rsidR="00CD0300" w:rsidRPr="00316378">
        <w:t>Year</w:t>
      </w:r>
    </w:p>
    <w:p w:rsidR="003506B8" w:rsidRPr="00316378" w:rsidRDefault="003506B8" w:rsidP="00F35E69">
      <w:pPr>
        <w:pStyle w:val="Normal-Fyrstalnaeftirkaflaskil"/>
        <w:rPr>
          <w:lang w:val="en-US"/>
        </w:rPr>
      </w:pPr>
    </w:p>
    <w:p w:rsidR="000E7848" w:rsidRPr="00316378" w:rsidRDefault="000E7848" w:rsidP="000E7848">
      <w:pPr>
        <w:sectPr w:rsidR="000E7848" w:rsidRPr="00316378" w:rsidSect="001A0A42">
          <w:type w:val="oddPage"/>
          <w:pgSz w:w="9979" w:h="14175" w:code="34"/>
          <w:pgMar w:top="1474" w:right="1474" w:bottom="1474" w:left="1644" w:header="680" w:footer="510" w:gutter="0"/>
          <w:pgNumType w:start="1"/>
          <w:cols w:space="708"/>
          <w:docGrid w:linePitch="360"/>
        </w:sectPr>
      </w:pPr>
    </w:p>
    <w:p w:rsidR="00F476EA" w:rsidRPr="00316378" w:rsidRDefault="00D640B7" w:rsidP="008F4683">
      <w:pPr>
        <w:pStyle w:val="Heading1-nnmerabirtingar"/>
        <w:rPr>
          <w:szCs w:val="28"/>
          <w:lang w:val="en-US"/>
        </w:rPr>
      </w:pPr>
      <w:bookmarkStart w:id="5" w:name="_Toc367432966"/>
      <w:r w:rsidRPr="00316378">
        <w:rPr>
          <w:szCs w:val="28"/>
          <w:lang w:val="en-US"/>
        </w:rPr>
        <w:lastRenderedPageBreak/>
        <w:t>Ágrip</w:t>
      </w:r>
      <w:bookmarkEnd w:id="5"/>
    </w:p>
    <w:p w:rsidR="004A267C" w:rsidRPr="00316378" w:rsidRDefault="00257F63" w:rsidP="00F35E69">
      <w:pPr>
        <w:pStyle w:val="Normal-Fyrstalnaeftirkaflaskil"/>
        <w:rPr>
          <w:lang w:val="en-US"/>
        </w:rPr>
      </w:pPr>
      <w:r w:rsidRPr="00316378">
        <w:rPr>
          <w:lang w:val="en-US"/>
        </w:rPr>
        <w:t>Ágrip/útdráttur ritgerðar.</w:t>
      </w:r>
    </w:p>
    <w:p w:rsidR="00257F63" w:rsidRPr="00316378" w:rsidRDefault="00257F63" w:rsidP="00D039DA">
      <w:pPr>
        <w:ind w:firstLine="0"/>
      </w:pPr>
      <w:r w:rsidRPr="00316378">
        <w:t xml:space="preserve">Nota skal </w:t>
      </w:r>
      <w:r w:rsidRPr="00316378">
        <w:rPr>
          <w:i/>
        </w:rPr>
        <w:t>Heading 1 – Án númerabirtingar</w:t>
      </w:r>
      <w:r w:rsidRPr="00316378">
        <w:t xml:space="preserve"> í kaflanum.</w:t>
      </w:r>
    </w:p>
    <w:p w:rsidR="00257F63" w:rsidRPr="00316378" w:rsidRDefault="00257F63" w:rsidP="00D039DA">
      <w:pPr>
        <w:ind w:firstLine="0"/>
      </w:pPr>
      <w:r w:rsidRPr="00316378">
        <w:t>Greina skal í stuttu máli frá markmiði/markmiðum verkefnisins, geta aðferða stuttlega og segja hnitmiðað frá niðurstöðum rannsóknanna án þess að vísað sé í myndir/töflur eða heimildir. Draga má ályktanir af niðurstöðum en ekki skal vera umræða um niðurstöður. Útdráttur skal helst ekki fara yfir tvær blaðsíður.</w:t>
      </w:r>
    </w:p>
    <w:p w:rsidR="00257F63" w:rsidRPr="00316378" w:rsidRDefault="00257F63" w:rsidP="00257F63"/>
    <w:p w:rsidR="00257F63" w:rsidRPr="00316378" w:rsidRDefault="00257F63" w:rsidP="00257F63"/>
    <w:p w:rsidR="00BA0A5F" w:rsidRPr="00316378" w:rsidRDefault="00BA0A5F" w:rsidP="00F35E69">
      <w:pPr>
        <w:pStyle w:val="Normal-Fyrstalnaeftirkaflaskil"/>
        <w:rPr>
          <w:b/>
          <w:lang w:val="en-US"/>
        </w:rPr>
      </w:pPr>
      <w:r w:rsidRPr="00316378">
        <w:rPr>
          <w:b/>
          <w:lang w:val="en-US"/>
        </w:rPr>
        <w:t xml:space="preserve">Lykilorð: </w:t>
      </w:r>
    </w:p>
    <w:p w:rsidR="00257F63" w:rsidRPr="00316378" w:rsidRDefault="00257F63" w:rsidP="00F35E69">
      <w:pPr>
        <w:pStyle w:val="Normal-Fyrstalnaeftirkaflaskil"/>
        <w:rPr>
          <w:lang w:val="en-US"/>
        </w:rPr>
      </w:pPr>
      <w:r w:rsidRPr="00316378">
        <w:rPr>
          <w:lang w:val="en-US"/>
        </w:rPr>
        <w:t>Fyrir neðan ágrip skal skrá 5 lykilorð (keywords).</w:t>
      </w:r>
    </w:p>
    <w:p w:rsidR="00CD66F8" w:rsidRPr="00316378" w:rsidRDefault="00CD66F8" w:rsidP="00F35E69">
      <w:pPr>
        <w:pStyle w:val="Normal-Fyrstalnaeftirkaflaskil"/>
        <w:rPr>
          <w:lang w:val="en-US"/>
        </w:rPr>
      </w:pPr>
    </w:p>
    <w:p w:rsidR="00CD66F8" w:rsidRPr="00316378" w:rsidRDefault="00CD66F8" w:rsidP="00CD66F8">
      <w:pPr>
        <w:sectPr w:rsidR="00CD66F8" w:rsidRPr="00316378" w:rsidSect="0022572D">
          <w:footerReference w:type="default" r:id="rId16"/>
          <w:type w:val="oddPage"/>
          <w:pgSz w:w="9979" w:h="14175" w:code="34"/>
          <w:pgMar w:top="1474" w:right="1474" w:bottom="1474" w:left="1644" w:header="680" w:footer="510" w:gutter="0"/>
          <w:cols w:space="708"/>
          <w:docGrid w:linePitch="360"/>
        </w:sectPr>
      </w:pPr>
    </w:p>
    <w:p w:rsidR="00BA0A5F" w:rsidRPr="00316378" w:rsidRDefault="00F476EA" w:rsidP="00BA0A5F">
      <w:pPr>
        <w:pStyle w:val="Heading1-nnmerabirtingar"/>
        <w:rPr>
          <w:szCs w:val="28"/>
          <w:lang w:val="en-US"/>
        </w:rPr>
      </w:pPr>
      <w:bookmarkStart w:id="6" w:name="_Toc223923940"/>
      <w:bookmarkStart w:id="7" w:name="_Toc367432967"/>
      <w:r w:rsidRPr="00316378">
        <w:rPr>
          <w:szCs w:val="28"/>
          <w:lang w:val="en-US"/>
        </w:rPr>
        <w:lastRenderedPageBreak/>
        <w:t>Abstract</w:t>
      </w:r>
      <w:bookmarkEnd w:id="6"/>
      <w:bookmarkEnd w:id="7"/>
    </w:p>
    <w:p w:rsidR="00257F63" w:rsidRPr="00316378" w:rsidRDefault="00257F63" w:rsidP="00257F63">
      <w:pPr>
        <w:pStyle w:val="Normal-Fyrstalnaeftirkaflaskil"/>
        <w:rPr>
          <w:lang w:val="en-US"/>
        </w:rPr>
      </w:pPr>
      <w:r w:rsidRPr="00316378">
        <w:rPr>
          <w:lang w:val="en-US"/>
        </w:rPr>
        <w:t xml:space="preserve">English abstract. </w:t>
      </w:r>
    </w:p>
    <w:p w:rsidR="00257F63" w:rsidRPr="00316378" w:rsidRDefault="00257F63" w:rsidP="00257F63">
      <w:r w:rsidRPr="00316378">
        <w:t xml:space="preserve">Use </w:t>
      </w:r>
      <w:r w:rsidRPr="00316378">
        <w:rPr>
          <w:i/>
        </w:rPr>
        <w:t>Heading 1 – Án númerabirtingar</w:t>
      </w:r>
      <w:r w:rsidRPr="00316378">
        <w:t xml:space="preserve"> for this chapter.</w:t>
      </w:r>
    </w:p>
    <w:p w:rsidR="00553996" w:rsidRPr="00316378" w:rsidRDefault="00257F63" w:rsidP="00257F63">
      <w:pPr>
        <w:ind w:firstLine="0"/>
        <w:rPr>
          <w:bCs/>
        </w:rPr>
      </w:pPr>
      <w:r w:rsidRPr="00316378">
        <w:t>Briefly outline the aims of the research, methods used and list results clearly, without referring to tables, figures or references. Draw conclusions from the results, but do not discuss the results in the abstract. The abstract should preferably not exceed two pages.</w:t>
      </w:r>
    </w:p>
    <w:p w:rsidR="00257F63" w:rsidRPr="00316378" w:rsidRDefault="00257F63" w:rsidP="00553996">
      <w:pPr>
        <w:ind w:firstLine="0"/>
        <w:rPr>
          <w:bCs/>
        </w:rPr>
      </w:pPr>
    </w:p>
    <w:p w:rsidR="00257F63" w:rsidRPr="00316378" w:rsidRDefault="00257F63" w:rsidP="00553996">
      <w:pPr>
        <w:ind w:firstLine="0"/>
        <w:rPr>
          <w:bCs/>
        </w:rPr>
      </w:pPr>
    </w:p>
    <w:p w:rsidR="004A267C" w:rsidRPr="00316378" w:rsidRDefault="004A267C" w:rsidP="00F35E69">
      <w:pPr>
        <w:pStyle w:val="Normal-Fyrstalnaeftirkaflaskil"/>
        <w:rPr>
          <w:lang w:val="en-US"/>
        </w:rPr>
      </w:pPr>
    </w:p>
    <w:p w:rsidR="00BA0A5F" w:rsidRPr="00316378" w:rsidRDefault="007A5518" w:rsidP="00F35E69">
      <w:pPr>
        <w:pStyle w:val="Normal-Fyrstalnaeftirkaflaskil"/>
        <w:rPr>
          <w:b/>
          <w:lang w:val="en-US"/>
        </w:rPr>
      </w:pPr>
      <w:r w:rsidRPr="00316378">
        <w:rPr>
          <w:b/>
          <w:lang w:val="en-US"/>
        </w:rPr>
        <w:t>Keywords</w:t>
      </w:r>
      <w:r w:rsidR="00BA0A5F" w:rsidRPr="00316378">
        <w:rPr>
          <w:b/>
          <w:lang w:val="en-US"/>
        </w:rPr>
        <w:t xml:space="preserve">: </w:t>
      </w:r>
    </w:p>
    <w:p w:rsidR="00BA0A5F" w:rsidRPr="00316378" w:rsidRDefault="00257F63" w:rsidP="00F35E69">
      <w:pPr>
        <w:pStyle w:val="Normal-Fyrstalnaeftirkaflaskil"/>
        <w:rPr>
          <w:lang w:val="en-US"/>
        </w:rPr>
      </w:pPr>
      <w:r w:rsidRPr="00316378">
        <w:rPr>
          <w:lang w:val="en-US"/>
        </w:rPr>
        <w:t>Below the abstract, list 5 keywords.</w:t>
      </w:r>
      <w:r w:rsidR="00BA0A5F" w:rsidRPr="00316378">
        <w:rPr>
          <w:lang w:val="en-US"/>
        </w:rPr>
        <w:t xml:space="preserve"> </w:t>
      </w:r>
    </w:p>
    <w:p w:rsidR="00BA0A5F" w:rsidRPr="00316378" w:rsidRDefault="00BA0A5F" w:rsidP="006946D3"/>
    <w:p w:rsidR="007036FF" w:rsidRPr="00316378" w:rsidRDefault="007036FF" w:rsidP="00BA0A5F">
      <w:pPr>
        <w:pStyle w:val="Heading1-nnmerabirtingar"/>
        <w:rPr>
          <w:szCs w:val="28"/>
          <w:lang w:val="en-US"/>
        </w:rPr>
        <w:sectPr w:rsidR="007036FF" w:rsidRPr="00316378" w:rsidSect="0022572D">
          <w:footerReference w:type="default" r:id="rId17"/>
          <w:type w:val="oddPage"/>
          <w:pgSz w:w="9979" w:h="14175" w:code="34"/>
          <w:pgMar w:top="1474" w:right="1474" w:bottom="1474" w:left="1644" w:header="680" w:footer="510" w:gutter="0"/>
          <w:cols w:space="708"/>
          <w:docGrid w:linePitch="360"/>
        </w:sectPr>
      </w:pPr>
      <w:bookmarkStart w:id="8" w:name="_Toc223923941"/>
    </w:p>
    <w:p w:rsidR="00BA0A5F" w:rsidRPr="00316378" w:rsidRDefault="007A5518" w:rsidP="00BA0A5F">
      <w:pPr>
        <w:pStyle w:val="Heading1-nnmerabirtingar"/>
        <w:rPr>
          <w:szCs w:val="28"/>
          <w:lang w:val="en-US"/>
        </w:rPr>
      </w:pPr>
      <w:bookmarkStart w:id="9" w:name="_Toc367432968"/>
      <w:r w:rsidRPr="00316378">
        <w:rPr>
          <w:szCs w:val="28"/>
          <w:lang w:val="en-US"/>
        </w:rPr>
        <w:lastRenderedPageBreak/>
        <w:t>Acknowledgements</w:t>
      </w:r>
      <w:bookmarkEnd w:id="9"/>
    </w:p>
    <w:p w:rsidR="008E7CA3" w:rsidRPr="00316378" w:rsidRDefault="008E7CA3" w:rsidP="008E7CA3">
      <w:pPr>
        <w:pStyle w:val="Normal-Fyrstalnaeftirkaflaskil"/>
        <w:rPr>
          <w:lang w:val="en-US"/>
        </w:rPr>
      </w:pPr>
      <w:bookmarkStart w:id="10" w:name="_Toc223923939"/>
      <w:r w:rsidRPr="00316378">
        <w:rPr>
          <w:lang w:val="en-US"/>
        </w:rPr>
        <w:t>Acknowledge all that helped on the doctoral study. Clearly acknowledge supervisors, instructors and the institutions where the project was carried out. Acknowledge all that financially supported the research.</w:t>
      </w:r>
    </w:p>
    <w:p w:rsidR="008E7CA3" w:rsidRPr="00316378" w:rsidRDefault="008E7CA3" w:rsidP="008E7CA3">
      <w:r w:rsidRPr="00316378">
        <w:t xml:space="preserve">Use </w:t>
      </w:r>
      <w:r w:rsidRPr="00316378">
        <w:rPr>
          <w:i/>
        </w:rPr>
        <w:t>Heading 1 – Án númerabirtingar</w:t>
      </w:r>
      <w:r w:rsidRPr="00316378">
        <w:t xml:space="preserve"> for this chapter.</w:t>
      </w:r>
    </w:p>
    <w:p w:rsidR="00257F63" w:rsidRPr="00316378" w:rsidRDefault="00257F63" w:rsidP="004A267C">
      <w:pPr>
        <w:ind w:firstLine="0"/>
      </w:pPr>
    </w:p>
    <w:p w:rsidR="000E7848" w:rsidRPr="00316378" w:rsidRDefault="000E7848" w:rsidP="007D216B">
      <w:pPr>
        <w:spacing w:after="0" w:line="240" w:lineRule="auto"/>
        <w:ind w:firstLine="0"/>
        <w:rPr>
          <w:b/>
          <w:bCs/>
          <w:kern w:val="32"/>
        </w:rPr>
        <w:sectPr w:rsidR="000E7848" w:rsidRPr="00316378" w:rsidSect="0022572D">
          <w:type w:val="oddPage"/>
          <w:pgSz w:w="9979" w:h="14175" w:code="34"/>
          <w:pgMar w:top="1474" w:right="1474" w:bottom="1474" w:left="1644" w:header="680" w:footer="510" w:gutter="0"/>
          <w:cols w:space="708"/>
          <w:docGrid w:linePitch="360"/>
        </w:sectPr>
      </w:pPr>
    </w:p>
    <w:p w:rsidR="00150580" w:rsidRPr="00316378" w:rsidRDefault="00FB1A7B" w:rsidP="00BA0A5F">
      <w:pPr>
        <w:pStyle w:val="Heading1-nnmerabirtingar"/>
        <w:rPr>
          <w:szCs w:val="28"/>
          <w:lang w:val="en-US"/>
        </w:rPr>
      </w:pPr>
      <w:bookmarkStart w:id="11" w:name="_Toc367432969"/>
      <w:bookmarkEnd w:id="8"/>
      <w:bookmarkEnd w:id="10"/>
      <w:r w:rsidRPr="00316378">
        <w:rPr>
          <w:szCs w:val="28"/>
          <w:lang w:val="en-US"/>
        </w:rPr>
        <w:lastRenderedPageBreak/>
        <w:t>Contents</w:t>
      </w:r>
      <w:bookmarkEnd w:id="11"/>
    </w:p>
    <w:p w:rsidR="009E4CBE" w:rsidRDefault="009E4CBE">
      <w:pPr>
        <w:pStyle w:val="TOC1"/>
        <w:rPr>
          <w:rFonts w:asciiTheme="minorHAnsi" w:eastAsiaTheme="minorEastAsia" w:hAnsiTheme="minorHAnsi" w:cstheme="minorBidi"/>
          <w:b w:val="0"/>
          <w:bCs w:val="0"/>
          <w:noProof/>
          <w:sz w:val="22"/>
          <w:szCs w:val="22"/>
          <w:lang w:val="is-IS" w:eastAsia="is-IS"/>
        </w:rPr>
      </w:pPr>
      <w:r>
        <w:rPr>
          <w:b w:val="0"/>
          <w:bCs w:val="0"/>
          <w:caps/>
        </w:rPr>
        <w:fldChar w:fldCharType="begin"/>
      </w:r>
      <w:r>
        <w:rPr>
          <w:b w:val="0"/>
          <w:bCs w:val="0"/>
          <w:caps/>
        </w:rPr>
        <w:instrText xml:space="preserve"> TOC \o "1-3" \h \z \u </w:instrText>
      </w:r>
      <w:r>
        <w:rPr>
          <w:b w:val="0"/>
          <w:bCs w:val="0"/>
          <w:caps/>
        </w:rPr>
        <w:fldChar w:fldCharType="separate"/>
      </w:r>
      <w:hyperlink w:anchor="_Toc367432966" w:history="1">
        <w:r w:rsidRPr="00686415">
          <w:rPr>
            <w:rStyle w:val="Hyperlink"/>
            <w:noProof/>
          </w:rPr>
          <w:t>Ágrip</w:t>
        </w:r>
        <w:r>
          <w:rPr>
            <w:noProof/>
            <w:webHidden/>
          </w:rPr>
          <w:tab/>
        </w:r>
        <w:r>
          <w:rPr>
            <w:noProof/>
            <w:webHidden/>
          </w:rPr>
          <w:fldChar w:fldCharType="begin"/>
        </w:r>
        <w:r>
          <w:rPr>
            <w:noProof/>
            <w:webHidden/>
          </w:rPr>
          <w:instrText xml:space="preserve"> PAGEREF _Toc367432966 \h </w:instrText>
        </w:r>
        <w:r>
          <w:rPr>
            <w:noProof/>
            <w:webHidden/>
          </w:rPr>
        </w:r>
        <w:r>
          <w:rPr>
            <w:noProof/>
            <w:webHidden/>
          </w:rPr>
          <w:fldChar w:fldCharType="separate"/>
        </w:r>
        <w:r>
          <w:rPr>
            <w:noProof/>
            <w:webHidden/>
          </w:rPr>
          <w:t>3</w:t>
        </w:r>
        <w:r>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67" w:history="1">
        <w:r w:rsidR="009E4CBE" w:rsidRPr="00686415">
          <w:rPr>
            <w:rStyle w:val="Hyperlink"/>
            <w:noProof/>
          </w:rPr>
          <w:t>Abstract</w:t>
        </w:r>
        <w:r w:rsidR="009E4CBE">
          <w:rPr>
            <w:noProof/>
            <w:webHidden/>
          </w:rPr>
          <w:tab/>
        </w:r>
        <w:r w:rsidR="009E4CBE">
          <w:rPr>
            <w:noProof/>
            <w:webHidden/>
          </w:rPr>
          <w:fldChar w:fldCharType="begin"/>
        </w:r>
        <w:r w:rsidR="009E4CBE">
          <w:rPr>
            <w:noProof/>
            <w:webHidden/>
          </w:rPr>
          <w:instrText xml:space="preserve"> PAGEREF _Toc367432967 \h </w:instrText>
        </w:r>
        <w:r w:rsidR="009E4CBE">
          <w:rPr>
            <w:noProof/>
            <w:webHidden/>
          </w:rPr>
        </w:r>
        <w:r w:rsidR="009E4CBE">
          <w:rPr>
            <w:noProof/>
            <w:webHidden/>
          </w:rPr>
          <w:fldChar w:fldCharType="separate"/>
        </w:r>
        <w:r w:rsidR="009E4CBE">
          <w:rPr>
            <w:noProof/>
            <w:webHidden/>
          </w:rPr>
          <w:t>5</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68" w:history="1">
        <w:r w:rsidR="009E4CBE" w:rsidRPr="00686415">
          <w:rPr>
            <w:rStyle w:val="Hyperlink"/>
            <w:noProof/>
          </w:rPr>
          <w:t>Acknowledgements</w:t>
        </w:r>
        <w:r w:rsidR="009E4CBE">
          <w:rPr>
            <w:noProof/>
            <w:webHidden/>
          </w:rPr>
          <w:tab/>
        </w:r>
        <w:r w:rsidR="009E4CBE">
          <w:rPr>
            <w:noProof/>
            <w:webHidden/>
          </w:rPr>
          <w:fldChar w:fldCharType="begin"/>
        </w:r>
        <w:r w:rsidR="009E4CBE">
          <w:rPr>
            <w:noProof/>
            <w:webHidden/>
          </w:rPr>
          <w:instrText xml:space="preserve"> PAGEREF _Toc367432968 \h </w:instrText>
        </w:r>
        <w:r w:rsidR="009E4CBE">
          <w:rPr>
            <w:noProof/>
            <w:webHidden/>
          </w:rPr>
        </w:r>
        <w:r w:rsidR="009E4CBE">
          <w:rPr>
            <w:noProof/>
            <w:webHidden/>
          </w:rPr>
          <w:fldChar w:fldCharType="separate"/>
        </w:r>
        <w:r w:rsidR="009E4CBE">
          <w:rPr>
            <w:noProof/>
            <w:webHidden/>
          </w:rPr>
          <w:t>7</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69" w:history="1">
        <w:r w:rsidR="009E4CBE" w:rsidRPr="00686415">
          <w:rPr>
            <w:rStyle w:val="Hyperlink"/>
            <w:noProof/>
          </w:rPr>
          <w:t>Contents</w:t>
        </w:r>
        <w:r w:rsidR="009E4CBE">
          <w:rPr>
            <w:noProof/>
            <w:webHidden/>
          </w:rPr>
          <w:tab/>
        </w:r>
        <w:r w:rsidR="009E4CBE">
          <w:rPr>
            <w:noProof/>
            <w:webHidden/>
          </w:rPr>
          <w:fldChar w:fldCharType="begin"/>
        </w:r>
        <w:r w:rsidR="009E4CBE">
          <w:rPr>
            <w:noProof/>
            <w:webHidden/>
          </w:rPr>
          <w:instrText xml:space="preserve"> PAGEREF _Toc367432969 \h </w:instrText>
        </w:r>
        <w:r w:rsidR="009E4CBE">
          <w:rPr>
            <w:noProof/>
            <w:webHidden/>
          </w:rPr>
        </w:r>
        <w:r w:rsidR="009E4CBE">
          <w:rPr>
            <w:noProof/>
            <w:webHidden/>
          </w:rPr>
          <w:fldChar w:fldCharType="separate"/>
        </w:r>
        <w:r w:rsidR="009E4CBE">
          <w:rPr>
            <w:noProof/>
            <w:webHidden/>
          </w:rPr>
          <w:t>9</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70" w:history="1">
        <w:r w:rsidR="009E4CBE" w:rsidRPr="00686415">
          <w:rPr>
            <w:rStyle w:val="Hyperlink"/>
            <w:noProof/>
          </w:rPr>
          <w:t>List of abbreviations</w:t>
        </w:r>
        <w:r w:rsidR="009E4CBE">
          <w:rPr>
            <w:noProof/>
            <w:webHidden/>
          </w:rPr>
          <w:tab/>
        </w:r>
        <w:r w:rsidR="009E4CBE">
          <w:rPr>
            <w:noProof/>
            <w:webHidden/>
          </w:rPr>
          <w:fldChar w:fldCharType="begin"/>
        </w:r>
        <w:r w:rsidR="009E4CBE">
          <w:rPr>
            <w:noProof/>
            <w:webHidden/>
          </w:rPr>
          <w:instrText xml:space="preserve"> PAGEREF _Toc367432970 \h </w:instrText>
        </w:r>
        <w:r w:rsidR="009E4CBE">
          <w:rPr>
            <w:noProof/>
            <w:webHidden/>
          </w:rPr>
        </w:r>
        <w:r w:rsidR="009E4CBE">
          <w:rPr>
            <w:noProof/>
            <w:webHidden/>
          </w:rPr>
          <w:fldChar w:fldCharType="separate"/>
        </w:r>
        <w:r w:rsidR="009E4CBE">
          <w:rPr>
            <w:noProof/>
            <w:webHidden/>
          </w:rPr>
          <w:t>11</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71" w:history="1">
        <w:r w:rsidR="009E4CBE" w:rsidRPr="00686415">
          <w:rPr>
            <w:rStyle w:val="Hyperlink"/>
            <w:noProof/>
          </w:rPr>
          <w:t>List of figures</w:t>
        </w:r>
        <w:r w:rsidR="009E4CBE">
          <w:rPr>
            <w:noProof/>
            <w:webHidden/>
          </w:rPr>
          <w:tab/>
        </w:r>
        <w:r w:rsidR="009E4CBE">
          <w:rPr>
            <w:noProof/>
            <w:webHidden/>
          </w:rPr>
          <w:fldChar w:fldCharType="begin"/>
        </w:r>
        <w:r w:rsidR="009E4CBE">
          <w:rPr>
            <w:noProof/>
            <w:webHidden/>
          </w:rPr>
          <w:instrText xml:space="preserve"> PAGEREF _Toc367432971 \h </w:instrText>
        </w:r>
        <w:r w:rsidR="009E4CBE">
          <w:rPr>
            <w:noProof/>
            <w:webHidden/>
          </w:rPr>
        </w:r>
        <w:r w:rsidR="009E4CBE">
          <w:rPr>
            <w:noProof/>
            <w:webHidden/>
          </w:rPr>
          <w:fldChar w:fldCharType="separate"/>
        </w:r>
        <w:r w:rsidR="009E4CBE">
          <w:rPr>
            <w:noProof/>
            <w:webHidden/>
          </w:rPr>
          <w:t>12</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72" w:history="1">
        <w:r w:rsidR="009E4CBE" w:rsidRPr="00686415">
          <w:rPr>
            <w:rStyle w:val="Hyperlink"/>
            <w:noProof/>
          </w:rPr>
          <w:t>List of tables</w:t>
        </w:r>
        <w:r w:rsidR="009E4CBE">
          <w:rPr>
            <w:noProof/>
            <w:webHidden/>
          </w:rPr>
          <w:tab/>
        </w:r>
        <w:r w:rsidR="009E4CBE">
          <w:rPr>
            <w:noProof/>
            <w:webHidden/>
          </w:rPr>
          <w:fldChar w:fldCharType="begin"/>
        </w:r>
        <w:r w:rsidR="009E4CBE">
          <w:rPr>
            <w:noProof/>
            <w:webHidden/>
          </w:rPr>
          <w:instrText xml:space="preserve"> PAGEREF _Toc367432972 \h </w:instrText>
        </w:r>
        <w:r w:rsidR="009E4CBE">
          <w:rPr>
            <w:noProof/>
            <w:webHidden/>
          </w:rPr>
        </w:r>
        <w:r w:rsidR="009E4CBE">
          <w:rPr>
            <w:noProof/>
            <w:webHidden/>
          </w:rPr>
          <w:fldChar w:fldCharType="separate"/>
        </w:r>
        <w:r w:rsidR="009E4CBE">
          <w:rPr>
            <w:noProof/>
            <w:webHidden/>
          </w:rPr>
          <w:t>13</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73" w:history="1">
        <w:r w:rsidR="009E4CBE" w:rsidRPr="00686415">
          <w:rPr>
            <w:rStyle w:val="Hyperlink"/>
            <w:noProof/>
          </w:rPr>
          <w:t>List of original papers</w:t>
        </w:r>
        <w:r w:rsidR="009E4CBE">
          <w:rPr>
            <w:noProof/>
            <w:webHidden/>
          </w:rPr>
          <w:tab/>
        </w:r>
        <w:r w:rsidR="009E4CBE">
          <w:rPr>
            <w:noProof/>
            <w:webHidden/>
          </w:rPr>
          <w:fldChar w:fldCharType="begin"/>
        </w:r>
        <w:r w:rsidR="009E4CBE">
          <w:rPr>
            <w:noProof/>
            <w:webHidden/>
          </w:rPr>
          <w:instrText xml:space="preserve"> PAGEREF _Toc367432973 \h </w:instrText>
        </w:r>
        <w:r w:rsidR="009E4CBE">
          <w:rPr>
            <w:noProof/>
            <w:webHidden/>
          </w:rPr>
        </w:r>
        <w:r w:rsidR="009E4CBE">
          <w:rPr>
            <w:noProof/>
            <w:webHidden/>
          </w:rPr>
          <w:fldChar w:fldCharType="separate"/>
        </w:r>
        <w:r w:rsidR="009E4CBE">
          <w:rPr>
            <w:noProof/>
            <w:webHidden/>
          </w:rPr>
          <w:t>15</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74" w:history="1">
        <w:r w:rsidR="009E4CBE" w:rsidRPr="00686415">
          <w:rPr>
            <w:rStyle w:val="Hyperlink"/>
            <w:noProof/>
          </w:rPr>
          <w:t>Declaration of contribution</w:t>
        </w:r>
        <w:r w:rsidR="009E4CBE">
          <w:rPr>
            <w:noProof/>
            <w:webHidden/>
          </w:rPr>
          <w:tab/>
        </w:r>
        <w:r w:rsidR="009E4CBE">
          <w:rPr>
            <w:noProof/>
            <w:webHidden/>
          </w:rPr>
          <w:fldChar w:fldCharType="begin"/>
        </w:r>
        <w:r w:rsidR="009E4CBE">
          <w:rPr>
            <w:noProof/>
            <w:webHidden/>
          </w:rPr>
          <w:instrText xml:space="preserve"> PAGEREF _Toc367432974 \h </w:instrText>
        </w:r>
        <w:r w:rsidR="009E4CBE">
          <w:rPr>
            <w:noProof/>
            <w:webHidden/>
          </w:rPr>
        </w:r>
        <w:r w:rsidR="009E4CBE">
          <w:rPr>
            <w:noProof/>
            <w:webHidden/>
          </w:rPr>
          <w:fldChar w:fldCharType="separate"/>
        </w:r>
        <w:r w:rsidR="009E4CBE">
          <w:rPr>
            <w:noProof/>
            <w:webHidden/>
          </w:rPr>
          <w:t>16</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75" w:history="1">
        <w:r w:rsidR="009E4CBE" w:rsidRPr="00686415">
          <w:rPr>
            <w:rStyle w:val="Hyperlink"/>
            <w:noProof/>
          </w:rPr>
          <w:t>1</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Introduction</w:t>
        </w:r>
        <w:r w:rsidR="009E4CBE">
          <w:rPr>
            <w:noProof/>
            <w:webHidden/>
          </w:rPr>
          <w:tab/>
        </w:r>
        <w:r w:rsidR="009E4CBE">
          <w:rPr>
            <w:noProof/>
            <w:webHidden/>
          </w:rPr>
          <w:fldChar w:fldCharType="begin"/>
        </w:r>
        <w:r w:rsidR="009E4CBE">
          <w:rPr>
            <w:noProof/>
            <w:webHidden/>
          </w:rPr>
          <w:instrText xml:space="preserve"> PAGEREF _Toc367432975 \h </w:instrText>
        </w:r>
        <w:r w:rsidR="009E4CBE">
          <w:rPr>
            <w:noProof/>
            <w:webHidden/>
          </w:rPr>
        </w:r>
        <w:r w:rsidR="009E4CBE">
          <w:rPr>
            <w:noProof/>
            <w:webHidden/>
          </w:rPr>
          <w:fldChar w:fldCharType="separate"/>
        </w:r>
        <w:r w:rsidR="009E4CBE">
          <w:rPr>
            <w:noProof/>
            <w:webHidden/>
          </w:rPr>
          <w:t>17</w:t>
        </w:r>
        <w:r w:rsidR="009E4CBE">
          <w:rPr>
            <w:noProof/>
            <w:webHidden/>
          </w:rPr>
          <w:fldChar w:fldCharType="end"/>
        </w:r>
      </w:hyperlink>
    </w:p>
    <w:p w:rsidR="009E4CBE" w:rsidRDefault="00F53C0C">
      <w:pPr>
        <w:pStyle w:val="TOC2"/>
        <w:rPr>
          <w:rFonts w:asciiTheme="minorHAnsi" w:eastAsiaTheme="minorEastAsia" w:hAnsiTheme="minorHAnsi" w:cstheme="minorBidi"/>
          <w:iCs w:val="0"/>
          <w:noProof/>
          <w:sz w:val="22"/>
          <w:szCs w:val="22"/>
          <w:lang w:val="is-IS" w:eastAsia="is-IS"/>
        </w:rPr>
      </w:pPr>
      <w:hyperlink w:anchor="_Toc367432976" w:history="1">
        <w:r w:rsidR="009E4CBE" w:rsidRPr="00686415">
          <w:rPr>
            <w:rStyle w:val="Hyperlink"/>
            <w:noProof/>
          </w:rPr>
          <w:t>1.1</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_Toc367432976 \h </w:instrText>
        </w:r>
        <w:r w:rsidR="009E4CBE">
          <w:rPr>
            <w:noProof/>
            <w:webHidden/>
          </w:rPr>
        </w:r>
        <w:r w:rsidR="009E4CBE">
          <w:rPr>
            <w:noProof/>
            <w:webHidden/>
          </w:rPr>
          <w:fldChar w:fldCharType="separate"/>
        </w:r>
        <w:r w:rsidR="009E4CBE">
          <w:rPr>
            <w:noProof/>
            <w:webHidden/>
          </w:rPr>
          <w:t>17</w:t>
        </w:r>
        <w:r w:rsidR="009E4CBE">
          <w:rPr>
            <w:noProof/>
            <w:webHidden/>
          </w:rPr>
          <w:fldChar w:fldCharType="end"/>
        </w:r>
      </w:hyperlink>
    </w:p>
    <w:p w:rsidR="009E4CBE" w:rsidRDefault="00F53C0C">
      <w:pPr>
        <w:pStyle w:val="TOC2"/>
        <w:rPr>
          <w:rFonts w:asciiTheme="minorHAnsi" w:eastAsiaTheme="minorEastAsia" w:hAnsiTheme="minorHAnsi" w:cstheme="minorBidi"/>
          <w:iCs w:val="0"/>
          <w:noProof/>
          <w:sz w:val="22"/>
          <w:szCs w:val="22"/>
          <w:lang w:val="is-IS" w:eastAsia="is-IS"/>
        </w:rPr>
      </w:pPr>
      <w:hyperlink w:anchor="_Toc367432977" w:history="1">
        <w:r w:rsidR="009E4CBE" w:rsidRPr="00686415">
          <w:rPr>
            <w:rStyle w:val="Hyperlink"/>
            <w:noProof/>
          </w:rPr>
          <w:t>1.2</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Style: Heading 2</w:t>
        </w:r>
        <w:r w:rsidR="009E4CBE">
          <w:rPr>
            <w:noProof/>
            <w:webHidden/>
          </w:rPr>
          <w:tab/>
        </w:r>
        <w:r w:rsidR="009E4CBE">
          <w:rPr>
            <w:noProof/>
            <w:webHidden/>
          </w:rPr>
          <w:fldChar w:fldCharType="begin"/>
        </w:r>
        <w:r w:rsidR="009E4CBE">
          <w:rPr>
            <w:noProof/>
            <w:webHidden/>
          </w:rPr>
          <w:instrText xml:space="preserve"> PAGEREF _Toc367432977 \h </w:instrText>
        </w:r>
        <w:r w:rsidR="009E4CBE">
          <w:rPr>
            <w:noProof/>
            <w:webHidden/>
          </w:rPr>
        </w:r>
        <w:r w:rsidR="009E4CBE">
          <w:rPr>
            <w:noProof/>
            <w:webHidden/>
          </w:rPr>
          <w:fldChar w:fldCharType="separate"/>
        </w:r>
        <w:r w:rsidR="009E4CBE">
          <w:rPr>
            <w:noProof/>
            <w:webHidden/>
          </w:rPr>
          <w:t>17</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78" w:history="1">
        <w:r w:rsidR="009E4CBE" w:rsidRPr="00686415">
          <w:rPr>
            <w:rStyle w:val="Hyperlink"/>
            <w:noProof/>
          </w:rPr>
          <w:t>2</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Aims</w:t>
        </w:r>
        <w:r w:rsidR="009E4CBE">
          <w:rPr>
            <w:noProof/>
            <w:webHidden/>
          </w:rPr>
          <w:tab/>
        </w:r>
        <w:r w:rsidR="009E4CBE">
          <w:rPr>
            <w:noProof/>
            <w:webHidden/>
          </w:rPr>
          <w:fldChar w:fldCharType="begin"/>
        </w:r>
        <w:r w:rsidR="009E4CBE">
          <w:rPr>
            <w:noProof/>
            <w:webHidden/>
          </w:rPr>
          <w:instrText xml:space="preserve"> PAGEREF _Toc367432978 \h </w:instrText>
        </w:r>
        <w:r w:rsidR="009E4CBE">
          <w:rPr>
            <w:noProof/>
            <w:webHidden/>
          </w:rPr>
        </w:r>
        <w:r w:rsidR="009E4CBE">
          <w:rPr>
            <w:noProof/>
            <w:webHidden/>
          </w:rPr>
          <w:fldChar w:fldCharType="separate"/>
        </w:r>
        <w:r w:rsidR="009E4CBE">
          <w:rPr>
            <w:noProof/>
            <w:webHidden/>
          </w:rPr>
          <w:t>19</w:t>
        </w:r>
        <w:r w:rsidR="009E4CBE">
          <w:rPr>
            <w:noProof/>
            <w:webHidden/>
          </w:rPr>
          <w:fldChar w:fldCharType="end"/>
        </w:r>
      </w:hyperlink>
    </w:p>
    <w:p w:rsidR="009E4CBE" w:rsidRDefault="00F53C0C">
      <w:pPr>
        <w:pStyle w:val="TOC2"/>
        <w:rPr>
          <w:rFonts w:asciiTheme="minorHAnsi" w:eastAsiaTheme="minorEastAsia" w:hAnsiTheme="minorHAnsi" w:cstheme="minorBidi"/>
          <w:iCs w:val="0"/>
          <w:noProof/>
          <w:sz w:val="22"/>
          <w:szCs w:val="22"/>
          <w:lang w:val="is-IS" w:eastAsia="is-IS"/>
        </w:rPr>
      </w:pPr>
      <w:hyperlink w:anchor="_Toc367432979" w:history="1">
        <w:r w:rsidR="009E4CBE" w:rsidRPr="00686415">
          <w:rPr>
            <w:rStyle w:val="Hyperlink"/>
            <w:noProof/>
          </w:rPr>
          <w:t>2.1</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_Toc367432979 \h </w:instrText>
        </w:r>
        <w:r w:rsidR="009E4CBE">
          <w:rPr>
            <w:noProof/>
            <w:webHidden/>
          </w:rPr>
        </w:r>
        <w:r w:rsidR="009E4CBE">
          <w:rPr>
            <w:noProof/>
            <w:webHidden/>
          </w:rPr>
          <w:fldChar w:fldCharType="separate"/>
        </w:r>
        <w:r w:rsidR="009E4CBE">
          <w:rPr>
            <w:noProof/>
            <w:webHidden/>
          </w:rPr>
          <w:t>19</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80" w:history="1">
        <w:r w:rsidR="009E4CBE" w:rsidRPr="00686415">
          <w:rPr>
            <w:rStyle w:val="Hyperlink"/>
            <w:noProof/>
          </w:rPr>
          <w:t>3</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Materials and methods</w:t>
        </w:r>
        <w:r w:rsidR="009E4CBE">
          <w:rPr>
            <w:noProof/>
            <w:webHidden/>
          </w:rPr>
          <w:tab/>
        </w:r>
        <w:r w:rsidR="009E4CBE">
          <w:rPr>
            <w:noProof/>
            <w:webHidden/>
          </w:rPr>
          <w:fldChar w:fldCharType="begin"/>
        </w:r>
        <w:r w:rsidR="009E4CBE">
          <w:rPr>
            <w:noProof/>
            <w:webHidden/>
          </w:rPr>
          <w:instrText xml:space="preserve"> PAGEREF _Toc367432980 \h </w:instrText>
        </w:r>
        <w:r w:rsidR="009E4CBE">
          <w:rPr>
            <w:noProof/>
            <w:webHidden/>
          </w:rPr>
        </w:r>
        <w:r w:rsidR="009E4CBE">
          <w:rPr>
            <w:noProof/>
            <w:webHidden/>
          </w:rPr>
          <w:fldChar w:fldCharType="separate"/>
        </w:r>
        <w:r w:rsidR="009E4CBE">
          <w:rPr>
            <w:noProof/>
            <w:webHidden/>
          </w:rPr>
          <w:t>21</w:t>
        </w:r>
        <w:r w:rsidR="009E4CBE">
          <w:rPr>
            <w:noProof/>
            <w:webHidden/>
          </w:rPr>
          <w:fldChar w:fldCharType="end"/>
        </w:r>
      </w:hyperlink>
    </w:p>
    <w:p w:rsidR="009E4CBE" w:rsidRDefault="00F53C0C">
      <w:pPr>
        <w:pStyle w:val="TOC2"/>
        <w:rPr>
          <w:rFonts w:asciiTheme="minorHAnsi" w:eastAsiaTheme="minorEastAsia" w:hAnsiTheme="minorHAnsi" w:cstheme="minorBidi"/>
          <w:iCs w:val="0"/>
          <w:noProof/>
          <w:sz w:val="22"/>
          <w:szCs w:val="22"/>
          <w:lang w:val="is-IS" w:eastAsia="is-IS"/>
        </w:rPr>
      </w:pPr>
      <w:hyperlink w:anchor="_Toc367432981" w:history="1">
        <w:r w:rsidR="009E4CBE" w:rsidRPr="00686415">
          <w:rPr>
            <w:rStyle w:val="Hyperlink"/>
            <w:noProof/>
          </w:rPr>
          <w:t>3.1</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_Toc367432981 \h </w:instrText>
        </w:r>
        <w:r w:rsidR="009E4CBE">
          <w:rPr>
            <w:noProof/>
            <w:webHidden/>
          </w:rPr>
        </w:r>
        <w:r w:rsidR="009E4CBE">
          <w:rPr>
            <w:noProof/>
            <w:webHidden/>
          </w:rPr>
          <w:fldChar w:fldCharType="separate"/>
        </w:r>
        <w:r w:rsidR="009E4CBE">
          <w:rPr>
            <w:noProof/>
            <w:webHidden/>
          </w:rPr>
          <w:t>21</w:t>
        </w:r>
        <w:r w:rsidR="009E4CBE">
          <w:rPr>
            <w:noProof/>
            <w:webHidden/>
          </w:rPr>
          <w:fldChar w:fldCharType="end"/>
        </w:r>
      </w:hyperlink>
    </w:p>
    <w:p w:rsidR="009E4CBE" w:rsidRDefault="00F53C0C">
      <w:pPr>
        <w:pStyle w:val="TOC2"/>
        <w:rPr>
          <w:rFonts w:asciiTheme="minorHAnsi" w:eastAsiaTheme="minorEastAsia" w:hAnsiTheme="minorHAnsi" w:cstheme="minorBidi"/>
          <w:iCs w:val="0"/>
          <w:noProof/>
          <w:sz w:val="22"/>
          <w:szCs w:val="22"/>
          <w:lang w:val="is-IS" w:eastAsia="is-IS"/>
        </w:rPr>
      </w:pPr>
      <w:hyperlink w:anchor="_Toc367432982" w:history="1">
        <w:r w:rsidR="009E4CBE" w:rsidRPr="00686415">
          <w:rPr>
            <w:rStyle w:val="Hyperlink"/>
            <w:noProof/>
          </w:rPr>
          <w:t>3.2</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_Toc367432982 \h </w:instrText>
        </w:r>
        <w:r w:rsidR="009E4CBE">
          <w:rPr>
            <w:noProof/>
            <w:webHidden/>
          </w:rPr>
        </w:r>
        <w:r w:rsidR="009E4CBE">
          <w:rPr>
            <w:noProof/>
            <w:webHidden/>
          </w:rPr>
          <w:fldChar w:fldCharType="separate"/>
        </w:r>
        <w:r w:rsidR="009E4CBE">
          <w:rPr>
            <w:noProof/>
            <w:webHidden/>
          </w:rPr>
          <w:t>21</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83" w:history="1">
        <w:r w:rsidR="009E4CBE" w:rsidRPr="00686415">
          <w:rPr>
            <w:rStyle w:val="Hyperlink"/>
            <w:noProof/>
          </w:rPr>
          <w:t>4</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Results</w:t>
        </w:r>
        <w:r w:rsidR="009E4CBE">
          <w:rPr>
            <w:noProof/>
            <w:webHidden/>
          </w:rPr>
          <w:tab/>
        </w:r>
        <w:r w:rsidR="009E4CBE">
          <w:rPr>
            <w:noProof/>
            <w:webHidden/>
          </w:rPr>
          <w:fldChar w:fldCharType="begin"/>
        </w:r>
        <w:r w:rsidR="009E4CBE">
          <w:rPr>
            <w:noProof/>
            <w:webHidden/>
          </w:rPr>
          <w:instrText xml:space="preserve"> PAGEREF _Toc367432983 \h </w:instrText>
        </w:r>
        <w:r w:rsidR="009E4CBE">
          <w:rPr>
            <w:noProof/>
            <w:webHidden/>
          </w:rPr>
        </w:r>
        <w:r w:rsidR="009E4CBE">
          <w:rPr>
            <w:noProof/>
            <w:webHidden/>
          </w:rPr>
          <w:fldChar w:fldCharType="separate"/>
        </w:r>
        <w:r w:rsidR="009E4CBE">
          <w:rPr>
            <w:noProof/>
            <w:webHidden/>
          </w:rPr>
          <w:t>23</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84" w:history="1">
        <w:r w:rsidR="009E4CBE" w:rsidRPr="00686415">
          <w:rPr>
            <w:rStyle w:val="Hyperlink"/>
            <w:noProof/>
          </w:rPr>
          <w:t>5</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Discussion</w:t>
        </w:r>
        <w:r w:rsidR="009E4CBE">
          <w:rPr>
            <w:noProof/>
            <w:webHidden/>
          </w:rPr>
          <w:tab/>
        </w:r>
        <w:r w:rsidR="009E4CBE">
          <w:rPr>
            <w:noProof/>
            <w:webHidden/>
          </w:rPr>
          <w:fldChar w:fldCharType="begin"/>
        </w:r>
        <w:r w:rsidR="009E4CBE">
          <w:rPr>
            <w:noProof/>
            <w:webHidden/>
          </w:rPr>
          <w:instrText xml:space="preserve"> PAGEREF _Toc367432984 \h </w:instrText>
        </w:r>
        <w:r w:rsidR="009E4CBE">
          <w:rPr>
            <w:noProof/>
            <w:webHidden/>
          </w:rPr>
        </w:r>
        <w:r w:rsidR="009E4CBE">
          <w:rPr>
            <w:noProof/>
            <w:webHidden/>
          </w:rPr>
          <w:fldChar w:fldCharType="separate"/>
        </w:r>
        <w:r w:rsidR="009E4CBE">
          <w:rPr>
            <w:noProof/>
            <w:webHidden/>
          </w:rPr>
          <w:t>27</w:t>
        </w:r>
        <w:r w:rsidR="009E4CBE">
          <w:rPr>
            <w:noProof/>
            <w:webHidden/>
          </w:rPr>
          <w:fldChar w:fldCharType="end"/>
        </w:r>
      </w:hyperlink>
    </w:p>
    <w:p w:rsidR="009E4CBE" w:rsidRDefault="00F53C0C">
      <w:pPr>
        <w:pStyle w:val="TOC2"/>
        <w:rPr>
          <w:rFonts w:asciiTheme="minorHAnsi" w:eastAsiaTheme="minorEastAsia" w:hAnsiTheme="minorHAnsi" w:cstheme="minorBidi"/>
          <w:iCs w:val="0"/>
          <w:noProof/>
          <w:sz w:val="22"/>
          <w:szCs w:val="22"/>
          <w:lang w:val="is-IS" w:eastAsia="is-IS"/>
        </w:rPr>
      </w:pPr>
      <w:hyperlink w:anchor="_Toc367432985" w:history="1">
        <w:r w:rsidR="009E4CBE" w:rsidRPr="00686415">
          <w:rPr>
            <w:rStyle w:val="Hyperlink"/>
            <w:noProof/>
          </w:rPr>
          <w:t>5.1</w:t>
        </w:r>
        <w:r w:rsidR="009E4CBE">
          <w:rPr>
            <w:rFonts w:asciiTheme="minorHAnsi" w:eastAsiaTheme="minorEastAsia" w:hAnsiTheme="minorHAnsi" w:cstheme="minorBidi"/>
            <w:iCs w:val="0"/>
            <w:noProof/>
            <w:sz w:val="22"/>
            <w:szCs w:val="22"/>
            <w:lang w:val="is-IS" w:eastAsia="is-IS"/>
          </w:rPr>
          <w:tab/>
        </w:r>
        <w:r w:rsidR="009E4CBE" w:rsidRPr="00686415">
          <w:rPr>
            <w:rStyle w:val="Hyperlink"/>
            <w:noProof/>
          </w:rPr>
          <w:t>Subheading – Style: Heading 2</w:t>
        </w:r>
        <w:r w:rsidR="009E4CBE">
          <w:rPr>
            <w:noProof/>
            <w:webHidden/>
          </w:rPr>
          <w:tab/>
        </w:r>
        <w:r w:rsidR="009E4CBE">
          <w:rPr>
            <w:noProof/>
            <w:webHidden/>
          </w:rPr>
          <w:fldChar w:fldCharType="begin"/>
        </w:r>
        <w:r w:rsidR="009E4CBE">
          <w:rPr>
            <w:noProof/>
            <w:webHidden/>
          </w:rPr>
          <w:instrText xml:space="preserve"> PAGEREF _Toc367432985 \h </w:instrText>
        </w:r>
        <w:r w:rsidR="009E4CBE">
          <w:rPr>
            <w:noProof/>
            <w:webHidden/>
          </w:rPr>
        </w:r>
        <w:r w:rsidR="009E4CBE">
          <w:rPr>
            <w:noProof/>
            <w:webHidden/>
          </w:rPr>
          <w:fldChar w:fldCharType="separate"/>
        </w:r>
        <w:r w:rsidR="009E4CBE">
          <w:rPr>
            <w:noProof/>
            <w:webHidden/>
          </w:rPr>
          <w:t>27</w:t>
        </w:r>
        <w:r w:rsidR="009E4CBE">
          <w:rPr>
            <w:noProof/>
            <w:webHidden/>
          </w:rPr>
          <w:fldChar w:fldCharType="end"/>
        </w:r>
      </w:hyperlink>
    </w:p>
    <w:p w:rsidR="009E4CBE" w:rsidRDefault="00F53C0C">
      <w:pPr>
        <w:pStyle w:val="TOC3"/>
        <w:tabs>
          <w:tab w:val="left" w:pos="2269"/>
        </w:tabs>
        <w:rPr>
          <w:rFonts w:asciiTheme="minorHAnsi" w:eastAsiaTheme="minorEastAsia" w:hAnsiTheme="minorHAnsi" w:cstheme="minorBidi"/>
          <w:noProof/>
          <w:sz w:val="22"/>
          <w:szCs w:val="22"/>
          <w:lang w:val="is-IS" w:eastAsia="is-IS"/>
        </w:rPr>
      </w:pPr>
      <w:hyperlink w:anchor="_Toc367432986" w:history="1">
        <w:r w:rsidR="009E4CBE" w:rsidRPr="00686415">
          <w:rPr>
            <w:rStyle w:val="Hyperlink"/>
            <w:noProof/>
          </w:rPr>
          <w:t>5.1.1</w:t>
        </w:r>
        <w:r w:rsidR="009E4CBE">
          <w:rPr>
            <w:rFonts w:asciiTheme="minorHAnsi" w:eastAsiaTheme="minorEastAsia" w:hAnsiTheme="minorHAnsi" w:cstheme="minorBidi"/>
            <w:noProof/>
            <w:sz w:val="22"/>
            <w:szCs w:val="22"/>
            <w:lang w:val="is-IS" w:eastAsia="is-IS"/>
          </w:rPr>
          <w:tab/>
        </w:r>
        <w:r w:rsidR="009E4CBE" w:rsidRPr="00686415">
          <w:rPr>
            <w:rStyle w:val="Hyperlink"/>
            <w:noProof/>
          </w:rPr>
          <w:t>Subheading – Style: Heading 3</w:t>
        </w:r>
        <w:r w:rsidR="009E4CBE">
          <w:rPr>
            <w:noProof/>
            <w:webHidden/>
          </w:rPr>
          <w:tab/>
        </w:r>
        <w:r w:rsidR="009E4CBE">
          <w:rPr>
            <w:noProof/>
            <w:webHidden/>
          </w:rPr>
          <w:fldChar w:fldCharType="begin"/>
        </w:r>
        <w:r w:rsidR="009E4CBE">
          <w:rPr>
            <w:noProof/>
            <w:webHidden/>
          </w:rPr>
          <w:instrText xml:space="preserve"> PAGEREF _Toc367432986 \h </w:instrText>
        </w:r>
        <w:r w:rsidR="009E4CBE">
          <w:rPr>
            <w:noProof/>
            <w:webHidden/>
          </w:rPr>
        </w:r>
        <w:r w:rsidR="009E4CBE">
          <w:rPr>
            <w:noProof/>
            <w:webHidden/>
          </w:rPr>
          <w:fldChar w:fldCharType="separate"/>
        </w:r>
        <w:r w:rsidR="009E4CBE">
          <w:rPr>
            <w:noProof/>
            <w:webHidden/>
          </w:rPr>
          <w:t>27</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87" w:history="1">
        <w:r w:rsidR="009E4CBE" w:rsidRPr="00686415">
          <w:rPr>
            <w:rStyle w:val="Hyperlink"/>
            <w:noProof/>
          </w:rPr>
          <w:t>6</w:t>
        </w:r>
        <w:r w:rsidR="009E4CBE">
          <w:rPr>
            <w:rFonts w:asciiTheme="minorHAnsi" w:eastAsiaTheme="minorEastAsia" w:hAnsiTheme="minorHAnsi" w:cstheme="minorBidi"/>
            <w:b w:val="0"/>
            <w:bCs w:val="0"/>
            <w:noProof/>
            <w:sz w:val="22"/>
            <w:szCs w:val="22"/>
            <w:lang w:val="is-IS" w:eastAsia="is-IS"/>
          </w:rPr>
          <w:tab/>
        </w:r>
        <w:r w:rsidR="009E4CBE" w:rsidRPr="00686415">
          <w:rPr>
            <w:rStyle w:val="Hyperlink"/>
            <w:noProof/>
          </w:rPr>
          <w:t>Conclusions</w:t>
        </w:r>
        <w:r w:rsidR="009E4CBE">
          <w:rPr>
            <w:noProof/>
            <w:webHidden/>
          </w:rPr>
          <w:tab/>
        </w:r>
        <w:r w:rsidR="009E4CBE">
          <w:rPr>
            <w:noProof/>
            <w:webHidden/>
          </w:rPr>
          <w:fldChar w:fldCharType="begin"/>
        </w:r>
        <w:r w:rsidR="009E4CBE">
          <w:rPr>
            <w:noProof/>
            <w:webHidden/>
          </w:rPr>
          <w:instrText xml:space="preserve"> PAGEREF _Toc367432987 \h </w:instrText>
        </w:r>
        <w:r w:rsidR="009E4CBE">
          <w:rPr>
            <w:noProof/>
            <w:webHidden/>
          </w:rPr>
        </w:r>
        <w:r w:rsidR="009E4CBE">
          <w:rPr>
            <w:noProof/>
            <w:webHidden/>
          </w:rPr>
          <w:fldChar w:fldCharType="separate"/>
        </w:r>
        <w:r w:rsidR="009E4CBE">
          <w:rPr>
            <w:noProof/>
            <w:webHidden/>
          </w:rPr>
          <w:t>29</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88" w:history="1">
        <w:r w:rsidR="009E4CBE" w:rsidRPr="00686415">
          <w:rPr>
            <w:rStyle w:val="Hyperlink"/>
            <w:noProof/>
          </w:rPr>
          <w:t>References</w:t>
        </w:r>
        <w:r w:rsidR="009E4CBE">
          <w:rPr>
            <w:noProof/>
            <w:webHidden/>
          </w:rPr>
          <w:tab/>
        </w:r>
        <w:r w:rsidR="009E4CBE">
          <w:rPr>
            <w:noProof/>
            <w:webHidden/>
          </w:rPr>
          <w:fldChar w:fldCharType="begin"/>
        </w:r>
        <w:r w:rsidR="009E4CBE">
          <w:rPr>
            <w:noProof/>
            <w:webHidden/>
          </w:rPr>
          <w:instrText xml:space="preserve"> PAGEREF _Toc367432988 \h </w:instrText>
        </w:r>
        <w:r w:rsidR="009E4CBE">
          <w:rPr>
            <w:noProof/>
            <w:webHidden/>
          </w:rPr>
        </w:r>
        <w:r w:rsidR="009E4CBE">
          <w:rPr>
            <w:noProof/>
            <w:webHidden/>
          </w:rPr>
          <w:fldChar w:fldCharType="separate"/>
        </w:r>
        <w:r w:rsidR="009E4CBE">
          <w:rPr>
            <w:noProof/>
            <w:webHidden/>
          </w:rPr>
          <w:t>31</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89" w:history="1">
        <w:r w:rsidR="009E4CBE" w:rsidRPr="00686415">
          <w:rPr>
            <w:rStyle w:val="Hyperlink"/>
            <w:noProof/>
          </w:rPr>
          <w:t>Original publications</w:t>
        </w:r>
        <w:r w:rsidR="009E4CBE">
          <w:rPr>
            <w:noProof/>
            <w:webHidden/>
          </w:rPr>
          <w:tab/>
        </w:r>
        <w:r w:rsidR="009E4CBE">
          <w:rPr>
            <w:noProof/>
            <w:webHidden/>
          </w:rPr>
          <w:fldChar w:fldCharType="begin"/>
        </w:r>
        <w:r w:rsidR="009E4CBE">
          <w:rPr>
            <w:noProof/>
            <w:webHidden/>
          </w:rPr>
          <w:instrText xml:space="preserve"> PAGEREF _Toc367432989 \h </w:instrText>
        </w:r>
        <w:r w:rsidR="009E4CBE">
          <w:rPr>
            <w:noProof/>
            <w:webHidden/>
          </w:rPr>
        </w:r>
        <w:r w:rsidR="009E4CBE">
          <w:rPr>
            <w:noProof/>
            <w:webHidden/>
          </w:rPr>
          <w:fldChar w:fldCharType="separate"/>
        </w:r>
        <w:r w:rsidR="009E4CBE">
          <w:rPr>
            <w:noProof/>
            <w:webHidden/>
          </w:rPr>
          <w:t>33</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90" w:history="1">
        <w:r w:rsidR="009E4CBE" w:rsidRPr="00686415">
          <w:rPr>
            <w:rStyle w:val="Hyperlink"/>
            <w:noProof/>
          </w:rPr>
          <w:t>Paper I</w:t>
        </w:r>
        <w:r w:rsidR="009E4CBE">
          <w:rPr>
            <w:noProof/>
            <w:webHidden/>
          </w:rPr>
          <w:tab/>
        </w:r>
        <w:r w:rsidR="009E4CBE">
          <w:rPr>
            <w:noProof/>
            <w:webHidden/>
          </w:rPr>
          <w:fldChar w:fldCharType="begin"/>
        </w:r>
        <w:r w:rsidR="009E4CBE">
          <w:rPr>
            <w:noProof/>
            <w:webHidden/>
          </w:rPr>
          <w:instrText xml:space="preserve"> PAGEREF _Toc367432990 \h </w:instrText>
        </w:r>
        <w:r w:rsidR="009E4CBE">
          <w:rPr>
            <w:noProof/>
            <w:webHidden/>
          </w:rPr>
        </w:r>
        <w:r w:rsidR="009E4CBE">
          <w:rPr>
            <w:noProof/>
            <w:webHidden/>
          </w:rPr>
          <w:fldChar w:fldCharType="separate"/>
        </w:r>
        <w:r w:rsidR="009E4CBE">
          <w:rPr>
            <w:noProof/>
            <w:webHidden/>
          </w:rPr>
          <w:t>35</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91" w:history="1">
        <w:r w:rsidR="009E4CBE" w:rsidRPr="00686415">
          <w:rPr>
            <w:rStyle w:val="Hyperlink"/>
            <w:noProof/>
          </w:rPr>
          <w:t>Paper II</w:t>
        </w:r>
        <w:r w:rsidR="009E4CBE">
          <w:rPr>
            <w:noProof/>
            <w:webHidden/>
          </w:rPr>
          <w:tab/>
        </w:r>
        <w:r w:rsidR="009E4CBE">
          <w:rPr>
            <w:noProof/>
            <w:webHidden/>
          </w:rPr>
          <w:fldChar w:fldCharType="begin"/>
        </w:r>
        <w:r w:rsidR="009E4CBE">
          <w:rPr>
            <w:noProof/>
            <w:webHidden/>
          </w:rPr>
          <w:instrText xml:space="preserve"> PAGEREF _Toc367432991 \h </w:instrText>
        </w:r>
        <w:r w:rsidR="009E4CBE">
          <w:rPr>
            <w:noProof/>
            <w:webHidden/>
          </w:rPr>
        </w:r>
        <w:r w:rsidR="009E4CBE">
          <w:rPr>
            <w:noProof/>
            <w:webHidden/>
          </w:rPr>
          <w:fldChar w:fldCharType="separate"/>
        </w:r>
        <w:r w:rsidR="009E4CBE">
          <w:rPr>
            <w:noProof/>
            <w:webHidden/>
          </w:rPr>
          <w:t>37</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92" w:history="1">
        <w:r w:rsidR="009E4CBE" w:rsidRPr="00686415">
          <w:rPr>
            <w:rStyle w:val="Hyperlink"/>
            <w:noProof/>
          </w:rPr>
          <w:t>Paper III</w:t>
        </w:r>
        <w:r w:rsidR="009E4CBE">
          <w:rPr>
            <w:noProof/>
            <w:webHidden/>
          </w:rPr>
          <w:tab/>
        </w:r>
        <w:r w:rsidR="009E4CBE">
          <w:rPr>
            <w:noProof/>
            <w:webHidden/>
          </w:rPr>
          <w:fldChar w:fldCharType="begin"/>
        </w:r>
        <w:r w:rsidR="009E4CBE">
          <w:rPr>
            <w:noProof/>
            <w:webHidden/>
          </w:rPr>
          <w:instrText xml:space="preserve"> PAGEREF _Toc367432992 \h </w:instrText>
        </w:r>
        <w:r w:rsidR="009E4CBE">
          <w:rPr>
            <w:noProof/>
            <w:webHidden/>
          </w:rPr>
        </w:r>
        <w:r w:rsidR="009E4CBE">
          <w:rPr>
            <w:noProof/>
            <w:webHidden/>
          </w:rPr>
          <w:fldChar w:fldCharType="separate"/>
        </w:r>
        <w:r w:rsidR="009E4CBE">
          <w:rPr>
            <w:noProof/>
            <w:webHidden/>
          </w:rPr>
          <w:t>39</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93" w:history="1">
        <w:r w:rsidR="009E4CBE" w:rsidRPr="00686415">
          <w:rPr>
            <w:rStyle w:val="Hyperlink"/>
            <w:noProof/>
          </w:rPr>
          <w:t>Paper IV</w:t>
        </w:r>
        <w:r w:rsidR="009E4CBE">
          <w:rPr>
            <w:noProof/>
            <w:webHidden/>
          </w:rPr>
          <w:tab/>
        </w:r>
        <w:r w:rsidR="009E4CBE">
          <w:rPr>
            <w:noProof/>
            <w:webHidden/>
          </w:rPr>
          <w:fldChar w:fldCharType="begin"/>
        </w:r>
        <w:r w:rsidR="009E4CBE">
          <w:rPr>
            <w:noProof/>
            <w:webHidden/>
          </w:rPr>
          <w:instrText xml:space="preserve"> PAGEREF _Toc367432993 \h </w:instrText>
        </w:r>
        <w:r w:rsidR="009E4CBE">
          <w:rPr>
            <w:noProof/>
            <w:webHidden/>
          </w:rPr>
        </w:r>
        <w:r w:rsidR="009E4CBE">
          <w:rPr>
            <w:noProof/>
            <w:webHidden/>
          </w:rPr>
          <w:fldChar w:fldCharType="separate"/>
        </w:r>
        <w:r w:rsidR="009E4CBE">
          <w:rPr>
            <w:noProof/>
            <w:webHidden/>
          </w:rPr>
          <w:t>41</w:t>
        </w:r>
        <w:r w:rsidR="009E4CBE">
          <w:rPr>
            <w:noProof/>
            <w:webHidden/>
          </w:rPr>
          <w:fldChar w:fldCharType="end"/>
        </w:r>
      </w:hyperlink>
    </w:p>
    <w:p w:rsidR="009E4CBE" w:rsidRDefault="00F53C0C">
      <w:pPr>
        <w:pStyle w:val="TOC1"/>
        <w:rPr>
          <w:rFonts w:asciiTheme="minorHAnsi" w:eastAsiaTheme="minorEastAsia" w:hAnsiTheme="minorHAnsi" w:cstheme="minorBidi"/>
          <w:b w:val="0"/>
          <w:bCs w:val="0"/>
          <w:noProof/>
          <w:sz w:val="22"/>
          <w:szCs w:val="22"/>
          <w:lang w:val="is-IS" w:eastAsia="is-IS"/>
        </w:rPr>
      </w:pPr>
      <w:hyperlink w:anchor="_Toc367432994" w:history="1">
        <w:r w:rsidR="009E4CBE" w:rsidRPr="00686415">
          <w:rPr>
            <w:rStyle w:val="Hyperlink"/>
            <w:noProof/>
          </w:rPr>
          <w:t>Appendix</w:t>
        </w:r>
        <w:r w:rsidR="009E4CBE">
          <w:rPr>
            <w:noProof/>
            <w:webHidden/>
          </w:rPr>
          <w:tab/>
        </w:r>
        <w:r w:rsidR="009E4CBE">
          <w:rPr>
            <w:noProof/>
            <w:webHidden/>
          </w:rPr>
          <w:fldChar w:fldCharType="begin"/>
        </w:r>
        <w:r w:rsidR="009E4CBE">
          <w:rPr>
            <w:noProof/>
            <w:webHidden/>
          </w:rPr>
          <w:instrText xml:space="preserve"> PAGEREF _Toc367432994 \h </w:instrText>
        </w:r>
        <w:r w:rsidR="009E4CBE">
          <w:rPr>
            <w:noProof/>
            <w:webHidden/>
          </w:rPr>
        </w:r>
        <w:r w:rsidR="009E4CBE">
          <w:rPr>
            <w:noProof/>
            <w:webHidden/>
          </w:rPr>
          <w:fldChar w:fldCharType="separate"/>
        </w:r>
        <w:r w:rsidR="009E4CBE">
          <w:rPr>
            <w:noProof/>
            <w:webHidden/>
          </w:rPr>
          <w:t>43</w:t>
        </w:r>
        <w:r w:rsidR="009E4CBE">
          <w:rPr>
            <w:noProof/>
            <w:webHidden/>
          </w:rPr>
          <w:fldChar w:fldCharType="end"/>
        </w:r>
      </w:hyperlink>
    </w:p>
    <w:p w:rsidR="008C4751" w:rsidRPr="00316378" w:rsidRDefault="009E4CBE" w:rsidP="008C4751">
      <w:pPr>
        <w:pStyle w:val="Heading1-nnmerabirtingar"/>
        <w:rPr>
          <w:caps/>
          <w:szCs w:val="20"/>
          <w:lang w:val="en-US"/>
        </w:rPr>
        <w:sectPr w:rsidR="008C4751" w:rsidRPr="00316378" w:rsidSect="0022572D">
          <w:type w:val="oddPage"/>
          <w:pgSz w:w="9979" w:h="14175" w:code="34"/>
          <w:pgMar w:top="1474" w:right="1474" w:bottom="1474" w:left="1644" w:header="680" w:footer="510" w:gutter="0"/>
          <w:cols w:space="708"/>
          <w:docGrid w:linePitch="360"/>
        </w:sectPr>
      </w:pPr>
      <w:r>
        <w:rPr>
          <w:b w:val="0"/>
          <w:bCs w:val="0"/>
          <w:caps/>
          <w:kern w:val="0"/>
          <w:sz w:val="20"/>
          <w:szCs w:val="20"/>
          <w:lang w:val="en-US"/>
        </w:rPr>
        <w:fldChar w:fldCharType="end"/>
      </w:r>
    </w:p>
    <w:p w:rsidR="00F476EA" w:rsidRPr="00316378" w:rsidRDefault="00FB1A7B" w:rsidP="008C4751">
      <w:pPr>
        <w:pStyle w:val="Heading1-nnmerabirtingar"/>
        <w:rPr>
          <w:lang w:val="en-US"/>
        </w:rPr>
      </w:pPr>
      <w:bookmarkStart w:id="12" w:name="_Toc367432970"/>
      <w:r w:rsidRPr="00316378">
        <w:rPr>
          <w:lang w:val="en-US"/>
        </w:rPr>
        <w:lastRenderedPageBreak/>
        <w:t>List of abbreviations</w:t>
      </w:r>
      <w:bookmarkEnd w:id="12"/>
    </w:p>
    <w:p w:rsidR="00D86A56" w:rsidRPr="00316378" w:rsidRDefault="008E7CA3" w:rsidP="008E7CA3">
      <w:pPr>
        <w:pStyle w:val="Normal-Fyrstalnaeftirkaflaskil"/>
        <w:rPr>
          <w:lang w:val="en-US"/>
        </w:rPr>
      </w:pPr>
      <w:bookmarkStart w:id="13" w:name="_Toc223923943"/>
      <w:r w:rsidRPr="00316378">
        <w:rPr>
          <w:lang w:val="en-US"/>
        </w:rPr>
        <w:t>List and explane all abbreviations used in the thesis</w:t>
      </w:r>
      <w:r w:rsidR="001474C0" w:rsidRPr="00316378">
        <w:rPr>
          <w:lang w:val="en-US"/>
        </w:rPr>
        <w:t>.</w:t>
      </w:r>
    </w:p>
    <w:p w:rsidR="002D0020" w:rsidRPr="00316378" w:rsidRDefault="002D0020" w:rsidP="002D0020">
      <w:pPr>
        <w:tabs>
          <w:tab w:val="left" w:pos="2268"/>
          <w:tab w:val="right" w:leader="dot" w:pos="9072"/>
        </w:tabs>
      </w:pPr>
    </w:p>
    <w:p w:rsidR="006E77F4" w:rsidRPr="00316378" w:rsidRDefault="00010BE8" w:rsidP="008E7CA3">
      <w:pPr>
        <w:pStyle w:val="Heading1-nnmerabirtingar"/>
        <w:rPr>
          <w:lang w:val="en-US"/>
        </w:rPr>
      </w:pPr>
      <w:r w:rsidRPr="00316378">
        <w:rPr>
          <w:sz w:val="24"/>
          <w:lang w:val="en-US"/>
        </w:rPr>
        <w:br w:type="page"/>
      </w:r>
      <w:bookmarkStart w:id="14" w:name="_Toc367432971"/>
      <w:r w:rsidR="008E7CA3" w:rsidRPr="00316378">
        <w:rPr>
          <w:lang w:val="en-US"/>
        </w:rPr>
        <w:lastRenderedPageBreak/>
        <w:t>List of figures</w:t>
      </w:r>
      <w:bookmarkEnd w:id="14"/>
    </w:p>
    <w:p w:rsidR="00C96442" w:rsidRPr="00316378" w:rsidRDefault="008E7CA3" w:rsidP="008E7CA3">
      <w:pPr>
        <w:pStyle w:val="Normal-Fyrstalnaeftirkaflaskil"/>
        <w:rPr>
          <w:lang w:val="en-US"/>
        </w:rPr>
      </w:pPr>
      <w:r w:rsidRPr="00316378">
        <w:rPr>
          <w:lang w:val="en-US"/>
        </w:rPr>
        <w:t>List a short title of all figures in the thesis</w:t>
      </w:r>
      <w:r w:rsidR="001474C0" w:rsidRPr="00316378">
        <w:rPr>
          <w:lang w:val="en-US"/>
        </w:rPr>
        <w:t>.</w:t>
      </w:r>
    </w:p>
    <w:p w:rsidR="00316378" w:rsidRDefault="00047996">
      <w:pPr>
        <w:pStyle w:val="TableofFigures"/>
        <w:tabs>
          <w:tab w:val="right" w:leader="dot" w:pos="6851"/>
        </w:tabs>
        <w:rPr>
          <w:rFonts w:asciiTheme="minorHAnsi" w:eastAsiaTheme="minorEastAsia" w:hAnsiTheme="minorHAnsi" w:cstheme="minorBidi"/>
          <w:noProof/>
          <w:sz w:val="22"/>
          <w:szCs w:val="22"/>
          <w:lang w:val="is-IS" w:eastAsia="is-IS"/>
        </w:rPr>
      </w:pPr>
      <w:r w:rsidRPr="00316378">
        <w:fldChar w:fldCharType="begin"/>
      </w:r>
      <w:r w:rsidRPr="00316378">
        <w:instrText xml:space="preserve"> TOC \h \z \c "Figure" </w:instrText>
      </w:r>
      <w:r w:rsidRPr="00316378">
        <w:fldChar w:fldCharType="separate"/>
      </w:r>
      <w:hyperlink w:anchor="_Toc367372475" w:history="1">
        <w:r w:rsidR="00316378" w:rsidRPr="002C1D05">
          <w:rPr>
            <w:rStyle w:val="Hyperlink"/>
            <w:rFonts w:eastAsia="AdvTimes"/>
            <w:b/>
            <w:noProof/>
          </w:rPr>
          <w:t>Figure 1.</w:t>
        </w:r>
        <w:r w:rsidR="00316378" w:rsidRPr="002C1D05">
          <w:rPr>
            <w:rStyle w:val="Hyperlink"/>
            <w:rFonts w:eastAsia="AdvTimes"/>
            <w:noProof/>
          </w:rPr>
          <w:t xml:space="preserve"> Figure title. Figure title is below the figure.</w:t>
        </w:r>
        <w:r w:rsidR="00316378">
          <w:rPr>
            <w:noProof/>
            <w:webHidden/>
          </w:rPr>
          <w:tab/>
        </w:r>
        <w:r w:rsidR="00316378">
          <w:rPr>
            <w:noProof/>
            <w:webHidden/>
          </w:rPr>
          <w:fldChar w:fldCharType="begin"/>
        </w:r>
        <w:r w:rsidR="00316378">
          <w:rPr>
            <w:noProof/>
            <w:webHidden/>
          </w:rPr>
          <w:instrText xml:space="preserve"> PAGEREF _Toc367372475 \h </w:instrText>
        </w:r>
        <w:r w:rsidR="00316378">
          <w:rPr>
            <w:noProof/>
            <w:webHidden/>
          </w:rPr>
        </w:r>
        <w:r w:rsidR="00316378">
          <w:rPr>
            <w:noProof/>
            <w:webHidden/>
          </w:rPr>
          <w:fldChar w:fldCharType="separate"/>
        </w:r>
        <w:r w:rsidR="00316378">
          <w:rPr>
            <w:noProof/>
            <w:webHidden/>
          </w:rPr>
          <w:t>24</w:t>
        </w:r>
        <w:r w:rsidR="00316378">
          <w:rPr>
            <w:noProof/>
            <w:webHidden/>
          </w:rPr>
          <w:fldChar w:fldCharType="end"/>
        </w:r>
      </w:hyperlink>
    </w:p>
    <w:p w:rsidR="008E7CA3" w:rsidRPr="00316378" w:rsidRDefault="00047996" w:rsidP="009177DE">
      <w:pPr>
        <w:tabs>
          <w:tab w:val="left" w:pos="2127"/>
          <w:tab w:val="left" w:pos="2268"/>
          <w:tab w:val="right" w:leader="dot" w:pos="9072"/>
        </w:tabs>
        <w:spacing w:before="40" w:after="40"/>
        <w:ind w:left="2126" w:hanging="2126"/>
      </w:pPr>
      <w:r w:rsidRPr="00316378">
        <w:fldChar w:fldCharType="end"/>
      </w:r>
    </w:p>
    <w:p w:rsidR="00360CB9" w:rsidRPr="00316378" w:rsidRDefault="00E56C80" w:rsidP="00D039DA">
      <w:pPr>
        <w:pStyle w:val="Heading1-nnmerabirtingar"/>
      </w:pPr>
      <w:r w:rsidRPr="00316378">
        <w:br w:type="page"/>
      </w:r>
      <w:bookmarkStart w:id="15" w:name="_Toc367432972"/>
      <w:r w:rsidR="00FB1A7B" w:rsidRPr="00316378">
        <w:lastRenderedPageBreak/>
        <w:t xml:space="preserve">List of </w:t>
      </w:r>
      <w:r w:rsidR="008E7CA3" w:rsidRPr="00316378">
        <w:t>tables</w:t>
      </w:r>
      <w:bookmarkEnd w:id="15"/>
    </w:p>
    <w:p w:rsidR="001474C0" w:rsidRPr="00316378" w:rsidRDefault="001474C0" w:rsidP="001474C0">
      <w:pPr>
        <w:pStyle w:val="Normal-Fyrstalnaeftirkaflaskil"/>
        <w:rPr>
          <w:lang w:val="en-US"/>
        </w:rPr>
      </w:pPr>
      <w:r w:rsidRPr="00316378">
        <w:rPr>
          <w:lang w:val="en-US"/>
        </w:rPr>
        <w:t>List a short title of all tables in the thesis.</w:t>
      </w:r>
    </w:p>
    <w:p w:rsidR="00316378" w:rsidRDefault="001474C0">
      <w:pPr>
        <w:pStyle w:val="TableofFigures"/>
        <w:tabs>
          <w:tab w:val="right" w:leader="dot" w:pos="6851"/>
        </w:tabs>
        <w:rPr>
          <w:rFonts w:asciiTheme="minorHAnsi" w:eastAsiaTheme="minorEastAsia" w:hAnsiTheme="minorHAnsi" w:cstheme="minorBidi"/>
          <w:noProof/>
          <w:sz w:val="22"/>
          <w:szCs w:val="22"/>
          <w:lang w:val="is-IS" w:eastAsia="is-IS"/>
        </w:rPr>
      </w:pPr>
      <w:r w:rsidRPr="00316378">
        <w:fldChar w:fldCharType="begin"/>
      </w:r>
      <w:r w:rsidRPr="00316378">
        <w:instrText xml:space="preserve"> TOC \h \z \c "Table" </w:instrText>
      </w:r>
      <w:r w:rsidRPr="00316378">
        <w:fldChar w:fldCharType="separate"/>
      </w:r>
      <w:hyperlink w:anchor="_Toc367372476" w:history="1">
        <w:r w:rsidR="00316378" w:rsidRPr="00FE03F7">
          <w:rPr>
            <w:rStyle w:val="Hyperlink"/>
            <w:rFonts w:eastAsia="AdvTimes"/>
            <w:b/>
            <w:noProof/>
          </w:rPr>
          <w:t>Table 1.</w:t>
        </w:r>
        <w:r w:rsidR="00316378" w:rsidRPr="00FE03F7">
          <w:rPr>
            <w:rStyle w:val="Hyperlink"/>
            <w:rFonts w:eastAsia="AdvTimes"/>
            <w:noProof/>
          </w:rPr>
          <w:t xml:space="preserve"> Table title. Table title is above the table.</w:t>
        </w:r>
        <w:r w:rsidR="00316378">
          <w:rPr>
            <w:noProof/>
            <w:webHidden/>
          </w:rPr>
          <w:tab/>
        </w:r>
        <w:r w:rsidR="00316378">
          <w:rPr>
            <w:noProof/>
            <w:webHidden/>
          </w:rPr>
          <w:fldChar w:fldCharType="begin"/>
        </w:r>
        <w:r w:rsidR="00316378">
          <w:rPr>
            <w:noProof/>
            <w:webHidden/>
          </w:rPr>
          <w:instrText xml:space="preserve"> PAGEREF _Toc367372476 \h </w:instrText>
        </w:r>
        <w:r w:rsidR="00316378">
          <w:rPr>
            <w:noProof/>
            <w:webHidden/>
          </w:rPr>
        </w:r>
        <w:r w:rsidR="00316378">
          <w:rPr>
            <w:noProof/>
            <w:webHidden/>
          </w:rPr>
          <w:fldChar w:fldCharType="separate"/>
        </w:r>
        <w:r w:rsidR="00316378">
          <w:rPr>
            <w:noProof/>
            <w:webHidden/>
          </w:rPr>
          <w:t>25</w:t>
        </w:r>
        <w:r w:rsidR="00316378">
          <w:rPr>
            <w:noProof/>
            <w:webHidden/>
          </w:rPr>
          <w:fldChar w:fldCharType="end"/>
        </w:r>
      </w:hyperlink>
    </w:p>
    <w:p w:rsidR="001474C0" w:rsidRPr="00316378" w:rsidRDefault="001474C0" w:rsidP="001474C0">
      <w:pPr>
        <w:ind w:firstLine="0"/>
      </w:pPr>
      <w:r w:rsidRPr="00316378">
        <w:fldChar w:fldCharType="end"/>
      </w:r>
    </w:p>
    <w:p w:rsidR="004770FE" w:rsidRPr="00316378" w:rsidRDefault="004770FE" w:rsidP="008E7CA3">
      <w:pPr>
        <w:pStyle w:val="Normal-Fyrstalnaeftirkaflaskil"/>
        <w:rPr>
          <w:lang w:val="en-US"/>
        </w:rPr>
      </w:pPr>
    </w:p>
    <w:bookmarkEnd w:id="13"/>
    <w:p w:rsidR="000E7848" w:rsidRPr="00316378" w:rsidRDefault="000E7848" w:rsidP="00986E1C">
      <w:pPr>
        <w:pStyle w:val="Heading1-nnmerabirtingar"/>
        <w:tabs>
          <w:tab w:val="right" w:leader="dot" w:pos="9072"/>
        </w:tabs>
        <w:ind w:left="851" w:hanging="851"/>
        <w:rPr>
          <w:sz w:val="24"/>
          <w:lang w:val="en-US"/>
        </w:rPr>
        <w:sectPr w:rsidR="000E7848" w:rsidRPr="00316378" w:rsidSect="0022572D">
          <w:type w:val="oddPage"/>
          <w:pgSz w:w="9979" w:h="14175" w:code="34"/>
          <w:pgMar w:top="1474" w:right="1474" w:bottom="1474" w:left="1644" w:header="680" w:footer="510" w:gutter="0"/>
          <w:cols w:space="708"/>
          <w:docGrid w:linePitch="360"/>
        </w:sectPr>
      </w:pPr>
    </w:p>
    <w:p w:rsidR="00D402DB" w:rsidRPr="00316378" w:rsidRDefault="00D402DB" w:rsidP="009E4CBE">
      <w:pPr>
        <w:pStyle w:val="Heading1-nnmerabirtingar"/>
        <w:rPr>
          <w:lang w:val="en-US"/>
        </w:rPr>
      </w:pPr>
      <w:bookmarkStart w:id="16" w:name="_Toc367432973"/>
      <w:bookmarkStart w:id="17" w:name="_Toc223923944"/>
      <w:r w:rsidRPr="00316378">
        <w:rPr>
          <w:lang w:val="en-US"/>
        </w:rPr>
        <w:lastRenderedPageBreak/>
        <w:t xml:space="preserve">List of </w:t>
      </w:r>
      <w:r w:rsidRPr="009E4CBE">
        <w:t>original</w:t>
      </w:r>
      <w:r w:rsidRPr="00316378">
        <w:rPr>
          <w:lang w:val="en-US"/>
        </w:rPr>
        <w:t xml:space="preserve"> papers</w:t>
      </w:r>
      <w:bookmarkEnd w:id="16"/>
    </w:p>
    <w:p w:rsidR="008E7CA3" w:rsidRPr="00316378" w:rsidRDefault="008E7CA3" w:rsidP="008E7CA3">
      <w:pPr>
        <w:pStyle w:val="Normal-Fyrstalnaeftirkaflaskil"/>
        <w:rPr>
          <w:lang w:val="en-US"/>
        </w:rPr>
      </w:pPr>
      <w:r w:rsidRPr="00316378">
        <w:rPr>
          <w:lang w:val="en-US"/>
        </w:rPr>
        <w:t xml:space="preserve">This thesis is based on the following original publications, which are referred to in the text by their Roman numerals (I-V [as needed]): </w:t>
      </w:r>
    </w:p>
    <w:p w:rsidR="008E7CA3" w:rsidRPr="00316378" w:rsidRDefault="008E7CA3" w:rsidP="008E7CA3">
      <w:pPr>
        <w:tabs>
          <w:tab w:val="left" w:pos="700"/>
        </w:tabs>
        <w:ind w:left="700" w:hanging="400"/>
      </w:pPr>
      <w:r w:rsidRPr="00316378">
        <w:t>I.</w:t>
      </w:r>
      <w:r w:rsidRPr="00316378">
        <w:tab/>
        <w:t>When referring to published papers, list all papers in full. When referring to manuscripts, list as “submitted for publication” or “accepted for publication in [journal name]”.</w:t>
      </w:r>
    </w:p>
    <w:p w:rsidR="008E7CA3" w:rsidRPr="00316378" w:rsidRDefault="008E7CA3" w:rsidP="008E7CA3">
      <w:pPr>
        <w:tabs>
          <w:tab w:val="left" w:pos="700"/>
        </w:tabs>
        <w:ind w:left="700" w:hanging="400"/>
      </w:pPr>
      <w:r w:rsidRPr="00316378">
        <w:t>II.</w:t>
      </w:r>
      <w:r w:rsidRPr="00316378">
        <w:tab/>
      </w:r>
    </w:p>
    <w:p w:rsidR="008E7CA3" w:rsidRPr="00316378" w:rsidRDefault="008E7CA3" w:rsidP="008E7CA3">
      <w:pPr>
        <w:tabs>
          <w:tab w:val="left" w:pos="700"/>
        </w:tabs>
        <w:ind w:left="700" w:hanging="400"/>
      </w:pPr>
      <w:r w:rsidRPr="00316378">
        <w:t>III.</w:t>
      </w:r>
      <w:r w:rsidRPr="00316378">
        <w:tab/>
      </w:r>
    </w:p>
    <w:p w:rsidR="008E7CA3" w:rsidRPr="00316378" w:rsidRDefault="008E7CA3" w:rsidP="008E7CA3">
      <w:pPr>
        <w:tabs>
          <w:tab w:val="left" w:pos="700"/>
        </w:tabs>
        <w:ind w:left="700" w:hanging="400"/>
      </w:pPr>
      <w:r w:rsidRPr="00316378">
        <w:t>IV.</w:t>
      </w:r>
      <w:r w:rsidRPr="00316378">
        <w:tab/>
      </w:r>
    </w:p>
    <w:p w:rsidR="008E7CA3" w:rsidRPr="00316378" w:rsidRDefault="008E7CA3" w:rsidP="008E7CA3">
      <w:pPr>
        <w:tabs>
          <w:tab w:val="left" w:pos="700"/>
        </w:tabs>
        <w:ind w:left="700" w:hanging="400"/>
      </w:pPr>
      <w:r w:rsidRPr="00316378">
        <w:t>V.</w:t>
      </w:r>
      <w:r w:rsidRPr="00316378">
        <w:tab/>
      </w:r>
    </w:p>
    <w:p w:rsidR="008E7CA3" w:rsidRPr="00316378" w:rsidRDefault="008E7CA3" w:rsidP="008E7CA3"/>
    <w:p w:rsidR="008E7CA3" w:rsidRPr="00316378" w:rsidRDefault="008E7CA3" w:rsidP="008E7CA3">
      <w:pPr>
        <w:pStyle w:val="Normal-Fyrstalnaeftirkaflaskil"/>
        <w:rPr>
          <w:lang w:val="en-US"/>
        </w:rPr>
      </w:pPr>
      <w:r w:rsidRPr="00316378">
        <w:rPr>
          <w:lang w:val="en-US"/>
        </w:rPr>
        <w:t>In addition, some unpublished data may be presented:</w:t>
      </w:r>
    </w:p>
    <w:p w:rsidR="008E7CA3" w:rsidRPr="00316378" w:rsidRDefault="008E7CA3" w:rsidP="008E7CA3">
      <w:pPr>
        <w:pStyle w:val="Normal-Fyrstalnaeftirkaflaskil"/>
        <w:rPr>
          <w:lang w:val="en-US"/>
        </w:rPr>
      </w:pPr>
      <w:r w:rsidRPr="00316378">
        <w:rPr>
          <w:lang w:val="en-US"/>
        </w:rPr>
        <w:t xml:space="preserve">All papers are reprinted by kind permission of the publishers. </w:t>
      </w:r>
      <w:r w:rsidR="000E12D9" w:rsidRPr="00316378">
        <w:rPr>
          <w:lang w:val="en-US"/>
        </w:rPr>
        <w:t>[this must be stated in the thesis]</w:t>
      </w:r>
    </w:p>
    <w:p w:rsidR="007D52E7" w:rsidRPr="00316378" w:rsidRDefault="008E7CA3" w:rsidP="008E7CA3">
      <w:pPr>
        <w:pStyle w:val="Normal-Fyrstalnaeftirkaflaskil"/>
        <w:rPr>
          <w:lang w:val="en-US"/>
        </w:rPr>
      </w:pPr>
      <w:r w:rsidRPr="00316378">
        <w:rPr>
          <w:lang w:val="en-US"/>
        </w:rPr>
        <w:t>NOTE: The original publications should not be included in the electronic file to be stored in Skemman (</w:t>
      </w:r>
      <w:hyperlink r:id="rId18" w:history="1">
        <w:r w:rsidRPr="00316378">
          <w:rPr>
            <w:rStyle w:val="Hyperlink"/>
            <w:lang w:val="en-US"/>
          </w:rPr>
          <w:t>www.skemman.is</w:t>
        </w:r>
      </w:hyperlink>
      <w:r w:rsidRPr="00316378">
        <w:rPr>
          <w:lang w:val="en-US"/>
        </w:rPr>
        <w:t>), unless specifically permitted by the copyright holder.</w:t>
      </w:r>
    </w:p>
    <w:p w:rsidR="007D52E7" w:rsidRPr="00316378" w:rsidRDefault="007D52E7" w:rsidP="009E4CBE">
      <w:pPr>
        <w:pStyle w:val="Heading1-nnmerabirtingar"/>
        <w:rPr>
          <w:lang w:val="en-US"/>
        </w:rPr>
      </w:pPr>
      <w:r w:rsidRPr="00316378">
        <w:rPr>
          <w:sz w:val="24"/>
          <w:lang w:val="en-US"/>
        </w:rPr>
        <w:br w:type="page"/>
      </w:r>
      <w:bookmarkStart w:id="18" w:name="_Toc367432974"/>
      <w:r w:rsidRPr="009E4CBE">
        <w:lastRenderedPageBreak/>
        <w:t>Declaration</w:t>
      </w:r>
      <w:r w:rsidRPr="00316378">
        <w:rPr>
          <w:lang w:val="en-US"/>
        </w:rPr>
        <w:t xml:space="preserve"> of contribution</w:t>
      </w:r>
      <w:bookmarkEnd w:id="18"/>
    </w:p>
    <w:p w:rsidR="00D328D6" w:rsidRPr="00316378" w:rsidRDefault="000E12D9" w:rsidP="00F35E69">
      <w:pPr>
        <w:pStyle w:val="Normal-Fyrstalnaeftirkaflaskil"/>
        <w:rPr>
          <w:spacing w:val="-4"/>
          <w:lang w:val="en-US"/>
        </w:rPr>
      </w:pPr>
      <w:r w:rsidRPr="00316378">
        <w:rPr>
          <w:lang w:val="en-US"/>
        </w:rPr>
        <w:t>Outline your contribution to the planning of the research, the manual work, writing of the papers and drawing conclusions as appropriate, either for the complete work or as a list for each paper.</w:t>
      </w:r>
    </w:p>
    <w:p w:rsidR="006A0A5A" w:rsidRPr="00316378" w:rsidRDefault="006A0A5A" w:rsidP="006A0A5A"/>
    <w:p w:rsidR="00821A19" w:rsidRDefault="00821A19">
      <w:pPr>
        <w:spacing w:line="312" w:lineRule="auto"/>
        <w:ind w:right="272" w:firstLine="0"/>
        <w:jc w:val="left"/>
        <w:rPr>
          <w:b/>
        </w:rPr>
      </w:pPr>
      <w:r>
        <w:rPr>
          <w:b/>
        </w:rPr>
        <w:br w:type="page"/>
      </w:r>
    </w:p>
    <w:p w:rsidR="00821A19" w:rsidRDefault="00821A19">
      <w:pPr>
        <w:spacing w:line="312" w:lineRule="auto"/>
        <w:ind w:right="272" w:firstLine="0"/>
        <w:jc w:val="left"/>
        <w:rPr>
          <w:b/>
          <w:bCs/>
          <w:kern w:val="32"/>
          <w:sz w:val="26"/>
          <w:szCs w:val="28"/>
        </w:rPr>
      </w:pPr>
      <w:r>
        <w:lastRenderedPageBreak/>
        <w:br w:type="page"/>
      </w:r>
    </w:p>
    <w:p w:rsidR="0044314A" w:rsidRPr="00316378" w:rsidRDefault="0044314A" w:rsidP="00CC27E7">
      <w:pPr>
        <w:pStyle w:val="Heading1"/>
        <w:sectPr w:rsidR="0044314A" w:rsidRPr="00316378" w:rsidSect="0022572D">
          <w:type w:val="oddPage"/>
          <w:pgSz w:w="9979" w:h="14175" w:code="34"/>
          <w:pgMar w:top="1474" w:right="1474" w:bottom="1474" w:left="1644" w:header="680" w:footer="510" w:gutter="0"/>
          <w:cols w:space="708"/>
          <w:docGrid w:linePitch="360"/>
        </w:sectPr>
      </w:pPr>
    </w:p>
    <w:p w:rsidR="00F476EA" w:rsidRPr="00316378" w:rsidRDefault="00F476EA" w:rsidP="00CF00E2">
      <w:pPr>
        <w:pStyle w:val="Heading1"/>
      </w:pPr>
      <w:r w:rsidRPr="00316378">
        <w:lastRenderedPageBreak/>
        <w:t xml:space="preserve"> </w:t>
      </w:r>
      <w:bookmarkStart w:id="19" w:name="_Toc367432975"/>
      <w:bookmarkEnd w:id="17"/>
      <w:r w:rsidR="00285D44" w:rsidRPr="00CF00E2">
        <w:t>Introduction</w:t>
      </w:r>
      <w:bookmarkEnd w:id="19"/>
    </w:p>
    <w:p w:rsidR="000E12D9" w:rsidRPr="00316378" w:rsidRDefault="000E12D9" w:rsidP="000E12D9">
      <w:pPr>
        <w:pStyle w:val="Normal-Fyrstalnaeftirkaflaskil"/>
        <w:rPr>
          <w:lang w:val="en-US"/>
        </w:rPr>
      </w:pPr>
      <w:r w:rsidRPr="00316378">
        <w:rPr>
          <w:lang w:val="en-US"/>
        </w:rPr>
        <w:t xml:space="preserve">Authors’ text. Start chapter on a </w:t>
      </w:r>
      <w:r w:rsidR="009E14AC">
        <w:rPr>
          <w:lang w:val="en-US"/>
        </w:rPr>
        <w:t>right hand</w:t>
      </w:r>
      <w:r w:rsidRPr="00316378">
        <w:rPr>
          <w:lang w:val="en-US"/>
        </w:rPr>
        <w:t xml:space="preserve"> page. Use</w:t>
      </w:r>
      <w:r w:rsidR="005A15D8" w:rsidRPr="005A15D8">
        <w:rPr>
          <w:lang w:val="en-US"/>
        </w:rPr>
        <w:t xml:space="preserve"> </w:t>
      </w:r>
      <w:r w:rsidR="005A15D8" w:rsidRPr="00316378">
        <w:rPr>
          <w:lang w:val="en-US"/>
        </w:rPr>
        <w:t>subheadings</w:t>
      </w:r>
      <w:r w:rsidR="005A15D8">
        <w:rPr>
          <w:lang w:val="en-US"/>
        </w:rPr>
        <w:t>,</w:t>
      </w:r>
      <w:r w:rsidRPr="00316378">
        <w:rPr>
          <w:lang w:val="en-US"/>
        </w:rPr>
        <w:t xml:space="preserve"> figures</w:t>
      </w:r>
      <w:r w:rsidR="00EA0FD0" w:rsidRPr="00316378">
        <w:rPr>
          <w:lang w:val="en-US"/>
        </w:rPr>
        <w:t>,</w:t>
      </w:r>
      <w:r w:rsidRPr="00316378">
        <w:rPr>
          <w:lang w:val="en-US"/>
        </w:rPr>
        <w:t xml:space="preserve"> </w:t>
      </w:r>
      <w:r w:rsidR="005A15D8" w:rsidRPr="00316378">
        <w:rPr>
          <w:lang w:val="en-US"/>
        </w:rPr>
        <w:t xml:space="preserve">and </w:t>
      </w:r>
      <w:r w:rsidRPr="00316378">
        <w:rPr>
          <w:lang w:val="en-US"/>
        </w:rPr>
        <w:t>tables</w:t>
      </w:r>
      <w:r w:rsidR="00EA0FD0" w:rsidRPr="00316378">
        <w:rPr>
          <w:lang w:val="en-US"/>
        </w:rPr>
        <w:t>,</w:t>
      </w:r>
      <w:r w:rsidRPr="00316378">
        <w:rPr>
          <w:lang w:val="en-US"/>
        </w:rPr>
        <w:t xml:space="preserve"> as appropriate. For first paragraph, use style Normal - Fyrsta lína eftir kaflaskil.</w:t>
      </w:r>
    </w:p>
    <w:p w:rsidR="000E12D9" w:rsidRPr="00316378" w:rsidRDefault="000E12D9" w:rsidP="000E12D9">
      <w:r w:rsidRPr="00316378">
        <w:t xml:space="preserve">For the next paragraphs, use style </w:t>
      </w:r>
      <w:r w:rsidRPr="00316378">
        <w:rPr>
          <w:i/>
        </w:rPr>
        <w:t>Normal</w:t>
      </w:r>
      <w:r w:rsidRPr="00316378">
        <w:t xml:space="preserve"> with first line indent.</w:t>
      </w:r>
    </w:p>
    <w:p w:rsidR="000E12D9" w:rsidRPr="00316378" w:rsidRDefault="000E12D9" w:rsidP="000E12D9">
      <w:r w:rsidRPr="00316378">
        <w:t xml:space="preserve">Please use this as an outline </w:t>
      </w:r>
      <w:r w:rsidRPr="00316378">
        <w:rPr>
          <w:u w:val="single"/>
        </w:rPr>
        <w:t>for the setup</w:t>
      </w:r>
      <w:r w:rsidRPr="00316378">
        <w:t xml:space="preserve"> of your thesis, do not let this document control how you write your text. Do not copy text directly from your publications into your thesis, that’s plagiarism.</w:t>
      </w:r>
    </w:p>
    <w:p w:rsidR="000E12D9" w:rsidRPr="00316378" w:rsidRDefault="000E12D9" w:rsidP="000E12D9">
      <w:r w:rsidRPr="00316378">
        <w:t>The thesis shall be printed on 80/100 gram quality paper in B5 format. The cover shall be a stiff carton paper or vinyl. The light blue color of the School of Health Sciences is CMYK: 100+0+40+0, PANTONE: 320 C, RGB: 0+156+155.</w:t>
      </w:r>
    </w:p>
    <w:p w:rsidR="000E12D9" w:rsidRPr="00316378" w:rsidRDefault="000E12D9" w:rsidP="000E12D9">
      <w:r w:rsidRPr="00316378">
        <w:t>Introduction shall be thorough. A vast knowledge and understanding of the literature shall be presented. Introduce previous research in the field, state the background of the project and connections to previous research. The purpose of the introduction is to place the topic in the correct context and give overview of the field. The scale and importance of the research may be presented in the introduction as appropriate.</w:t>
      </w:r>
    </w:p>
    <w:p w:rsidR="000E12D9" w:rsidRPr="00316378" w:rsidRDefault="000E12D9" w:rsidP="00D039DA">
      <w:pPr>
        <w:pStyle w:val="Heading2"/>
        <w:tabs>
          <w:tab w:val="left" w:pos="426"/>
        </w:tabs>
      </w:pPr>
      <w:bookmarkStart w:id="20" w:name="_Toc284970072"/>
      <w:bookmarkStart w:id="21" w:name="_Toc367432976"/>
      <w:r w:rsidRPr="00316378">
        <w:t>Subheading – Style: Heading 2</w:t>
      </w:r>
      <w:bookmarkEnd w:id="20"/>
      <w:bookmarkEnd w:id="21"/>
    </w:p>
    <w:p w:rsidR="000E12D9" w:rsidRPr="00316378" w:rsidRDefault="000E12D9" w:rsidP="000E12D9">
      <w:pPr>
        <w:pStyle w:val="Normal-Fyrstalnaeftirkaflaskil"/>
        <w:rPr>
          <w:lang w:val="en-US"/>
        </w:rPr>
      </w:pPr>
      <w:bookmarkStart w:id="22" w:name="_Toc223923946"/>
      <w:r w:rsidRPr="00316378">
        <w:rPr>
          <w:lang w:val="en-US"/>
        </w:rPr>
        <w:t xml:space="preserve">Authors’ text. For first paragraph, use style </w:t>
      </w:r>
      <w:r w:rsidRPr="00316378">
        <w:rPr>
          <w:i/>
          <w:lang w:val="en-US"/>
        </w:rPr>
        <w:t>Normal - Fyrsta lína eftir kaflaskil</w:t>
      </w:r>
      <w:r w:rsidRPr="00316378">
        <w:rPr>
          <w:lang w:val="en-US"/>
        </w:rPr>
        <w:t>.</w:t>
      </w:r>
    </w:p>
    <w:p w:rsidR="000E12D9" w:rsidRPr="00316378" w:rsidRDefault="000E12D9" w:rsidP="000E12D9">
      <w:r w:rsidRPr="00316378">
        <w:t xml:space="preserve">For the next paragraphs, use style </w:t>
      </w:r>
      <w:r w:rsidRPr="00316378">
        <w:rPr>
          <w:i/>
        </w:rPr>
        <w:t>Normal</w:t>
      </w:r>
      <w:r w:rsidRPr="00316378">
        <w:t xml:space="preserve"> with first line indent.</w:t>
      </w:r>
    </w:p>
    <w:p w:rsidR="000E12D9" w:rsidRPr="00316378" w:rsidRDefault="000E12D9" w:rsidP="000E12D9">
      <w:pPr>
        <w:pStyle w:val="Heading2"/>
        <w:ind w:left="576" w:hanging="576"/>
      </w:pPr>
      <w:r w:rsidRPr="00316378">
        <w:t xml:space="preserve"> </w:t>
      </w:r>
      <w:bookmarkStart w:id="23" w:name="_Toc284970073"/>
      <w:bookmarkStart w:id="24" w:name="_Toc367432977"/>
      <w:bookmarkEnd w:id="22"/>
      <w:r w:rsidRPr="00316378">
        <w:t>Subheading– Style: Heading 2</w:t>
      </w:r>
      <w:bookmarkEnd w:id="23"/>
      <w:bookmarkEnd w:id="24"/>
    </w:p>
    <w:p w:rsidR="000E12D9" w:rsidRPr="00316378" w:rsidRDefault="000E12D9" w:rsidP="000E12D9">
      <w:pPr>
        <w:pStyle w:val="Normal-Fyrstalnaeftirkaflaskil"/>
        <w:rPr>
          <w:lang w:val="en-US"/>
        </w:rPr>
      </w:pPr>
      <w:r w:rsidRPr="00316378">
        <w:rPr>
          <w:lang w:val="en-US"/>
        </w:rPr>
        <w:t xml:space="preserve">Authors’ text. For first paragraph, use style </w:t>
      </w:r>
      <w:r w:rsidRPr="00316378">
        <w:rPr>
          <w:i/>
          <w:lang w:val="en-US"/>
        </w:rPr>
        <w:t>Normal - Fyrsta lína eftir kaflaskil</w:t>
      </w:r>
      <w:r w:rsidRPr="00316378">
        <w:rPr>
          <w:lang w:val="en-US"/>
        </w:rPr>
        <w:t>.</w:t>
      </w:r>
    </w:p>
    <w:p w:rsidR="006364AF" w:rsidRPr="00316378" w:rsidRDefault="000E12D9" w:rsidP="000E12D9">
      <w:r w:rsidRPr="00316378">
        <w:t xml:space="preserve">For the next paragraphs, use style </w:t>
      </w:r>
      <w:r w:rsidRPr="00316378">
        <w:rPr>
          <w:i/>
        </w:rPr>
        <w:t>Normal</w:t>
      </w:r>
      <w:r w:rsidRPr="00316378">
        <w:t xml:space="preserve"> with first line indent.</w:t>
      </w:r>
    </w:p>
    <w:p w:rsidR="000E12D9" w:rsidRPr="00316378" w:rsidRDefault="000E12D9" w:rsidP="00B96D5E"/>
    <w:p w:rsidR="007036FF" w:rsidRPr="00316378" w:rsidRDefault="007036FF" w:rsidP="005E2507">
      <w:pPr>
        <w:pStyle w:val="Heading1"/>
        <w:sectPr w:rsidR="007036FF" w:rsidRPr="00316378" w:rsidSect="0022572D">
          <w:type w:val="oddPage"/>
          <w:pgSz w:w="9979" w:h="14175" w:code="34"/>
          <w:pgMar w:top="1474" w:right="1474" w:bottom="1474" w:left="1644" w:header="680" w:footer="510" w:gutter="0"/>
          <w:cols w:space="708"/>
          <w:docGrid w:linePitch="360"/>
        </w:sectPr>
      </w:pPr>
      <w:bookmarkStart w:id="25" w:name="_Toc223923947"/>
    </w:p>
    <w:p w:rsidR="004D135E" w:rsidRPr="00316378" w:rsidRDefault="004D135E" w:rsidP="005E2507">
      <w:pPr>
        <w:pStyle w:val="Heading1"/>
      </w:pPr>
      <w:bookmarkStart w:id="26" w:name="_Toc367432978"/>
      <w:r w:rsidRPr="00316378">
        <w:lastRenderedPageBreak/>
        <w:t>Aims</w:t>
      </w:r>
      <w:bookmarkEnd w:id="26"/>
    </w:p>
    <w:p w:rsidR="000E12D9" w:rsidRPr="00316378" w:rsidRDefault="000E12D9" w:rsidP="000E12D9">
      <w:pPr>
        <w:pStyle w:val="Normal-Fyrstalnaeftirkaflaskil"/>
        <w:rPr>
          <w:lang w:val="en-US"/>
        </w:rPr>
      </w:pPr>
      <w:r w:rsidRPr="00316378">
        <w:rPr>
          <w:lang w:val="en-US"/>
        </w:rPr>
        <w:t xml:space="preserve">Authors’ text. Start chapter on a </w:t>
      </w:r>
      <w:r w:rsidR="009E14AC">
        <w:rPr>
          <w:lang w:val="en-US"/>
        </w:rPr>
        <w:t>right hand</w:t>
      </w:r>
      <w:r w:rsidR="009E14AC" w:rsidRPr="00316378">
        <w:rPr>
          <w:lang w:val="en-US"/>
        </w:rPr>
        <w:t xml:space="preserve"> </w:t>
      </w:r>
      <w:r w:rsidRPr="00316378">
        <w:rPr>
          <w:lang w:val="en-US"/>
        </w:rPr>
        <w:t xml:space="preserve">page. </w:t>
      </w:r>
      <w:r w:rsidR="00EA0FD0" w:rsidRPr="00316378">
        <w:rPr>
          <w:lang w:val="en-US"/>
        </w:rPr>
        <w:t xml:space="preserve">Use </w:t>
      </w:r>
      <w:r w:rsidR="005A15D8" w:rsidRPr="00316378">
        <w:rPr>
          <w:lang w:val="en-US"/>
        </w:rPr>
        <w:t>subheadings</w:t>
      </w:r>
      <w:r w:rsidR="005A15D8">
        <w:rPr>
          <w:lang w:val="en-US"/>
        </w:rPr>
        <w:t>,</w:t>
      </w:r>
      <w:r w:rsidR="005A15D8" w:rsidRPr="00316378">
        <w:rPr>
          <w:lang w:val="en-US"/>
        </w:rPr>
        <w:t xml:space="preserve"> </w:t>
      </w:r>
      <w:r w:rsidR="00EA0FD0" w:rsidRPr="00316378">
        <w:rPr>
          <w:lang w:val="en-US"/>
        </w:rPr>
        <w:t xml:space="preserve">figures, </w:t>
      </w:r>
      <w:r w:rsidR="005A15D8">
        <w:rPr>
          <w:lang w:val="en-US"/>
        </w:rPr>
        <w:t xml:space="preserve">and </w:t>
      </w:r>
      <w:r w:rsidR="00EA0FD0" w:rsidRPr="00316378">
        <w:rPr>
          <w:lang w:val="en-US"/>
        </w:rPr>
        <w:t xml:space="preserve">tables as appropriate. </w:t>
      </w:r>
      <w:r w:rsidRPr="00316378">
        <w:rPr>
          <w:lang w:val="en-US"/>
        </w:rPr>
        <w:t xml:space="preserve">For first paragraph, use style </w:t>
      </w:r>
      <w:r w:rsidRPr="00316378">
        <w:rPr>
          <w:i/>
          <w:lang w:val="en-US"/>
        </w:rPr>
        <w:t>Normal - Fyrsta lína eftir kaflaskil</w:t>
      </w:r>
      <w:r w:rsidRPr="00316378">
        <w:rPr>
          <w:lang w:val="en-US"/>
        </w:rPr>
        <w:t>.</w:t>
      </w:r>
    </w:p>
    <w:p w:rsidR="000E12D9" w:rsidRPr="00316378" w:rsidRDefault="000E12D9" w:rsidP="000E12D9">
      <w:r w:rsidRPr="00316378">
        <w:t xml:space="preserve">For the next paragraphs, use style </w:t>
      </w:r>
      <w:r w:rsidRPr="00316378">
        <w:rPr>
          <w:i/>
        </w:rPr>
        <w:t>Normal</w:t>
      </w:r>
      <w:r w:rsidRPr="00316378">
        <w:t xml:space="preserve"> with first line indent.</w:t>
      </w:r>
    </w:p>
    <w:p w:rsidR="000E12D9" w:rsidRPr="00316378" w:rsidRDefault="000E12D9" w:rsidP="000E12D9">
      <w:r w:rsidRPr="00316378">
        <w:t>State the aims and hypothesis of your study clearly.</w:t>
      </w:r>
    </w:p>
    <w:p w:rsidR="000E12D9" w:rsidRPr="00316378" w:rsidRDefault="000E12D9" w:rsidP="000E12D9">
      <w:pPr>
        <w:pStyle w:val="Heading2"/>
        <w:ind w:left="576" w:hanging="576"/>
      </w:pPr>
      <w:bookmarkStart w:id="27" w:name="_Toc284970075"/>
      <w:bookmarkStart w:id="28" w:name="_Toc367432979"/>
      <w:r w:rsidRPr="00316378">
        <w:t>Subheading – Style: Heading 2</w:t>
      </w:r>
      <w:bookmarkEnd w:id="27"/>
      <w:bookmarkEnd w:id="28"/>
      <w:r w:rsidRPr="00316378">
        <w:t xml:space="preserve"> </w:t>
      </w:r>
    </w:p>
    <w:p w:rsidR="000E12D9" w:rsidRPr="00316378" w:rsidRDefault="000E12D9" w:rsidP="000E12D9">
      <w:pPr>
        <w:pStyle w:val="Normal-Fyrstalnaeftirkaflaskil"/>
        <w:rPr>
          <w:lang w:val="en-US"/>
        </w:rPr>
      </w:pPr>
      <w:r w:rsidRPr="00316378">
        <w:rPr>
          <w:lang w:val="en-US"/>
        </w:rPr>
        <w:t xml:space="preserve">Authors’ text. For first paragraph, use style </w:t>
      </w:r>
      <w:r w:rsidRPr="00316378">
        <w:rPr>
          <w:i/>
          <w:lang w:val="en-US"/>
        </w:rPr>
        <w:t>Normal - Fyrsta lína eftir kaflaskil</w:t>
      </w:r>
      <w:r w:rsidRPr="00316378">
        <w:rPr>
          <w:lang w:val="en-US"/>
        </w:rPr>
        <w:t>.</w:t>
      </w:r>
    </w:p>
    <w:p w:rsidR="000E12D9" w:rsidRPr="00316378" w:rsidRDefault="000E12D9" w:rsidP="000E12D9">
      <w:r w:rsidRPr="00316378">
        <w:t xml:space="preserve">For the next paragraphs, use style </w:t>
      </w:r>
      <w:r w:rsidRPr="00316378">
        <w:rPr>
          <w:i/>
        </w:rPr>
        <w:t>Normal</w:t>
      </w:r>
      <w:r w:rsidRPr="00316378">
        <w:t xml:space="preserve"> with first line indent.</w:t>
      </w:r>
    </w:p>
    <w:bookmarkEnd w:id="3"/>
    <w:bookmarkEnd w:id="25"/>
    <w:p w:rsidR="00624CF5" w:rsidRPr="00316378" w:rsidRDefault="00624CF5" w:rsidP="007036FF"/>
    <w:p w:rsidR="007036FF" w:rsidRPr="00316378" w:rsidRDefault="007036FF" w:rsidP="005E2507">
      <w:pPr>
        <w:pStyle w:val="Heading1"/>
        <w:numPr>
          <w:ilvl w:val="0"/>
          <w:numId w:val="8"/>
        </w:numPr>
        <w:sectPr w:rsidR="007036FF" w:rsidRPr="00316378" w:rsidSect="0022572D">
          <w:type w:val="oddPage"/>
          <w:pgSz w:w="9979" w:h="14175" w:code="34"/>
          <w:pgMar w:top="1474" w:right="1474" w:bottom="1474" w:left="1644" w:header="680" w:footer="510" w:gutter="0"/>
          <w:cols w:space="708"/>
          <w:docGrid w:linePitch="360"/>
        </w:sectPr>
      </w:pPr>
    </w:p>
    <w:p w:rsidR="006061C0" w:rsidRPr="00316378" w:rsidRDefault="00010BE8" w:rsidP="005E2507">
      <w:pPr>
        <w:pStyle w:val="Heading1"/>
        <w:numPr>
          <w:ilvl w:val="0"/>
          <w:numId w:val="8"/>
        </w:numPr>
      </w:pPr>
      <w:bookmarkStart w:id="29" w:name="_Toc367432980"/>
      <w:r w:rsidRPr="00316378">
        <w:lastRenderedPageBreak/>
        <w:t>Materials and methods</w:t>
      </w:r>
      <w:bookmarkStart w:id="30" w:name="_Toc223923948"/>
      <w:bookmarkStart w:id="31" w:name="_Toc196060221"/>
      <w:bookmarkStart w:id="32" w:name="_Toc196060219"/>
      <w:bookmarkEnd w:id="29"/>
    </w:p>
    <w:p w:rsidR="00926FA7" w:rsidRPr="00316378" w:rsidRDefault="00926FA7" w:rsidP="00926FA7">
      <w:pPr>
        <w:pStyle w:val="Normal-Fyrstalnaeftirkaflaskil"/>
        <w:rPr>
          <w:lang w:val="en-US"/>
        </w:rPr>
      </w:pPr>
      <w:r w:rsidRPr="00316378">
        <w:rPr>
          <w:lang w:val="en-US"/>
        </w:rPr>
        <w:t xml:space="preserve">Authors’ text. Start chapter on a </w:t>
      </w:r>
      <w:r w:rsidR="009E14AC">
        <w:rPr>
          <w:lang w:val="en-US"/>
        </w:rPr>
        <w:t>right hand</w:t>
      </w:r>
      <w:r w:rsidR="009E14AC" w:rsidRPr="00316378">
        <w:rPr>
          <w:lang w:val="en-US"/>
        </w:rPr>
        <w:t xml:space="preserve"> </w:t>
      </w:r>
      <w:r w:rsidRPr="00316378">
        <w:rPr>
          <w:lang w:val="en-US"/>
        </w:rPr>
        <w:t xml:space="preserve">page. </w:t>
      </w:r>
      <w:r w:rsidR="00EA0FD0" w:rsidRPr="00316378">
        <w:rPr>
          <w:lang w:val="en-US"/>
        </w:rPr>
        <w:t>Use</w:t>
      </w:r>
      <w:r w:rsidR="005A15D8" w:rsidRPr="005A15D8">
        <w:rPr>
          <w:lang w:val="en-US"/>
        </w:rPr>
        <w:t xml:space="preserve"> </w:t>
      </w:r>
      <w:r w:rsidR="005A15D8" w:rsidRPr="00316378">
        <w:rPr>
          <w:lang w:val="en-US"/>
        </w:rPr>
        <w:t>subheadings</w:t>
      </w:r>
      <w:r w:rsidR="005A15D8">
        <w:rPr>
          <w:lang w:val="en-US"/>
        </w:rPr>
        <w:t>,</w:t>
      </w:r>
      <w:r w:rsidR="00EA0FD0" w:rsidRPr="00316378">
        <w:rPr>
          <w:lang w:val="en-US"/>
        </w:rPr>
        <w:t xml:space="preserve"> figures, </w:t>
      </w:r>
      <w:r w:rsidR="005A15D8" w:rsidRPr="00316378">
        <w:rPr>
          <w:lang w:val="en-US"/>
        </w:rPr>
        <w:t xml:space="preserve">and </w:t>
      </w:r>
      <w:r w:rsidR="00EA0FD0" w:rsidRPr="00316378">
        <w:rPr>
          <w:lang w:val="en-US"/>
        </w:rPr>
        <w:t xml:space="preserve">tables, as appropriate. </w:t>
      </w:r>
      <w:r w:rsidRPr="00316378">
        <w:rPr>
          <w:lang w:val="en-US"/>
        </w:rPr>
        <w:t xml:space="preserve">For first paragraph, use style </w:t>
      </w:r>
      <w:r w:rsidRPr="00316378">
        <w:rPr>
          <w:i/>
          <w:lang w:val="en-US"/>
        </w:rPr>
        <w:t>Normal - Fyrsta lína eftir kaflaskil</w:t>
      </w:r>
      <w:r w:rsidRPr="00316378">
        <w:rPr>
          <w:lang w:val="en-US"/>
        </w:rPr>
        <w:t>.</w:t>
      </w:r>
    </w:p>
    <w:p w:rsidR="00926FA7" w:rsidRPr="00316378" w:rsidRDefault="00926FA7" w:rsidP="00926FA7">
      <w:r w:rsidRPr="00316378">
        <w:t xml:space="preserve">For the next paragraphs, use style </w:t>
      </w:r>
      <w:r w:rsidRPr="00316378">
        <w:rPr>
          <w:i/>
        </w:rPr>
        <w:t>Normal</w:t>
      </w:r>
      <w:r w:rsidRPr="00316378">
        <w:t xml:space="preserve"> with first line indent.</w:t>
      </w:r>
    </w:p>
    <w:p w:rsidR="00926FA7" w:rsidRPr="00316378" w:rsidRDefault="00926FA7" w:rsidP="00926FA7">
      <w:r w:rsidRPr="00316378">
        <w:t>Describe methods clearly enough so a competent reader will be able to reproduce your research. Refer to published methods where appropriate, describe in detail any modifications. Describe in detail your own methods. Describe your evaluation methods, including statistical methods and computer-programs used. In this chapter you may explain why certain methods were chosen. State all permissions from ethics committees et. ctr.</w:t>
      </w:r>
    </w:p>
    <w:p w:rsidR="00926FA7" w:rsidRPr="00316378" w:rsidRDefault="00926FA7" w:rsidP="00926FA7">
      <w:pPr>
        <w:pStyle w:val="Heading2"/>
        <w:ind w:left="576" w:hanging="576"/>
      </w:pPr>
      <w:r w:rsidRPr="00316378">
        <w:t xml:space="preserve"> </w:t>
      </w:r>
      <w:bookmarkStart w:id="33" w:name="_Toc284970079"/>
      <w:bookmarkStart w:id="34" w:name="_Toc367432981"/>
      <w:r w:rsidRPr="00316378">
        <w:t>Subheading – Style: Heading 2</w:t>
      </w:r>
      <w:bookmarkEnd w:id="33"/>
      <w:bookmarkEnd w:id="34"/>
    </w:p>
    <w:p w:rsidR="00926FA7" w:rsidRPr="00316378" w:rsidRDefault="00926FA7" w:rsidP="00926FA7">
      <w:pPr>
        <w:pStyle w:val="Normal-Fyrstalnaeftirkaflaskil"/>
        <w:rPr>
          <w:lang w:val="en-US"/>
        </w:rPr>
      </w:pPr>
      <w:bookmarkStart w:id="35" w:name="_Toc223923949"/>
      <w:r w:rsidRPr="00316378">
        <w:rPr>
          <w:lang w:val="en-US"/>
        </w:rPr>
        <w:t xml:space="preserve">Authors’ text. For first paragraph, use style </w:t>
      </w:r>
      <w:r w:rsidRPr="00316378">
        <w:rPr>
          <w:i/>
          <w:lang w:val="en-US"/>
        </w:rPr>
        <w:t>Normal - Fyrsta lína eftir kaflaskil</w:t>
      </w:r>
      <w:r w:rsidRPr="00316378">
        <w:rPr>
          <w:lang w:val="en-US"/>
        </w:rPr>
        <w:t>.</w:t>
      </w:r>
    </w:p>
    <w:p w:rsidR="00926FA7" w:rsidRPr="00316378" w:rsidRDefault="00926FA7" w:rsidP="00926FA7">
      <w:r w:rsidRPr="00316378">
        <w:t xml:space="preserve">For the next paragraphs, use style </w:t>
      </w:r>
      <w:r w:rsidRPr="00316378">
        <w:rPr>
          <w:i/>
        </w:rPr>
        <w:t>Normal</w:t>
      </w:r>
      <w:r w:rsidRPr="00316378">
        <w:t xml:space="preserve"> with first line indent.</w:t>
      </w:r>
    </w:p>
    <w:p w:rsidR="00926FA7" w:rsidRPr="00316378" w:rsidRDefault="00926FA7" w:rsidP="00926FA7">
      <w:pPr>
        <w:pStyle w:val="Heading2"/>
        <w:ind w:left="576" w:hanging="576"/>
      </w:pPr>
      <w:r w:rsidRPr="00316378">
        <w:t xml:space="preserve"> </w:t>
      </w:r>
      <w:bookmarkStart w:id="36" w:name="_Toc284970080"/>
      <w:bookmarkStart w:id="37" w:name="_Toc367432982"/>
      <w:bookmarkEnd w:id="35"/>
      <w:r w:rsidRPr="00316378">
        <w:t>Subheading – Style: Heading 2</w:t>
      </w:r>
      <w:bookmarkEnd w:id="36"/>
      <w:bookmarkEnd w:id="37"/>
    </w:p>
    <w:p w:rsidR="00EA0FD0" w:rsidRPr="00316378" w:rsidRDefault="00EA0FD0" w:rsidP="00EA0FD0">
      <w:pPr>
        <w:pStyle w:val="Normal-Fyrstalnaeftirkaflaskil"/>
        <w:rPr>
          <w:lang w:val="en-US"/>
        </w:rPr>
      </w:pPr>
      <w:r w:rsidRPr="00316378">
        <w:rPr>
          <w:lang w:val="en-US"/>
        </w:rPr>
        <w:t xml:space="preserve">Authors’ text. For first paragraph, use style </w:t>
      </w:r>
      <w:r w:rsidRPr="00316378">
        <w:rPr>
          <w:i/>
          <w:lang w:val="en-US"/>
        </w:rPr>
        <w:t>Normal - Fyrsta lína eftir kaflaskil</w:t>
      </w:r>
      <w:r w:rsidRPr="00316378">
        <w:rPr>
          <w:lang w:val="en-US"/>
        </w:rPr>
        <w:t>.</w:t>
      </w:r>
    </w:p>
    <w:p w:rsidR="00EA0FD0" w:rsidRPr="00316378" w:rsidRDefault="00EA0FD0" w:rsidP="00EA0FD0">
      <w:r w:rsidRPr="00316378">
        <w:t xml:space="preserve">For the next paragraphs, use style </w:t>
      </w:r>
      <w:r w:rsidRPr="00316378">
        <w:rPr>
          <w:i/>
        </w:rPr>
        <w:t>Normal</w:t>
      </w:r>
      <w:r w:rsidRPr="00316378">
        <w:t xml:space="preserve"> with first line indent.</w:t>
      </w:r>
    </w:p>
    <w:p w:rsidR="006061C0" w:rsidRPr="00316378" w:rsidRDefault="006061C0" w:rsidP="00F35E69">
      <w:pPr>
        <w:pStyle w:val="Normal-Fyrstalnaeftirkaflaskil"/>
        <w:rPr>
          <w:lang w:val="en-US"/>
        </w:rPr>
      </w:pPr>
    </w:p>
    <w:bookmarkEnd w:id="30"/>
    <w:bookmarkEnd w:id="31"/>
    <w:bookmarkEnd w:id="32"/>
    <w:p w:rsidR="007036FF" w:rsidRPr="00316378" w:rsidRDefault="007036FF" w:rsidP="001439A8">
      <w:pPr>
        <w:pStyle w:val="Heading1"/>
        <w:sectPr w:rsidR="007036FF" w:rsidRPr="00316378" w:rsidSect="0022572D">
          <w:type w:val="oddPage"/>
          <w:pgSz w:w="9979" w:h="14175" w:code="34"/>
          <w:pgMar w:top="1474" w:right="1474" w:bottom="1474" w:left="1644" w:header="680" w:footer="510" w:gutter="0"/>
          <w:cols w:space="708"/>
          <w:docGrid w:linePitch="360"/>
        </w:sectPr>
      </w:pPr>
    </w:p>
    <w:p w:rsidR="001439A8" w:rsidRPr="00316378" w:rsidRDefault="003D02F4" w:rsidP="001439A8">
      <w:pPr>
        <w:pStyle w:val="Heading1"/>
      </w:pPr>
      <w:bookmarkStart w:id="38" w:name="_Toc367432983"/>
      <w:r w:rsidRPr="00316378">
        <w:lastRenderedPageBreak/>
        <w:t>Results</w:t>
      </w:r>
      <w:bookmarkEnd w:id="38"/>
    </w:p>
    <w:p w:rsidR="00EA0FD0" w:rsidRPr="00316378" w:rsidRDefault="00EA0FD0" w:rsidP="00EA0FD0">
      <w:pPr>
        <w:pStyle w:val="Normal-Fyrstalnaeftirkaflaskil"/>
        <w:rPr>
          <w:lang w:val="en-US"/>
        </w:rPr>
      </w:pPr>
      <w:r w:rsidRPr="00316378">
        <w:rPr>
          <w:lang w:val="en-US"/>
        </w:rPr>
        <w:t xml:space="preserve">Authors’ text. Start chapter on a </w:t>
      </w:r>
      <w:r w:rsidR="009E14AC">
        <w:rPr>
          <w:lang w:val="en-US"/>
        </w:rPr>
        <w:t>right hand</w:t>
      </w:r>
      <w:r w:rsidR="009E14AC" w:rsidRPr="00316378">
        <w:rPr>
          <w:lang w:val="en-US"/>
        </w:rPr>
        <w:t xml:space="preserve"> </w:t>
      </w:r>
      <w:r w:rsidRPr="00316378">
        <w:rPr>
          <w:lang w:val="en-US"/>
        </w:rPr>
        <w:t xml:space="preserve">page. Use </w:t>
      </w:r>
      <w:r w:rsidR="005A15D8" w:rsidRPr="00316378">
        <w:rPr>
          <w:lang w:val="en-US"/>
        </w:rPr>
        <w:t>subheadings</w:t>
      </w:r>
      <w:r w:rsidR="005A15D8">
        <w:rPr>
          <w:lang w:val="en-US"/>
        </w:rPr>
        <w:t>,</w:t>
      </w:r>
      <w:r w:rsidR="005A15D8" w:rsidRPr="00316378">
        <w:rPr>
          <w:lang w:val="en-US"/>
        </w:rPr>
        <w:t xml:space="preserve"> </w:t>
      </w:r>
      <w:r w:rsidRPr="00316378">
        <w:rPr>
          <w:lang w:val="en-US"/>
        </w:rPr>
        <w:t xml:space="preserve">figures, </w:t>
      </w:r>
      <w:r w:rsidR="005A15D8" w:rsidRPr="00316378">
        <w:rPr>
          <w:lang w:val="en-US"/>
        </w:rPr>
        <w:t xml:space="preserve">and </w:t>
      </w:r>
      <w:r w:rsidRPr="00316378">
        <w:rPr>
          <w:lang w:val="en-US"/>
        </w:rPr>
        <w:t xml:space="preserve">tables, as appropriate. For first paragraph, use style </w:t>
      </w:r>
      <w:r w:rsidRPr="00316378">
        <w:rPr>
          <w:i/>
          <w:lang w:val="en-US"/>
        </w:rPr>
        <w:t>Normal - Fyrsta lína eftir kaflaskil</w:t>
      </w:r>
      <w:r w:rsidRPr="00316378">
        <w:rPr>
          <w:lang w:val="en-US"/>
        </w:rPr>
        <w:t>.</w:t>
      </w:r>
    </w:p>
    <w:p w:rsidR="00EA0FD0" w:rsidRPr="00316378" w:rsidRDefault="00EA0FD0" w:rsidP="00EA0FD0">
      <w:r w:rsidRPr="00316378">
        <w:t xml:space="preserve">For the next paragraphs, use style </w:t>
      </w:r>
      <w:r w:rsidRPr="00316378">
        <w:rPr>
          <w:i/>
        </w:rPr>
        <w:t>Normal</w:t>
      </w:r>
      <w:r w:rsidRPr="00316378">
        <w:t xml:space="preserve"> with first line indent.</w:t>
      </w:r>
    </w:p>
    <w:p w:rsidR="00EA0FD0" w:rsidRPr="00316378" w:rsidRDefault="00EA0FD0" w:rsidP="00EA0FD0">
      <w:r w:rsidRPr="00316378">
        <w:t>Report your results in an organized manner, in the same order as the research questions or aims are. Here, only report facts, do not discuss or conclude from the results and avoid citing results from others. Use text, figures, graphs, and tables as appropriate. In the text, briefly cite the main points of all tables and figures. Cite each table and figure at least once. Refer to the original publications as appropriate. Do not copy text directly from your publications into your thesis, that’s plagiarism.</w:t>
      </w:r>
    </w:p>
    <w:p w:rsidR="00EA0FD0" w:rsidRPr="00316378" w:rsidRDefault="00EA0FD0" w:rsidP="00EA0FD0">
      <w:r w:rsidRPr="00316378">
        <w:t>In some research projects, a more logical way to present the results might be in a combined “Results and discussion” chapter. Then the chapter must be followed by a thorough “Summary and conclusions” chapter.</w:t>
      </w:r>
    </w:p>
    <w:p w:rsidR="00EA0FD0" w:rsidRPr="00316378" w:rsidRDefault="00EA0FD0" w:rsidP="00EA0FD0"/>
    <w:p w:rsidR="00EA0FD0" w:rsidRPr="00316378" w:rsidRDefault="00EA0FD0" w:rsidP="00EA0FD0">
      <w:pPr>
        <w:pStyle w:val="Caption"/>
        <w:spacing w:line="360" w:lineRule="auto"/>
        <w:jc w:val="center"/>
        <w:rPr>
          <w:sz w:val="24"/>
          <w:szCs w:val="24"/>
          <w:lang w:val="en-US"/>
        </w:rPr>
      </w:pPr>
      <w:bookmarkStart w:id="39" w:name="_Toc220579009"/>
      <w:bookmarkStart w:id="40" w:name="_Toc248246442"/>
    </w:p>
    <w:p w:rsidR="00EA0FD0" w:rsidRPr="00316378" w:rsidRDefault="00EA0FD0" w:rsidP="00EA0FD0">
      <w:pPr>
        <w:pStyle w:val="Caption"/>
        <w:spacing w:line="360" w:lineRule="auto"/>
        <w:jc w:val="center"/>
        <w:rPr>
          <w:sz w:val="24"/>
          <w:szCs w:val="24"/>
          <w:lang w:val="en-US"/>
        </w:rPr>
      </w:pPr>
      <w:r w:rsidRPr="00316378">
        <w:rPr>
          <w:sz w:val="24"/>
          <w:szCs w:val="24"/>
        </w:rPr>
        <w:lastRenderedPageBreak/>
        <mc:AlternateContent>
          <mc:Choice Requires="wpg">
            <w:drawing>
              <wp:inline distT="0" distB="0" distL="0" distR="0" wp14:anchorId="51B37D7E" wp14:editId="6DE224C3">
                <wp:extent cx="1943100" cy="3200400"/>
                <wp:effectExtent l="8255" t="5080" r="10795" b="1397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3200400"/>
                          <a:chOff x="2525" y="2731"/>
                          <a:chExt cx="2250" cy="5401"/>
                        </a:xfrm>
                      </wpg:grpSpPr>
                      <wpg:grpSp>
                        <wpg:cNvPr id="13" name="Group 3"/>
                        <wpg:cNvGrpSpPr>
                          <a:grpSpLocks/>
                        </wpg:cNvGrpSpPr>
                        <wpg:grpSpPr bwMode="auto">
                          <a:xfrm>
                            <a:off x="2525" y="2731"/>
                            <a:ext cx="2250" cy="2007"/>
                            <a:chOff x="2525" y="2731"/>
                            <a:chExt cx="2250" cy="2007"/>
                          </a:xfrm>
                        </wpg:grpSpPr>
                        <wps:wsp>
                          <wps:cNvPr id="14" name="Rectangle 4"/>
                          <wps:cNvSpPr>
                            <a:spLocks noChangeArrowheads="1"/>
                          </wps:cNvSpPr>
                          <wps:spPr bwMode="auto">
                            <a:xfrm>
                              <a:off x="2525" y="2731"/>
                              <a:ext cx="2250" cy="139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5" name="Line 5"/>
                          <wps:cNvCnPr/>
                          <wps:spPr bwMode="auto">
                            <a:xfrm>
                              <a:off x="3125" y="4120"/>
                              <a:ext cx="1"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6"/>
                          <wps:cNvCnPr/>
                          <wps:spPr bwMode="auto">
                            <a:xfrm flipV="1">
                              <a:off x="3875" y="4120"/>
                              <a:ext cx="1" cy="6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8" name="Text Box 7"/>
                          <wps:cNvSpPr txBox="1">
                            <a:spLocks noChangeArrowheads="1"/>
                          </wps:cNvSpPr>
                          <wps:spPr bwMode="auto">
                            <a:xfrm>
                              <a:off x="3125" y="3040"/>
                              <a:ext cx="1200" cy="77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39DA" w:rsidRPr="00C05229" w:rsidRDefault="00D039DA" w:rsidP="00EA0FD0">
                                <w:pPr>
                                  <w:jc w:val="center"/>
                                  <w:rPr>
                                    <w:lang w:val="is-IS"/>
                                  </w:rPr>
                                </w:pPr>
                                <w:r>
                                  <w:rPr>
                                    <w:lang w:val="is-IS"/>
                                  </w:rPr>
                                  <w:t>text</w:t>
                                </w:r>
                              </w:p>
                            </w:txbxContent>
                          </wps:txbx>
                          <wps:bodyPr rot="0" vert="horz" wrap="square" lIns="91440" tIns="45720" rIns="91440" bIns="45720" anchor="t" anchorCtr="0" upright="1">
                            <a:noAutofit/>
                          </wps:bodyPr>
                        </wps:wsp>
                      </wpg:grpSp>
                      <wpg:grpSp>
                        <wpg:cNvPr id="450" name="Group 8"/>
                        <wpg:cNvGrpSpPr>
                          <a:grpSpLocks/>
                        </wpg:cNvGrpSpPr>
                        <wpg:grpSpPr bwMode="auto">
                          <a:xfrm>
                            <a:off x="2525" y="4737"/>
                            <a:ext cx="2250" cy="2007"/>
                            <a:chOff x="2525" y="4737"/>
                            <a:chExt cx="2250" cy="2007"/>
                          </a:xfrm>
                        </wpg:grpSpPr>
                        <wps:wsp>
                          <wps:cNvPr id="451" name="Rectangle 9"/>
                          <wps:cNvSpPr>
                            <a:spLocks noChangeArrowheads="1"/>
                          </wps:cNvSpPr>
                          <wps:spPr bwMode="auto">
                            <a:xfrm>
                              <a:off x="2525" y="4737"/>
                              <a:ext cx="2250" cy="138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52" name="Line 10"/>
                          <wps:cNvCnPr/>
                          <wps:spPr bwMode="auto">
                            <a:xfrm>
                              <a:off x="3125" y="6126"/>
                              <a:ext cx="1" cy="6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3" name="Line 11"/>
                          <wps:cNvCnPr/>
                          <wps:spPr bwMode="auto">
                            <a:xfrm flipV="1">
                              <a:off x="3875" y="6126"/>
                              <a:ext cx="1" cy="6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4" name="Text Box 12"/>
                          <wps:cNvSpPr txBox="1">
                            <a:spLocks noChangeArrowheads="1"/>
                          </wps:cNvSpPr>
                          <wps:spPr bwMode="auto">
                            <a:xfrm>
                              <a:off x="2825" y="5046"/>
                              <a:ext cx="1650" cy="92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39DA" w:rsidRPr="00C05229" w:rsidRDefault="00D039DA" w:rsidP="00EA0FD0">
                                <w:pPr>
                                  <w:jc w:val="center"/>
                                  <w:rPr>
                                    <w:lang w:val="is-IS"/>
                                  </w:rPr>
                                </w:pPr>
                                <w:r>
                                  <w:rPr>
                                    <w:lang w:val="is-IS"/>
                                  </w:rPr>
                                  <w:t>text</w:t>
                                </w:r>
                              </w:p>
                            </w:txbxContent>
                          </wps:txbx>
                          <wps:bodyPr rot="0" vert="horz" wrap="square" lIns="91440" tIns="45720" rIns="91440" bIns="45720" anchor="t" anchorCtr="0" upright="1">
                            <a:noAutofit/>
                          </wps:bodyPr>
                        </wps:wsp>
                      </wpg:grpSp>
                      <wpg:grpSp>
                        <wpg:cNvPr id="455" name="Group 13"/>
                        <wpg:cNvGrpSpPr>
                          <a:grpSpLocks/>
                        </wpg:cNvGrpSpPr>
                        <wpg:grpSpPr bwMode="auto">
                          <a:xfrm>
                            <a:off x="2525" y="6743"/>
                            <a:ext cx="2250" cy="1389"/>
                            <a:chOff x="2525" y="6743"/>
                            <a:chExt cx="2250" cy="1389"/>
                          </a:xfrm>
                        </wpg:grpSpPr>
                        <wps:wsp>
                          <wps:cNvPr id="456" name="Rectangle 14"/>
                          <wps:cNvSpPr>
                            <a:spLocks noChangeArrowheads="1"/>
                          </wps:cNvSpPr>
                          <wps:spPr bwMode="auto">
                            <a:xfrm>
                              <a:off x="2525" y="6743"/>
                              <a:ext cx="2250" cy="138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57" name="Text Box 15"/>
                          <wps:cNvSpPr txBox="1">
                            <a:spLocks noChangeArrowheads="1"/>
                          </wps:cNvSpPr>
                          <wps:spPr bwMode="auto">
                            <a:xfrm>
                              <a:off x="2825" y="6897"/>
                              <a:ext cx="1650" cy="1082"/>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39DA" w:rsidRDefault="00D039DA" w:rsidP="00EA0FD0">
                                <w:pPr>
                                  <w:jc w:val="center"/>
                                  <w:rPr>
                                    <w:lang w:val="is-IS"/>
                                  </w:rPr>
                                </w:pPr>
                              </w:p>
                              <w:p w:rsidR="00D039DA" w:rsidRPr="00EC1715" w:rsidRDefault="00D039DA" w:rsidP="00EA0FD0">
                                <w:pPr>
                                  <w:jc w:val="center"/>
                                  <w:rPr>
                                    <w:lang w:val="is-IS"/>
                                  </w:rPr>
                                </w:pPr>
                                <w:r>
                                  <w:rPr>
                                    <w:lang w:val="is-IS"/>
                                  </w:rPr>
                                  <w:t>text</w:t>
                                </w:r>
                              </w:p>
                            </w:txbxContent>
                          </wps:txbx>
                          <wps:bodyPr rot="0" vert="horz" wrap="square" lIns="91440" tIns="45720" rIns="91440" bIns="45720" anchor="t" anchorCtr="0" upright="1">
                            <a:noAutofit/>
                          </wps:bodyPr>
                        </wps:wsp>
                      </wpg:grpSp>
                    </wpg:wgp>
                  </a:graphicData>
                </a:graphic>
              </wp:inline>
            </w:drawing>
          </mc:Choice>
          <mc:Fallback>
            <w:pict>
              <v:group w14:anchorId="51B37D7E" id="Group 12" o:spid="_x0000_s1026" style="width:153pt;height:252pt;mso-position-horizontal-relative:char;mso-position-vertical-relative:line" coordorigin="2525,2731" coordsize="2250,5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">
                <v:group id="Group 3" o:spid="_x0000_s1027" style="position:absolute;left:2525;top:2731;width:2250;height:2007" coordorigin="2525,2731" coordsize="2250,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4" o:spid="_x0000_s1028" style="position:absolute;left:2525;top:2731;width:2250;height: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" fillcolor="silver"/>
                  <v:line id="Line 5" o:spid="_x0000_s1029" style="position:absolute;visibility:visible;mso-wrap-style:square" from="3125,4120" to="3126,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6" o:spid="_x0000_s1030" style="position:absolute;flip:y;visibility:visible;mso-wrap-style:square" from="3875,4120" to="3876,4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type id="_x0000_t202" coordsize="21600,21600" o:spt="202" path="m,l,21600r21600,l21600,xe">
                    <v:stroke joinstyle="miter"/>
                    <v:path gradientshapeok="t" o:connecttype="rect"/>
                  </v:shapetype>
                  <v:shape id="Text Box 7" o:spid="_x0000_s1031" type="#_x0000_t202" style="position:absolute;left:3125;top:3040;width:1200;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" fillcolor="silver" stroked="f">
                    <v:textbox>
                      <w:txbxContent>
                        <w:p w:rsidR="00D039DA" w:rsidRPr="00C05229" w:rsidRDefault="00D039DA" w:rsidP="00EA0FD0">
                          <w:pPr>
                            <w:jc w:val="center"/>
                            <w:rPr>
                              <w:lang w:val="is-IS"/>
                            </w:rPr>
                          </w:pPr>
                          <w:r>
                            <w:rPr>
                              <w:lang w:val="is-IS"/>
                            </w:rPr>
                            <w:t>text</w:t>
                          </w:r>
                        </w:p>
                      </w:txbxContent>
                    </v:textbox>
                  </v:shape>
                </v:group>
                <v:group id="Group 8" o:spid="_x0000_s1032" style="position:absolute;left:2525;top:4737;width:2250;height:2007" coordorigin="2525,4737" coordsize="2250,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9" o:spid="_x0000_s1033" style="position:absolute;left:2525;top:4737;width:2250;height:1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" fillcolor="silver"/>
                  <v:line id="Line 10" o:spid="_x0000_s1034" style="position:absolute;visibility:visible;mso-wrap-style:square" from="3125,6126" to="3126,6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">
                    <v:stroke endarrow="block"/>
                  </v:line>
                  <v:line id="Line 11" o:spid="_x0000_s1035" style="position:absolute;flip:y;visibility:visible;mso-wrap-style:square" from="3875,6126" to="3876,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">
                    <v:stroke endarrow="block"/>
                  </v:line>
                  <v:shape id="Text Box 12" o:spid="_x0000_s1036" type="#_x0000_t202" style="position:absolute;left:2825;top:5046;width:1650;height: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" fillcolor="silver" stroked="f">
                    <v:textbox>
                      <w:txbxContent>
                        <w:p w:rsidR="00D039DA" w:rsidRPr="00C05229" w:rsidRDefault="00D039DA" w:rsidP="00EA0FD0">
                          <w:pPr>
                            <w:jc w:val="center"/>
                            <w:rPr>
                              <w:lang w:val="is-IS"/>
                            </w:rPr>
                          </w:pPr>
                          <w:r>
                            <w:rPr>
                              <w:lang w:val="is-IS"/>
                            </w:rPr>
                            <w:t>text</w:t>
                          </w:r>
                        </w:p>
                      </w:txbxContent>
                    </v:textbox>
                  </v:shape>
                </v:group>
                <v:group id="Group 13" o:spid="_x0000_s1037" style="position:absolute;left:2525;top:6743;width:2250;height:1389" coordorigin="2525,6743" coordsize="2250,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ect id="Rectangle 14" o:spid="_x0000_s1038" style="position:absolute;left:2525;top:6743;width:2250;height:1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" fillcolor="silver"/>
                  <v:shape id="Text Box 15" o:spid="_x0000_s1039" type="#_x0000_t202" style="position:absolute;left:2825;top:6897;width:1650;height: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" fillcolor="silver" stroked="f">
                    <v:textbox>
                      <w:txbxContent>
                        <w:p w:rsidR="00D039DA" w:rsidRDefault="00D039DA" w:rsidP="00EA0FD0">
                          <w:pPr>
                            <w:jc w:val="center"/>
                            <w:rPr>
                              <w:lang w:val="is-IS"/>
                            </w:rPr>
                          </w:pPr>
                        </w:p>
                        <w:p w:rsidR="00D039DA" w:rsidRPr="00EC1715" w:rsidRDefault="00D039DA" w:rsidP="00EA0FD0">
                          <w:pPr>
                            <w:jc w:val="center"/>
                            <w:rPr>
                              <w:lang w:val="is-IS"/>
                            </w:rPr>
                          </w:pPr>
                          <w:r>
                            <w:rPr>
                              <w:lang w:val="is-IS"/>
                            </w:rPr>
                            <w:t>text</w:t>
                          </w:r>
                        </w:p>
                      </w:txbxContent>
                    </v:textbox>
                  </v:shape>
                </v:group>
                <w10:anchorlock/>
              </v:group>
            </w:pict>
          </mc:Fallback>
        </mc:AlternateContent>
      </w:r>
    </w:p>
    <w:p w:rsidR="00EA0FD0" w:rsidRPr="00316378" w:rsidRDefault="00EA0FD0" w:rsidP="00EA0FD0">
      <w:pPr>
        <w:pStyle w:val="Caption"/>
        <w:rPr>
          <w:lang w:val="en-US"/>
        </w:rPr>
      </w:pPr>
      <w:bookmarkStart w:id="41" w:name="_Toc367370342"/>
      <w:bookmarkStart w:id="42" w:name="_Toc367372475"/>
      <w:bookmarkStart w:id="43" w:name="_Toc248246436"/>
      <w:r w:rsidRPr="00316378">
        <w:rPr>
          <w:b/>
          <w:lang w:val="en-US"/>
        </w:rPr>
        <w:t xml:space="preserve">Figure </w:t>
      </w:r>
      <w:r w:rsidRPr="00316378">
        <w:rPr>
          <w:b/>
          <w:lang w:val="en-US"/>
        </w:rPr>
        <w:fldChar w:fldCharType="begin"/>
      </w:r>
      <w:r w:rsidRPr="00316378">
        <w:rPr>
          <w:b/>
          <w:lang w:val="en-US"/>
        </w:rPr>
        <w:instrText xml:space="preserve"> SEQ Figure \* ARABIC </w:instrText>
      </w:r>
      <w:r w:rsidRPr="00316378">
        <w:rPr>
          <w:b/>
          <w:lang w:val="en-US"/>
        </w:rPr>
        <w:fldChar w:fldCharType="separate"/>
      </w:r>
      <w:r w:rsidRPr="00316378">
        <w:rPr>
          <w:b/>
          <w:lang w:val="en-US"/>
        </w:rPr>
        <w:t>1</w:t>
      </w:r>
      <w:r w:rsidRPr="00316378">
        <w:rPr>
          <w:b/>
          <w:lang w:val="en-US"/>
        </w:rPr>
        <w:fldChar w:fldCharType="end"/>
      </w:r>
      <w:r w:rsidRPr="00316378">
        <w:rPr>
          <w:b/>
          <w:lang w:val="en-US"/>
        </w:rPr>
        <w:t>.</w:t>
      </w:r>
      <w:r w:rsidRPr="00316378">
        <w:rPr>
          <w:lang w:val="en-US"/>
        </w:rPr>
        <w:t xml:space="preserve"> </w:t>
      </w:r>
      <w:bookmarkEnd w:id="39"/>
      <w:r w:rsidRPr="00316378">
        <w:rPr>
          <w:lang w:val="en-US"/>
        </w:rPr>
        <w:t>Figure title. Figure title is below the figure.</w:t>
      </w:r>
      <w:bookmarkEnd w:id="41"/>
      <w:bookmarkEnd w:id="42"/>
    </w:p>
    <w:p w:rsidR="00EA0FD0" w:rsidRPr="00316378" w:rsidRDefault="00EA0FD0" w:rsidP="00EA0FD0">
      <w:pPr>
        <w:pStyle w:val="Caption"/>
        <w:rPr>
          <w:lang w:val="en-US"/>
        </w:rPr>
      </w:pPr>
      <w:r w:rsidRPr="00316378">
        <w:rPr>
          <w:lang w:val="en-US"/>
        </w:rPr>
        <w:t>To label the figure, place the cursor in front of the figure text. Under References select Insert caption and choose figure. Then the figure should be numbered correctly, in a running order. Number all figures in the order of their citation in the text. All figures should have descriptive titles and text and should be able to stand alone without support from the text. Cite references where needed, such as authors of photographs or artwork. All micrographs shall include a size scale.</w:t>
      </w:r>
    </w:p>
    <w:p w:rsidR="00EA0FD0" w:rsidRPr="00316378" w:rsidRDefault="00EA0FD0" w:rsidP="00EA0FD0">
      <w:pPr>
        <w:pStyle w:val="Caption"/>
        <w:rPr>
          <w:lang w:val="en-US"/>
        </w:rPr>
      </w:pPr>
      <w:r w:rsidRPr="00316378">
        <w:rPr>
          <w:lang w:val="en-US"/>
        </w:rPr>
        <w:t xml:space="preserve">Þegar myndin er merkt þá er bendillinn settur fyrir framan myndatextan farið í References, þar í Insert caption og valið Figure og vinstrismellt og myndin merkist í réttri númmeraröð. </w:t>
      </w:r>
    </w:p>
    <w:p w:rsidR="00EA0FD0" w:rsidRPr="00316378" w:rsidRDefault="00EA0FD0" w:rsidP="00EA0FD0">
      <w:pPr>
        <w:rPr>
          <w:lang w:eastAsia="is-IS"/>
        </w:rPr>
      </w:pPr>
    </w:p>
    <w:p w:rsidR="00EA0FD0" w:rsidRPr="00316378" w:rsidRDefault="00EA0FD0" w:rsidP="00EA0FD0">
      <w:pPr>
        <w:rPr>
          <w:lang w:eastAsia="is-IS"/>
        </w:rPr>
      </w:pPr>
    </w:p>
    <w:p w:rsidR="00EA0FD0" w:rsidRPr="00316378" w:rsidRDefault="00EA0FD0" w:rsidP="00EA0FD0">
      <w:pPr>
        <w:rPr>
          <w:lang w:eastAsia="is-IS"/>
        </w:rPr>
      </w:pPr>
    </w:p>
    <w:p w:rsidR="00EA0FD0" w:rsidRPr="00316378" w:rsidRDefault="00EA0FD0" w:rsidP="00EA0FD0">
      <w:pPr>
        <w:rPr>
          <w:lang w:eastAsia="is-IS"/>
        </w:rPr>
      </w:pPr>
    </w:p>
    <w:p w:rsidR="00EA0FD0" w:rsidRPr="00316378" w:rsidRDefault="00EA0FD0" w:rsidP="00EA0FD0">
      <w:pPr>
        <w:rPr>
          <w:lang w:eastAsia="is-IS"/>
        </w:rPr>
      </w:pPr>
    </w:p>
    <w:p w:rsidR="00EA0FD0" w:rsidRPr="00316378" w:rsidRDefault="00EA0FD0" w:rsidP="00EA0FD0">
      <w:pPr>
        <w:rPr>
          <w:lang w:eastAsia="is-IS"/>
        </w:rPr>
      </w:pPr>
    </w:p>
    <w:p w:rsidR="00EA0FD0" w:rsidRPr="00316378" w:rsidRDefault="00EA0FD0" w:rsidP="00EA0FD0">
      <w:pPr>
        <w:rPr>
          <w:lang w:eastAsia="is-IS"/>
        </w:rPr>
      </w:pPr>
    </w:p>
    <w:p w:rsidR="00EA0FD0" w:rsidRPr="00316378" w:rsidRDefault="001474C0" w:rsidP="001474C0">
      <w:pPr>
        <w:pStyle w:val="Caption"/>
        <w:rPr>
          <w:lang w:val="en-US"/>
        </w:rPr>
      </w:pPr>
      <w:bookmarkStart w:id="44" w:name="_Toc367372476"/>
      <w:bookmarkEnd w:id="43"/>
      <w:r w:rsidRPr="00316378">
        <w:rPr>
          <w:b/>
          <w:lang w:val="en-US"/>
        </w:rPr>
        <w:lastRenderedPageBreak/>
        <w:t xml:space="preserve">Table </w:t>
      </w:r>
      <w:r w:rsidRPr="00316378">
        <w:rPr>
          <w:b/>
          <w:lang w:val="en-US"/>
        </w:rPr>
        <w:fldChar w:fldCharType="begin"/>
      </w:r>
      <w:r w:rsidRPr="00316378">
        <w:rPr>
          <w:b/>
          <w:lang w:val="en-US"/>
        </w:rPr>
        <w:instrText xml:space="preserve"> SEQ Table \* ARABIC </w:instrText>
      </w:r>
      <w:r w:rsidRPr="00316378">
        <w:rPr>
          <w:b/>
          <w:lang w:val="en-US"/>
        </w:rPr>
        <w:fldChar w:fldCharType="separate"/>
      </w:r>
      <w:r w:rsidRPr="00316378">
        <w:rPr>
          <w:b/>
          <w:lang w:val="en-US"/>
        </w:rPr>
        <w:t>1</w:t>
      </w:r>
      <w:r w:rsidRPr="00316378">
        <w:rPr>
          <w:b/>
          <w:lang w:val="en-US"/>
        </w:rPr>
        <w:fldChar w:fldCharType="end"/>
      </w:r>
      <w:r w:rsidRPr="00316378">
        <w:rPr>
          <w:b/>
          <w:lang w:val="en-US"/>
        </w:rPr>
        <w:t>.</w:t>
      </w:r>
      <w:r w:rsidRPr="00316378">
        <w:rPr>
          <w:lang w:val="en-US"/>
        </w:rPr>
        <w:t xml:space="preserve"> </w:t>
      </w:r>
      <w:r w:rsidRPr="00316378">
        <w:rPr>
          <w:szCs w:val="22"/>
          <w:lang w:val="en-US"/>
        </w:rPr>
        <w:t xml:space="preserve">Table title. </w:t>
      </w:r>
      <w:r w:rsidR="00EA0FD0" w:rsidRPr="00316378">
        <w:rPr>
          <w:lang w:val="en-US"/>
        </w:rPr>
        <w:t>Table title is above the table.</w:t>
      </w:r>
      <w:bookmarkEnd w:id="44"/>
    </w:p>
    <w:p w:rsidR="001474C0" w:rsidRPr="00316378" w:rsidRDefault="001474C0" w:rsidP="001474C0">
      <w:pPr>
        <w:pStyle w:val="Caption"/>
        <w:rPr>
          <w:lang w:val="en-US"/>
        </w:rPr>
      </w:pPr>
      <w:r w:rsidRPr="00316378">
        <w:rPr>
          <w:lang w:val="en-US"/>
        </w:rPr>
        <w:t xml:space="preserve">To label the table, place the cursor in front of the table text. Under References select Insert caption and choose table. Then the table should be numbered correctly, in a running order as cited in the text. Number all tables in the order of their citation in the text. All tables should have descriptive titles and text and should be able to stand alone without support from the text. Footnotes can be added to explain parts of the tables or cite references when needed. For footnotes, use a, b, c, d, et. ctr. Þegar taflan er merkt þá er bendillinn settur fyrir framan töflutextan farið í References, þar í Insert caption og valið </w:t>
      </w:r>
      <w:r w:rsidR="00EA0FD0" w:rsidRPr="00316378">
        <w:rPr>
          <w:lang w:val="en-US"/>
        </w:rPr>
        <w:t>Table</w:t>
      </w:r>
      <w:r w:rsidRPr="00316378">
        <w:rPr>
          <w:lang w:val="en-US"/>
        </w:rPr>
        <w:t xml:space="preserve"> og vinstrismellt og </w:t>
      </w:r>
      <w:r w:rsidR="00EA0FD0" w:rsidRPr="00316378">
        <w:rPr>
          <w:lang w:val="en-US"/>
        </w:rPr>
        <w:t>taflan</w:t>
      </w:r>
      <w:r w:rsidRPr="00316378">
        <w:rPr>
          <w:lang w:val="en-US"/>
        </w:rPr>
        <w:t xml:space="preserve"> merkist í réttri númmeraröð. </w:t>
      </w:r>
      <w:bookmarkEnd w:id="40"/>
    </w:p>
    <w:tbl>
      <w:tblPr>
        <w:tblW w:w="7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5"/>
        <w:gridCol w:w="2918"/>
        <w:gridCol w:w="3064"/>
      </w:tblGrid>
      <w:tr w:rsidR="001474C0" w:rsidRPr="00316378" w:rsidTr="002C6490">
        <w:trPr>
          <w:jc w:val="center"/>
        </w:trPr>
        <w:tc>
          <w:tcPr>
            <w:tcW w:w="7207" w:type="dxa"/>
            <w:gridSpan w:val="3"/>
            <w:tcBorders>
              <w:bottom w:val="single" w:sz="4" w:space="0" w:color="auto"/>
            </w:tcBorders>
            <w:shd w:val="clear" w:color="auto" w:fill="8C8C8C"/>
          </w:tcPr>
          <w:p w:rsidR="001474C0" w:rsidRPr="00316378" w:rsidRDefault="001474C0" w:rsidP="002C6490">
            <w:pPr>
              <w:spacing w:after="0"/>
              <w:ind w:firstLine="0"/>
              <w:jc w:val="center"/>
            </w:pPr>
            <w:r w:rsidRPr="00316378">
              <w:t>xxxxxx</w:t>
            </w:r>
          </w:p>
        </w:tc>
      </w:tr>
      <w:tr w:rsidR="001474C0" w:rsidRPr="00316378" w:rsidTr="002C6490">
        <w:trPr>
          <w:jc w:val="center"/>
        </w:trPr>
        <w:tc>
          <w:tcPr>
            <w:tcW w:w="1225" w:type="dxa"/>
            <w:shd w:val="clear" w:color="auto" w:fill="C0C0C0"/>
          </w:tcPr>
          <w:p w:rsidR="001474C0" w:rsidRPr="00316378" w:rsidRDefault="001474C0" w:rsidP="002C6490">
            <w:pPr>
              <w:pStyle w:val="StyleCenteredFirstline0cmAfter0ptLinespacingsin"/>
            </w:pPr>
            <w:r w:rsidRPr="00316378">
              <w:t>xx</w:t>
            </w:r>
          </w:p>
        </w:tc>
        <w:tc>
          <w:tcPr>
            <w:tcW w:w="2918" w:type="dxa"/>
            <w:shd w:val="clear" w:color="auto" w:fill="C0C0C0"/>
          </w:tcPr>
          <w:p w:rsidR="001474C0" w:rsidRPr="00316378" w:rsidRDefault="001474C0" w:rsidP="002C6490">
            <w:pPr>
              <w:pStyle w:val="StyleCenteredFirstline0cmAfter0ptLinespacingsin"/>
            </w:pPr>
            <w:r w:rsidRPr="00316378">
              <w:t>xx</w:t>
            </w:r>
          </w:p>
        </w:tc>
        <w:tc>
          <w:tcPr>
            <w:tcW w:w="3064" w:type="dxa"/>
            <w:shd w:val="clear" w:color="auto" w:fill="C0C0C0"/>
          </w:tcPr>
          <w:p w:rsidR="001474C0" w:rsidRPr="00316378" w:rsidRDefault="001474C0" w:rsidP="002C6490">
            <w:pPr>
              <w:pStyle w:val="StyleCenteredFirstline0cmAfter0ptLinespacingsin"/>
            </w:pPr>
            <w:r w:rsidRPr="00316378">
              <w:t>xx</w:t>
            </w:r>
          </w:p>
        </w:tc>
      </w:tr>
      <w:tr w:rsidR="001474C0" w:rsidRPr="00316378" w:rsidTr="002C6490">
        <w:trPr>
          <w:jc w:val="center"/>
        </w:trPr>
        <w:tc>
          <w:tcPr>
            <w:tcW w:w="1225" w:type="dxa"/>
          </w:tcPr>
          <w:p w:rsidR="001474C0" w:rsidRPr="00316378" w:rsidRDefault="001474C0" w:rsidP="002C6490">
            <w:pPr>
              <w:spacing w:after="0"/>
              <w:ind w:firstLine="0"/>
              <w:jc w:val="left"/>
              <w:rPr>
                <w:szCs w:val="20"/>
              </w:rPr>
            </w:pPr>
            <w:r w:rsidRPr="00316378">
              <w:rPr>
                <w:szCs w:val="20"/>
              </w:rPr>
              <w:t>1. xx</w:t>
            </w:r>
          </w:p>
        </w:tc>
        <w:tc>
          <w:tcPr>
            <w:tcW w:w="2918" w:type="dxa"/>
          </w:tcPr>
          <w:p w:rsidR="001474C0" w:rsidRPr="00316378" w:rsidRDefault="001474C0" w:rsidP="002C6490">
            <w:pPr>
              <w:spacing w:after="0"/>
              <w:ind w:firstLine="0"/>
              <w:jc w:val="left"/>
              <w:rPr>
                <w:szCs w:val="20"/>
              </w:rPr>
            </w:pPr>
            <w:r w:rsidRPr="00316378">
              <w:rPr>
                <w:i/>
                <w:szCs w:val="20"/>
              </w:rPr>
              <w:t>xxxxxxxxxxxxxxxxxxxx</w:t>
            </w:r>
          </w:p>
        </w:tc>
        <w:tc>
          <w:tcPr>
            <w:tcW w:w="3064" w:type="dxa"/>
          </w:tcPr>
          <w:p w:rsidR="001474C0" w:rsidRPr="00316378" w:rsidRDefault="001474C0" w:rsidP="002C6490">
            <w:pPr>
              <w:spacing w:after="0"/>
              <w:ind w:firstLine="0"/>
              <w:jc w:val="left"/>
              <w:rPr>
                <w:szCs w:val="20"/>
              </w:rPr>
            </w:pPr>
            <w:r w:rsidRPr="00316378">
              <w:rPr>
                <w:i/>
                <w:szCs w:val="20"/>
              </w:rPr>
              <w:t>xxxxxxxxxxxxxxxxxxxxxx</w:t>
            </w:r>
            <w:r w:rsidRPr="00316378">
              <w:t>.</w:t>
            </w:r>
          </w:p>
        </w:tc>
      </w:tr>
      <w:tr w:rsidR="001474C0" w:rsidRPr="00316378" w:rsidTr="002C6490">
        <w:trPr>
          <w:jc w:val="center"/>
        </w:trPr>
        <w:tc>
          <w:tcPr>
            <w:tcW w:w="1225" w:type="dxa"/>
          </w:tcPr>
          <w:p w:rsidR="001474C0" w:rsidRPr="00316378" w:rsidRDefault="001474C0" w:rsidP="002C6490">
            <w:pPr>
              <w:spacing w:after="0"/>
              <w:ind w:firstLine="0"/>
              <w:jc w:val="left"/>
              <w:rPr>
                <w:szCs w:val="20"/>
              </w:rPr>
            </w:pPr>
            <w:r w:rsidRPr="00316378">
              <w:rPr>
                <w:szCs w:val="20"/>
              </w:rPr>
              <w:t>2. xx</w:t>
            </w:r>
          </w:p>
        </w:tc>
        <w:tc>
          <w:tcPr>
            <w:tcW w:w="2918" w:type="dxa"/>
          </w:tcPr>
          <w:p w:rsidR="001474C0" w:rsidRPr="00316378" w:rsidRDefault="001474C0" w:rsidP="002C6490">
            <w:pPr>
              <w:spacing w:after="0"/>
              <w:ind w:firstLine="0"/>
              <w:jc w:val="left"/>
              <w:rPr>
                <w:szCs w:val="20"/>
              </w:rPr>
            </w:pPr>
            <w:r w:rsidRPr="00316378">
              <w:rPr>
                <w:i/>
                <w:szCs w:val="20"/>
              </w:rPr>
              <w:t>xxxxxxxxxxxxxxxxxxxxxxxxxx</w:t>
            </w:r>
          </w:p>
        </w:tc>
        <w:tc>
          <w:tcPr>
            <w:tcW w:w="3064" w:type="dxa"/>
          </w:tcPr>
          <w:p w:rsidR="001474C0" w:rsidRPr="00316378" w:rsidRDefault="001474C0" w:rsidP="002C6490">
            <w:pPr>
              <w:spacing w:after="0"/>
              <w:ind w:firstLine="0"/>
              <w:jc w:val="left"/>
              <w:rPr>
                <w:szCs w:val="20"/>
              </w:rPr>
            </w:pPr>
            <w:r w:rsidRPr="00316378">
              <w:rPr>
                <w:i/>
                <w:szCs w:val="20"/>
              </w:rPr>
              <w:t>xxxxxxxxxxxxxxxxxxxxxxxxxx</w:t>
            </w:r>
            <w:r w:rsidRPr="00316378">
              <w:t xml:space="preserve"> </w:t>
            </w:r>
          </w:p>
        </w:tc>
      </w:tr>
      <w:tr w:rsidR="001474C0" w:rsidRPr="00316378" w:rsidTr="002C6490">
        <w:trPr>
          <w:jc w:val="center"/>
        </w:trPr>
        <w:tc>
          <w:tcPr>
            <w:tcW w:w="1225" w:type="dxa"/>
          </w:tcPr>
          <w:p w:rsidR="001474C0" w:rsidRPr="00316378" w:rsidRDefault="001474C0" w:rsidP="002C6490">
            <w:pPr>
              <w:spacing w:after="0"/>
              <w:ind w:firstLine="0"/>
              <w:jc w:val="left"/>
              <w:rPr>
                <w:szCs w:val="20"/>
              </w:rPr>
            </w:pPr>
            <w:r w:rsidRPr="00316378">
              <w:rPr>
                <w:szCs w:val="20"/>
              </w:rPr>
              <w:t>3. xx</w:t>
            </w:r>
          </w:p>
        </w:tc>
        <w:tc>
          <w:tcPr>
            <w:tcW w:w="2918" w:type="dxa"/>
          </w:tcPr>
          <w:p w:rsidR="001474C0" w:rsidRPr="00316378" w:rsidRDefault="001474C0" w:rsidP="002C6490">
            <w:pPr>
              <w:spacing w:after="0"/>
              <w:ind w:firstLine="0"/>
              <w:jc w:val="left"/>
              <w:rPr>
                <w:szCs w:val="20"/>
              </w:rPr>
            </w:pPr>
            <w:r w:rsidRPr="00316378">
              <w:rPr>
                <w:i/>
                <w:szCs w:val="20"/>
              </w:rPr>
              <w:t>xxxxxxxxxxxxxxxxxxxx</w:t>
            </w:r>
          </w:p>
        </w:tc>
        <w:tc>
          <w:tcPr>
            <w:tcW w:w="3064" w:type="dxa"/>
          </w:tcPr>
          <w:p w:rsidR="001474C0" w:rsidRPr="00316378" w:rsidRDefault="001474C0" w:rsidP="002C6490">
            <w:pPr>
              <w:spacing w:after="0"/>
              <w:ind w:firstLine="0"/>
              <w:jc w:val="left"/>
              <w:rPr>
                <w:szCs w:val="20"/>
              </w:rPr>
            </w:pPr>
            <w:r w:rsidRPr="00316378">
              <w:rPr>
                <w:i/>
                <w:szCs w:val="20"/>
              </w:rPr>
              <w:t>xxxxxxxxxxxxxxxxx</w:t>
            </w:r>
          </w:p>
        </w:tc>
      </w:tr>
      <w:tr w:rsidR="001474C0" w:rsidRPr="00316378" w:rsidTr="002C6490">
        <w:trPr>
          <w:jc w:val="center"/>
        </w:trPr>
        <w:tc>
          <w:tcPr>
            <w:tcW w:w="1225" w:type="dxa"/>
          </w:tcPr>
          <w:p w:rsidR="001474C0" w:rsidRPr="00316378" w:rsidRDefault="001474C0" w:rsidP="002C6490">
            <w:pPr>
              <w:spacing w:after="0"/>
              <w:ind w:firstLine="0"/>
              <w:jc w:val="left"/>
              <w:rPr>
                <w:szCs w:val="20"/>
              </w:rPr>
            </w:pPr>
            <w:r w:rsidRPr="00316378">
              <w:rPr>
                <w:szCs w:val="20"/>
              </w:rPr>
              <w:t xml:space="preserve">4. xx </w:t>
            </w:r>
          </w:p>
        </w:tc>
        <w:tc>
          <w:tcPr>
            <w:tcW w:w="2918" w:type="dxa"/>
          </w:tcPr>
          <w:p w:rsidR="001474C0" w:rsidRPr="00316378" w:rsidRDefault="001474C0" w:rsidP="002C6490">
            <w:pPr>
              <w:spacing w:after="0"/>
              <w:ind w:firstLine="0"/>
              <w:jc w:val="left"/>
              <w:rPr>
                <w:szCs w:val="20"/>
              </w:rPr>
            </w:pPr>
            <w:r w:rsidRPr="00316378">
              <w:rPr>
                <w:i/>
                <w:szCs w:val="20"/>
              </w:rPr>
              <w:t>xxxxxxxxxxxxxxxxxxxxxxx</w:t>
            </w:r>
          </w:p>
        </w:tc>
        <w:tc>
          <w:tcPr>
            <w:tcW w:w="3064" w:type="dxa"/>
          </w:tcPr>
          <w:p w:rsidR="001474C0" w:rsidRPr="00316378" w:rsidRDefault="001474C0" w:rsidP="002C6490">
            <w:pPr>
              <w:spacing w:after="0"/>
              <w:ind w:firstLine="0"/>
              <w:jc w:val="left"/>
              <w:rPr>
                <w:szCs w:val="20"/>
              </w:rPr>
            </w:pPr>
            <w:r w:rsidRPr="00316378">
              <w:rPr>
                <w:i/>
                <w:szCs w:val="20"/>
              </w:rPr>
              <w:t>xxxxxxxxxxxxxxxxxxxxxxxxxx</w:t>
            </w:r>
            <w:r w:rsidRPr="00316378">
              <w:t xml:space="preserve"> </w:t>
            </w:r>
          </w:p>
        </w:tc>
      </w:tr>
    </w:tbl>
    <w:p w:rsidR="001474C0" w:rsidRPr="00316378" w:rsidRDefault="001474C0" w:rsidP="001474C0"/>
    <w:p w:rsidR="001474C0" w:rsidRPr="00316378" w:rsidRDefault="001474C0" w:rsidP="001474C0">
      <w:r w:rsidRPr="00316378">
        <w:t>When copying tables or figures from Excel, use Paste special and paste the table or figure as Picture (Windows metafile).</w:t>
      </w:r>
    </w:p>
    <w:p w:rsidR="007036FF" w:rsidRPr="00316378" w:rsidRDefault="007036FF" w:rsidP="004616E9"/>
    <w:p w:rsidR="00B04010" w:rsidRPr="00316378" w:rsidRDefault="00B04010" w:rsidP="004616E9">
      <w:pPr>
        <w:sectPr w:rsidR="00B04010" w:rsidRPr="00316378" w:rsidSect="0022572D">
          <w:type w:val="oddPage"/>
          <w:pgSz w:w="9979" w:h="14175" w:code="34"/>
          <w:pgMar w:top="1474" w:right="1474" w:bottom="1474" w:left="1644" w:header="680" w:footer="510" w:gutter="0"/>
          <w:cols w:space="708"/>
          <w:docGrid w:linePitch="360"/>
        </w:sectPr>
      </w:pPr>
    </w:p>
    <w:p w:rsidR="00F476EA" w:rsidRPr="00316378" w:rsidRDefault="00EA0FD0" w:rsidP="001439A8">
      <w:pPr>
        <w:pStyle w:val="Heading1"/>
      </w:pPr>
      <w:bookmarkStart w:id="45" w:name="_Toc367432984"/>
      <w:r w:rsidRPr="00316378">
        <w:lastRenderedPageBreak/>
        <w:t>D</w:t>
      </w:r>
      <w:r w:rsidR="00A070A5" w:rsidRPr="00316378">
        <w:t>iscussion</w:t>
      </w:r>
      <w:bookmarkEnd w:id="45"/>
    </w:p>
    <w:p w:rsidR="00EA0FD0" w:rsidRPr="00316378" w:rsidRDefault="00EA0FD0" w:rsidP="00EA0FD0">
      <w:pPr>
        <w:pStyle w:val="Normal-Fyrstalnaeftirkaflaskil"/>
        <w:rPr>
          <w:lang w:val="en-US"/>
        </w:rPr>
      </w:pPr>
      <w:bookmarkStart w:id="46" w:name="OLE_LINK1"/>
      <w:bookmarkStart w:id="47" w:name="OLE_LINK2"/>
      <w:r w:rsidRPr="00316378">
        <w:rPr>
          <w:lang w:val="en-US"/>
        </w:rPr>
        <w:t xml:space="preserve">Authors’ text. Start chapter on a </w:t>
      </w:r>
      <w:r w:rsidR="009E14AC">
        <w:rPr>
          <w:lang w:val="en-US"/>
        </w:rPr>
        <w:t>right hand</w:t>
      </w:r>
      <w:r w:rsidR="009E14AC" w:rsidRPr="00316378">
        <w:rPr>
          <w:lang w:val="en-US"/>
        </w:rPr>
        <w:t xml:space="preserve"> </w:t>
      </w:r>
      <w:r w:rsidRPr="00316378">
        <w:rPr>
          <w:lang w:val="en-US"/>
        </w:rPr>
        <w:t xml:space="preserve">page. Use subheadings as appropriate, do not use tables and figures. For first paragraph, use style </w:t>
      </w:r>
      <w:r w:rsidRPr="00316378">
        <w:rPr>
          <w:i/>
          <w:lang w:val="en-US"/>
        </w:rPr>
        <w:t>Normal - Fyrsta lína eftir kaflaskil</w:t>
      </w:r>
      <w:r w:rsidRPr="00316378">
        <w:rPr>
          <w:lang w:val="en-US"/>
        </w:rPr>
        <w:t>.</w:t>
      </w:r>
    </w:p>
    <w:p w:rsidR="00EA0FD0" w:rsidRPr="00316378" w:rsidRDefault="00EA0FD0" w:rsidP="00EA0FD0">
      <w:r w:rsidRPr="00316378">
        <w:t xml:space="preserve">For the next paragraphs, use style </w:t>
      </w:r>
      <w:r w:rsidRPr="00316378">
        <w:rPr>
          <w:i/>
        </w:rPr>
        <w:t>Normal</w:t>
      </w:r>
      <w:r w:rsidRPr="00316378">
        <w:t xml:space="preserve"> with first line indent.</w:t>
      </w:r>
    </w:p>
    <w:p w:rsidR="00EA0FD0" w:rsidRPr="00316378" w:rsidRDefault="00EA0FD0" w:rsidP="00EA0FD0">
      <w:r w:rsidRPr="00316378">
        <w:t xml:space="preserve">Preferably start the discussion chapter with a very brief summary of the results. Then discuss the results in a clear and organized way, in context with previous results of other researchers. Always consider your aims when discussing your findings, where the research questions answered and aims fulfilled. Discuss the advantages and limitations of the research and methodology as needed. </w:t>
      </w:r>
    </w:p>
    <w:p w:rsidR="00EA0FD0" w:rsidRPr="00316378" w:rsidRDefault="00EA0FD0" w:rsidP="00EA0FD0">
      <w:r w:rsidRPr="00316378">
        <w:t>The discussion chapter should consider the complete research and is more than the sum of all discussion chapters of the publications. Again, copying text directly from your publications is not acceptable.</w:t>
      </w:r>
    </w:p>
    <w:p w:rsidR="00EA0FD0" w:rsidRPr="00316378" w:rsidRDefault="00EA0FD0" w:rsidP="00EA0FD0">
      <w:pPr>
        <w:pStyle w:val="Heading2"/>
        <w:ind w:left="576" w:hanging="576"/>
      </w:pPr>
      <w:bookmarkStart w:id="48" w:name="_Toc220065038"/>
      <w:bookmarkStart w:id="49" w:name="_Toc223923997"/>
      <w:bookmarkEnd w:id="46"/>
      <w:bookmarkEnd w:id="47"/>
      <w:r w:rsidRPr="00316378">
        <w:t xml:space="preserve"> </w:t>
      </w:r>
      <w:bookmarkStart w:id="50" w:name="_Toc284970088"/>
      <w:bookmarkStart w:id="51" w:name="_Toc367432985"/>
      <w:bookmarkEnd w:id="48"/>
      <w:bookmarkEnd w:id="49"/>
      <w:r w:rsidRPr="00316378">
        <w:t>Subheading – Style: Heading 2</w:t>
      </w:r>
      <w:bookmarkEnd w:id="50"/>
      <w:bookmarkEnd w:id="51"/>
    </w:p>
    <w:p w:rsidR="00EA0FD0" w:rsidRPr="00316378" w:rsidRDefault="00EA0FD0" w:rsidP="00EA0FD0">
      <w:pPr>
        <w:pStyle w:val="Normal-Fyrstalnaeftirkaflaskil"/>
        <w:rPr>
          <w:lang w:val="en-US"/>
        </w:rPr>
      </w:pPr>
      <w:r w:rsidRPr="00316378">
        <w:rPr>
          <w:lang w:val="en-US"/>
        </w:rPr>
        <w:t xml:space="preserve">Authors’ text. For first paragraph, use style </w:t>
      </w:r>
      <w:r w:rsidRPr="00316378">
        <w:rPr>
          <w:i/>
          <w:lang w:val="en-US"/>
        </w:rPr>
        <w:t>Normal - Fyrsta lína eftir kaflaskil</w:t>
      </w:r>
      <w:r w:rsidRPr="00316378">
        <w:rPr>
          <w:lang w:val="en-US"/>
        </w:rPr>
        <w:t>.</w:t>
      </w:r>
    </w:p>
    <w:p w:rsidR="00EA0FD0" w:rsidRPr="00316378" w:rsidRDefault="00EA0FD0" w:rsidP="00EA0FD0">
      <w:r w:rsidRPr="00316378">
        <w:t xml:space="preserve">For the next paragraphs, use style </w:t>
      </w:r>
      <w:r w:rsidRPr="00316378">
        <w:rPr>
          <w:i/>
        </w:rPr>
        <w:t>Normal</w:t>
      </w:r>
      <w:r w:rsidRPr="00316378">
        <w:t xml:space="preserve"> with first line indent.</w:t>
      </w:r>
    </w:p>
    <w:p w:rsidR="00EA0FD0" w:rsidRPr="00316378" w:rsidRDefault="00EA0FD0" w:rsidP="00EA0FD0">
      <w:pPr>
        <w:pStyle w:val="Heading3"/>
        <w:keepNext/>
        <w:spacing w:before="240" w:after="120"/>
        <w:ind w:left="720" w:hanging="720"/>
      </w:pPr>
      <w:bookmarkStart w:id="52" w:name="_Toc220065039"/>
      <w:bookmarkStart w:id="53" w:name="_Toc223923998"/>
      <w:r w:rsidRPr="00316378">
        <w:t xml:space="preserve"> </w:t>
      </w:r>
      <w:bookmarkStart w:id="54" w:name="_Toc284970089"/>
      <w:bookmarkStart w:id="55" w:name="_Toc367432986"/>
      <w:bookmarkEnd w:id="52"/>
      <w:bookmarkEnd w:id="53"/>
      <w:r w:rsidRPr="00316378">
        <w:t>Subheading – Style: Heading 3</w:t>
      </w:r>
      <w:bookmarkEnd w:id="54"/>
      <w:bookmarkEnd w:id="55"/>
    </w:p>
    <w:p w:rsidR="00EA0FD0" w:rsidRPr="00316378" w:rsidRDefault="00EA0FD0" w:rsidP="00EA0FD0">
      <w:pPr>
        <w:pStyle w:val="Heading4"/>
        <w:spacing w:before="120" w:after="120"/>
        <w:ind w:left="0" w:firstLine="0"/>
      </w:pPr>
      <w:bookmarkStart w:id="56" w:name="_Toc220065040"/>
      <w:bookmarkStart w:id="57" w:name="_Toc223923999"/>
      <w:r w:rsidRPr="00316378">
        <w:t xml:space="preserve"> </w:t>
      </w:r>
      <w:bookmarkStart w:id="58" w:name="_Toc284970090"/>
      <w:bookmarkEnd w:id="56"/>
      <w:bookmarkEnd w:id="57"/>
      <w:r w:rsidRPr="00316378">
        <w:t>Subheading – Style: Heading 4</w:t>
      </w:r>
      <w:bookmarkEnd w:id="58"/>
    </w:p>
    <w:p w:rsidR="00733C1C" w:rsidRPr="00316378" w:rsidRDefault="00733C1C" w:rsidP="00624CF5">
      <w:pPr>
        <w:rPr>
          <w:bCs/>
        </w:rPr>
      </w:pPr>
    </w:p>
    <w:p w:rsidR="002B575B" w:rsidRPr="00316378" w:rsidRDefault="002B575B" w:rsidP="00624CF5">
      <w:pPr>
        <w:rPr>
          <w:bCs/>
        </w:rPr>
      </w:pPr>
    </w:p>
    <w:p w:rsidR="002C6490" w:rsidRPr="00316378" w:rsidRDefault="002C6490" w:rsidP="002C6490">
      <w:pPr>
        <w:ind w:firstLine="0"/>
        <w:rPr>
          <w:bCs/>
        </w:rPr>
        <w:sectPr w:rsidR="002C6490" w:rsidRPr="00316378" w:rsidSect="0022572D">
          <w:type w:val="oddPage"/>
          <w:pgSz w:w="9979" w:h="14175" w:code="34"/>
          <w:pgMar w:top="1474" w:right="1474" w:bottom="1474" w:left="1644" w:header="680" w:footer="510" w:gutter="0"/>
          <w:cols w:space="708"/>
          <w:docGrid w:linePitch="360"/>
        </w:sectPr>
      </w:pPr>
    </w:p>
    <w:p w:rsidR="002C6490" w:rsidRPr="00316378" w:rsidRDefault="002C6490" w:rsidP="002C6490">
      <w:pPr>
        <w:pStyle w:val="Heading1"/>
      </w:pPr>
      <w:bookmarkStart w:id="59" w:name="_Toc367432987"/>
      <w:r w:rsidRPr="00316378">
        <w:lastRenderedPageBreak/>
        <w:t>Conclusions</w:t>
      </w:r>
      <w:bookmarkEnd w:id="59"/>
    </w:p>
    <w:p w:rsidR="002C6490" w:rsidRPr="00316378" w:rsidRDefault="002C6490" w:rsidP="002C6490">
      <w:pPr>
        <w:pStyle w:val="Normal-Fyrstalnaeftirkaflaskil"/>
        <w:rPr>
          <w:lang w:val="en-US"/>
        </w:rPr>
      </w:pPr>
      <w:r w:rsidRPr="00316378">
        <w:rPr>
          <w:lang w:val="en-US"/>
        </w:rPr>
        <w:t xml:space="preserve">Authors’ text. Start chapter on a </w:t>
      </w:r>
      <w:r w:rsidR="009E14AC">
        <w:rPr>
          <w:lang w:val="en-US"/>
        </w:rPr>
        <w:t>right hand</w:t>
      </w:r>
      <w:r w:rsidR="009E14AC" w:rsidRPr="00316378">
        <w:rPr>
          <w:lang w:val="en-US"/>
        </w:rPr>
        <w:t xml:space="preserve"> </w:t>
      </w:r>
      <w:r w:rsidRPr="00316378">
        <w:rPr>
          <w:lang w:val="en-US"/>
        </w:rPr>
        <w:t xml:space="preserve">page. Do not use subheadings. For first paragraph, use style </w:t>
      </w:r>
      <w:r w:rsidRPr="00316378">
        <w:rPr>
          <w:i/>
          <w:lang w:val="en-US"/>
        </w:rPr>
        <w:t>Normal - Fyrsta lína eftir kaflaskil</w:t>
      </w:r>
      <w:r w:rsidRPr="00316378">
        <w:rPr>
          <w:lang w:val="en-US"/>
        </w:rPr>
        <w:t>.</w:t>
      </w:r>
    </w:p>
    <w:p w:rsidR="002C6490" w:rsidRPr="00316378" w:rsidRDefault="002C6490" w:rsidP="002C6490">
      <w:r w:rsidRPr="00316378">
        <w:t xml:space="preserve">For the next paragraphs, use style </w:t>
      </w:r>
      <w:r w:rsidRPr="00316378">
        <w:rPr>
          <w:i/>
        </w:rPr>
        <w:t>Normal</w:t>
      </w:r>
      <w:r w:rsidRPr="00316378">
        <w:t xml:space="preserve"> with first line indent.</w:t>
      </w:r>
    </w:p>
    <w:p w:rsidR="002C6490" w:rsidRPr="00316378" w:rsidRDefault="002C6490" w:rsidP="002C6490">
      <w:pPr>
        <w:ind w:firstLine="0"/>
        <w:rPr>
          <w:bCs/>
        </w:rPr>
      </w:pPr>
      <w:r w:rsidRPr="00316378">
        <w:t>Draw conclusions from the complete research. Consider the aims and research question when drawing conclusions. Have the overall aims be met? Have the research questions been answered? Discuss future aspects, unsolved problems and how these problems could be solved. The conclusions should preferably not exceed two pages.</w:t>
      </w:r>
    </w:p>
    <w:p w:rsidR="002C6490" w:rsidRPr="00316378" w:rsidRDefault="002C6490" w:rsidP="002C6490">
      <w:pPr>
        <w:ind w:firstLine="0"/>
        <w:rPr>
          <w:bCs/>
        </w:rPr>
      </w:pPr>
    </w:p>
    <w:p w:rsidR="002C6490" w:rsidRPr="00316378" w:rsidRDefault="002C6490" w:rsidP="002C6490">
      <w:pPr>
        <w:ind w:firstLine="0"/>
        <w:rPr>
          <w:bCs/>
        </w:rPr>
        <w:sectPr w:rsidR="002C6490" w:rsidRPr="00316378" w:rsidSect="0022572D">
          <w:type w:val="oddPage"/>
          <w:pgSz w:w="9979" w:h="14175" w:code="34"/>
          <w:pgMar w:top="1474" w:right="1474" w:bottom="1474" w:left="1644" w:header="680" w:footer="510" w:gutter="0"/>
          <w:cols w:space="708"/>
          <w:docGrid w:linePitch="360"/>
        </w:sectPr>
      </w:pPr>
    </w:p>
    <w:p w:rsidR="009302A4" w:rsidRPr="00316378" w:rsidRDefault="003D02F4" w:rsidP="00733C1C">
      <w:pPr>
        <w:pStyle w:val="Heading1-nnmerabirtingar"/>
        <w:rPr>
          <w:lang w:val="en-US"/>
        </w:rPr>
      </w:pPr>
      <w:bookmarkStart w:id="60" w:name="_Toc367432988"/>
      <w:r w:rsidRPr="00316378">
        <w:rPr>
          <w:lang w:val="en-US"/>
        </w:rPr>
        <w:lastRenderedPageBreak/>
        <w:t>References</w:t>
      </w:r>
      <w:bookmarkEnd w:id="60"/>
    </w:p>
    <w:p w:rsidR="002C6490" w:rsidRPr="00316378" w:rsidRDefault="002C6490" w:rsidP="002C6490">
      <w:pPr>
        <w:pStyle w:val="Normal-Fyrstalnaeftirkaflaskil"/>
        <w:rPr>
          <w:lang w:val="en-US"/>
        </w:rPr>
      </w:pPr>
      <w:r w:rsidRPr="00316378">
        <w:rPr>
          <w:lang w:val="en-US"/>
        </w:rPr>
        <w:t xml:space="preserve">Start chapter on a </w:t>
      </w:r>
      <w:r w:rsidR="009E14AC">
        <w:rPr>
          <w:lang w:val="en-US"/>
        </w:rPr>
        <w:t>right hand</w:t>
      </w:r>
      <w:r w:rsidR="009E14AC" w:rsidRPr="00316378">
        <w:rPr>
          <w:lang w:val="en-US"/>
        </w:rPr>
        <w:t xml:space="preserve"> </w:t>
      </w:r>
      <w:r w:rsidRPr="00316378">
        <w:rPr>
          <w:lang w:val="en-US"/>
        </w:rPr>
        <w:t>page.</w:t>
      </w:r>
    </w:p>
    <w:p w:rsidR="002C6490" w:rsidRPr="00316378" w:rsidRDefault="002C6490" w:rsidP="002C6490">
      <w:pPr>
        <w:pStyle w:val="Normal-Fyrstalnaeftirkaflaskil"/>
        <w:rPr>
          <w:lang w:val="en-US"/>
        </w:rPr>
      </w:pPr>
      <w:r w:rsidRPr="00316378">
        <w:rPr>
          <w:lang w:val="en-US"/>
        </w:rPr>
        <w:t>In text citations should follow the APA style, with the slight modification that only the first author (both authors when two) should be mentioned in the text, the first time each reference is cited. If the name of the author is mentioned in the text, the year of publication shall follow within parenthesis: as described by Smith (1999). If the name of the author is not mentioned in the text, author name and year of publication should be given within parenthesis: The gene is 4.5 kb in length and contains 3 exons (Brown, 2009). If two authors, list both (Smith and Brown, 1978), three or more authors can be listed as: Smith et al. (2010) OR (Smith et al., 2010). If unpublished information from other authors are cited, give citation in text, but not in the list of References (Smith, oral communication OR written communication). Always seek permission for using this information. Use this kind of information carefully, as the reader cannot verify this information. When citing references on the internet, list authors (or institutions) and accession date.</w:t>
      </w:r>
    </w:p>
    <w:p w:rsidR="002C6490" w:rsidRPr="00316378" w:rsidRDefault="002C6490" w:rsidP="002C6490">
      <w:pPr>
        <w:ind w:firstLine="0"/>
        <w:rPr>
          <w:highlight w:val="yellow"/>
        </w:rPr>
      </w:pPr>
    </w:p>
    <w:p w:rsidR="002C6490" w:rsidRPr="00316378" w:rsidRDefault="002C6490" w:rsidP="002C6490">
      <w:pPr>
        <w:pStyle w:val="Normal-Fyrstalnaeftirkaflaskil"/>
        <w:rPr>
          <w:lang w:val="en-US"/>
        </w:rPr>
      </w:pPr>
      <w:r w:rsidRPr="00316378">
        <w:rPr>
          <w:lang w:val="en-US"/>
        </w:rPr>
        <w:t>Use of Reference managing software is strongly recommended.</w:t>
      </w:r>
    </w:p>
    <w:p w:rsidR="002C6490" w:rsidRPr="00316378" w:rsidRDefault="002C6490" w:rsidP="002C6490">
      <w:pPr>
        <w:pStyle w:val="Normal-Fyrstalnaeftirkaflaskil"/>
        <w:rPr>
          <w:lang w:val="en-US"/>
        </w:rPr>
      </w:pPr>
    </w:p>
    <w:p w:rsidR="002C6490" w:rsidRPr="00316378" w:rsidRDefault="002C6490" w:rsidP="002C6490">
      <w:pPr>
        <w:pStyle w:val="Normal-Fyrstalnaeftirkaflaskil"/>
        <w:rPr>
          <w:lang w:val="en-US"/>
        </w:rPr>
      </w:pPr>
      <w:r w:rsidRPr="00316378">
        <w:rPr>
          <w:lang w:val="en-US"/>
        </w:rPr>
        <w:t xml:space="preserve">List of References should follow the APA style with the slight modification that all authors shall be listed. List authors alphabetically according to last name, then by year of publication. If the same author has two or more publications within the same year, these should be separated using a, b, c et. ctr. </w:t>
      </w:r>
    </w:p>
    <w:p w:rsidR="002C6490" w:rsidRPr="00316378" w:rsidRDefault="002C6490" w:rsidP="002C6490">
      <w:pPr>
        <w:pStyle w:val="Normal-Fyrstalnaeftirkaflaskil"/>
        <w:rPr>
          <w:lang w:val="en-US"/>
        </w:rPr>
      </w:pPr>
    </w:p>
    <w:p w:rsidR="002C6490" w:rsidRPr="00316378" w:rsidRDefault="002C6490" w:rsidP="002C6490">
      <w:pPr>
        <w:pStyle w:val="Normal-Fyrstalnaeftirkaflaskil"/>
        <w:rPr>
          <w:lang w:val="en-US"/>
        </w:rPr>
      </w:pPr>
      <w:r w:rsidRPr="00316378">
        <w:rPr>
          <w:lang w:val="en-US"/>
        </w:rPr>
        <w:t>Oral or unpublished results shall not be listed in list of References.</w:t>
      </w:r>
    </w:p>
    <w:p w:rsidR="002C6490" w:rsidRPr="00316378" w:rsidRDefault="002C6490" w:rsidP="002C6490">
      <w:pPr>
        <w:pStyle w:val="Normal-Fyrstalnaeftirkaflaskil"/>
        <w:rPr>
          <w:lang w:val="en-US"/>
        </w:rPr>
      </w:pPr>
    </w:p>
    <w:p w:rsidR="005137E0" w:rsidRPr="00316378" w:rsidRDefault="002C6490" w:rsidP="00D039DA">
      <w:pPr>
        <w:pStyle w:val="Normal-Fyrstalnaeftirkaflaskil"/>
        <w:rPr>
          <w:b/>
          <w:bCs/>
          <w:color w:val="000000"/>
          <w:kern w:val="36"/>
          <w:sz w:val="21"/>
          <w:szCs w:val="21"/>
          <w:lang w:val="en-US" w:eastAsia="is-IS"/>
        </w:rPr>
      </w:pPr>
      <w:r w:rsidRPr="00316378">
        <w:rPr>
          <w:lang w:val="en-US"/>
        </w:rPr>
        <w:t xml:space="preserve">Abbreviate names of journals according to international standards (International Organization for Standardization 1977), available at </w:t>
      </w:r>
      <w:hyperlink r:id="rId19" w:history="1">
        <w:r w:rsidRPr="00316378">
          <w:rPr>
            <w:rStyle w:val="Hyperlink"/>
            <w:lang w:val="en-US"/>
          </w:rPr>
          <w:t>http://images.isiknowledge.com/WOK45/help/WOS/A_abrvjt.html</w:t>
        </w:r>
      </w:hyperlink>
      <w:r w:rsidR="00883A10" w:rsidRPr="00316378">
        <w:rPr>
          <w:b/>
          <w:bCs/>
          <w:lang w:val="en-US"/>
        </w:rPr>
        <w:fldChar w:fldCharType="begin"/>
      </w:r>
      <w:r w:rsidR="00B36781" w:rsidRPr="00316378">
        <w:rPr>
          <w:lang w:val="en-US"/>
        </w:rPr>
        <w:instrText xml:space="preserve"> ADDIN EN.REFLIST </w:instrText>
      </w:r>
      <w:r w:rsidR="00883A10" w:rsidRPr="00316378">
        <w:rPr>
          <w:b/>
          <w:bCs/>
          <w:lang w:val="en-US"/>
        </w:rPr>
        <w:fldChar w:fldCharType="end"/>
      </w:r>
    </w:p>
    <w:p w:rsidR="002B575B" w:rsidRPr="00316378" w:rsidRDefault="002B575B" w:rsidP="002B575B">
      <w:pPr>
        <w:spacing w:line="312" w:lineRule="auto"/>
        <w:ind w:right="272" w:firstLine="0"/>
        <w:jc w:val="left"/>
        <w:rPr>
          <w:lang w:eastAsia="is-IS"/>
        </w:rPr>
      </w:pPr>
    </w:p>
    <w:p w:rsidR="00815136" w:rsidRPr="00316378" w:rsidRDefault="00815136" w:rsidP="005137E0">
      <w:pPr>
        <w:rPr>
          <w:lang w:eastAsia="is-IS"/>
        </w:rPr>
        <w:sectPr w:rsidR="00815136" w:rsidRPr="00316378" w:rsidSect="0022572D">
          <w:type w:val="oddPage"/>
          <w:pgSz w:w="9979" w:h="14175" w:code="34"/>
          <w:pgMar w:top="1474" w:right="1474" w:bottom="1474" w:left="1644" w:header="680" w:footer="510" w:gutter="0"/>
          <w:cols w:space="708"/>
          <w:docGrid w:linePitch="360"/>
        </w:sectPr>
      </w:pPr>
    </w:p>
    <w:p w:rsidR="00FA2E4E" w:rsidRPr="00316378" w:rsidRDefault="00366A3B" w:rsidP="00F96C45">
      <w:pPr>
        <w:pStyle w:val="Heading1-nnmerabirtingar"/>
        <w:rPr>
          <w:lang w:val="en-US"/>
        </w:rPr>
      </w:pPr>
      <w:bookmarkStart w:id="61" w:name="_Toc367432989"/>
      <w:r w:rsidRPr="00316378">
        <w:rPr>
          <w:lang w:val="en-US"/>
        </w:rPr>
        <w:lastRenderedPageBreak/>
        <w:t>Original publications</w:t>
      </w:r>
      <w:bookmarkEnd w:id="61"/>
    </w:p>
    <w:p w:rsidR="002C6490" w:rsidRPr="00316378" w:rsidRDefault="002C6490" w:rsidP="002C6490">
      <w:pPr>
        <w:pStyle w:val="Normal-Fyrstalnaeftirkaflaskil"/>
        <w:rPr>
          <w:lang w:val="en-US"/>
        </w:rPr>
      </w:pPr>
      <w:r w:rsidRPr="00316378">
        <w:rPr>
          <w:lang w:val="en-US"/>
        </w:rPr>
        <w:t>Seek permission for making reprints of all previously published papers. Please note that the permission might not cover the electronic version of the thesis stored at Skemman (</w:t>
      </w:r>
      <w:hyperlink r:id="rId20" w:history="1">
        <w:r w:rsidRPr="00316378">
          <w:rPr>
            <w:rStyle w:val="Hyperlink"/>
            <w:lang w:val="en-US"/>
          </w:rPr>
          <w:t>www.skemman.is</w:t>
        </w:r>
      </w:hyperlink>
      <w:r w:rsidRPr="00316378">
        <w:rPr>
          <w:lang w:val="en-US"/>
        </w:rPr>
        <w:t xml:space="preserve">). Original publications shall be numbered with Roman numericals and referred to as such in the text of the thesis. Each paper shall start on a </w:t>
      </w:r>
      <w:r w:rsidR="009E14AC">
        <w:rPr>
          <w:lang w:val="en-US"/>
        </w:rPr>
        <w:t>right hand</w:t>
      </w:r>
      <w:r w:rsidR="009E14AC" w:rsidRPr="00316378">
        <w:rPr>
          <w:lang w:val="en-US"/>
        </w:rPr>
        <w:t xml:space="preserve"> </w:t>
      </w:r>
      <w:r w:rsidRPr="00316378">
        <w:rPr>
          <w:lang w:val="en-US"/>
        </w:rPr>
        <w:t xml:space="preserve">page </w:t>
      </w:r>
      <w:r w:rsidR="009E14AC">
        <w:rPr>
          <w:lang w:val="en-US"/>
        </w:rPr>
        <w:t>(</w:t>
      </w:r>
      <w:r w:rsidRPr="00316378">
        <w:rPr>
          <w:lang w:val="en-US"/>
        </w:rPr>
        <w:t xml:space="preserve">with an odd-page number).  </w:t>
      </w:r>
    </w:p>
    <w:p w:rsidR="002C6490" w:rsidRPr="00316378" w:rsidRDefault="002C6490" w:rsidP="00737133">
      <w:pPr>
        <w:spacing w:after="0" w:line="240" w:lineRule="auto"/>
        <w:ind w:firstLine="0"/>
        <w:jc w:val="left"/>
        <w:rPr>
          <w:b/>
          <w:sz w:val="28"/>
          <w:szCs w:val="28"/>
        </w:rPr>
      </w:pPr>
    </w:p>
    <w:p w:rsidR="002C6490" w:rsidRPr="00316378" w:rsidRDefault="002C6490" w:rsidP="00737133">
      <w:pPr>
        <w:spacing w:after="0" w:line="240" w:lineRule="auto"/>
        <w:ind w:firstLine="0"/>
        <w:jc w:val="left"/>
        <w:rPr>
          <w:b/>
          <w:sz w:val="28"/>
          <w:szCs w:val="28"/>
        </w:rPr>
        <w:sectPr w:rsidR="002C6490" w:rsidRPr="00316378" w:rsidSect="0022572D">
          <w:type w:val="oddPage"/>
          <w:pgSz w:w="9979" w:h="14175" w:code="34"/>
          <w:pgMar w:top="1474" w:right="1474" w:bottom="1474" w:left="1644" w:header="680" w:footer="510" w:gutter="0"/>
          <w:cols w:space="708"/>
          <w:docGrid w:linePitch="360"/>
        </w:sectPr>
      </w:pPr>
    </w:p>
    <w:p w:rsidR="00FA2E4E" w:rsidRPr="00316378" w:rsidRDefault="00F40426" w:rsidP="005B4A69">
      <w:pPr>
        <w:pStyle w:val="Heading1-nnmerabirtingar"/>
        <w:rPr>
          <w:color w:val="FFFFFF" w:themeColor="background1"/>
          <w:lang w:val="en-US"/>
        </w:rPr>
      </w:pPr>
      <w:bookmarkStart w:id="62" w:name="_Toc367432990"/>
      <w:r w:rsidRPr="00316378">
        <w:rPr>
          <w:noProof/>
          <w:color w:val="FFFFFF" w:themeColor="background1"/>
          <w:lang w:val="is-IS" w:eastAsia="is-IS"/>
        </w:rPr>
        <w:lastRenderedPageBreak/>
        <mc:AlternateContent>
          <mc:Choice Requires="wps">
            <w:drawing>
              <wp:anchor distT="0" distB="0" distL="114300" distR="114300" simplePos="0" relativeHeight="251791872" behindDoc="0" locked="0" layoutInCell="1" allowOverlap="1" wp14:anchorId="17A92C73" wp14:editId="501B08ED">
                <wp:simplePos x="0" y="0"/>
                <wp:positionH relativeFrom="column">
                  <wp:posOffset>2599055</wp:posOffset>
                </wp:positionH>
                <wp:positionV relativeFrom="paragraph">
                  <wp:posOffset>579120</wp:posOffset>
                </wp:positionV>
                <wp:extent cx="2688590" cy="1064895"/>
                <wp:effectExtent l="8255" t="7620" r="8255" b="13335"/>
                <wp:wrapNone/>
                <wp:docPr id="10"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064895"/>
                        </a:xfrm>
                        <a:prstGeom prst="rect">
                          <a:avLst/>
                        </a:prstGeom>
                        <a:solidFill>
                          <a:schemeClr val="tx1">
                            <a:lumMod val="100000"/>
                            <a:lumOff val="0"/>
                          </a:schemeClr>
                        </a:solidFill>
                        <a:ln w="9525">
                          <a:solidFill>
                            <a:srgbClr val="000000"/>
                          </a:solidFill>
                          <a:miter lim="800000"/>
                          <a:headEnd/>
                          <a:tailEnd/>
                        </a:ln>
                      </wps:spPr>
                      <wps:txbx>
                        <w:txbxContent>
                          <w:p w:rsidR="00D039DA" w:rsidRPr="005B4A69" w:rsidRDefault="00D039DA" w:rsidP="00FA2E4E">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A92C73" id="Text Box 560" o:spid="_x0000_s1040" type="#_x0000_t202" style="position:absolute;left:0;text-align:left;margin-left:204.65pt;margin-top:45.6pt;width:211.7pt;height:83.8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" fillcolor="black [3213]">
                <v:textbox>
                  <w:txbxContent>
                    <w:p w:rsidR="00D039DA" w:rsidRPr="005B4A69" w:rsidRDefault="00D039DA" w:rsidP="00FA2E4E">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w:t>
                      </w:r>
                    </w:p>
                  </w:txbxContent>
                </v:textbox>
              </v:shape>
            </w:pict>
          </mc:Fallback>
        </mc:AlternateContent>
      </w:r>
      <w:r w:rsidR="005B4A69" w:rsidRPr="00316378">
        <w:rPr>
          <w:color w:val="FFFFFF" w:themeColor="background1"/>
          <w:lang w:val="en-US"/>
        </w:rPr>
        <w:t>Paper I</w:t>
      </w:r>
      <w:bookmarkEnd w:id="62"/>
    </w:p>
    <w:p w:rsidR="005B4A69" w:rsidRPr="00316378" w:rsidRDefault="005B4A69" w:rsidP="00737133">
      <w:pPr>
        <w:spacing w:after="0" w:line="240" w:lineRule="auto"/>
        <w:ind w:firstLine="0"/>
        <w:jc w:val="left"/>
        <w:rPr>
          <w:b/>
          <w:sz w:val="28"/>
          <w:szCs w:val="28"/>
        </w:rPr>
      </w:pPr>
    </w:p>
    <w:p w:rsidR="005B4A69" w:rsidRPr="00316378" w:rsidRDefault="005B4A69" w:rsidP="00737133">
      <w:pPr>
        <w:spacing w:after="0" w:line="240" w:lineRule="auto"/>
        <w:ind w:firstLine="0"/>
        <w:jc w:val="left"/>
        <w:rPr>
          <w:b/>
          <w:sz w:val="28"/>
          <w:szCs w:val="28"/>
        </w:rPr>
        <w:sectPr w:rsidR="005B4A69" w:rsidRPr="00316378" w:rsidSect="0022572D">
          <w:type w:val="oddPage"/>
          <w:pgSz w:w="9979" w:h="14175" w:code="34"/>
          <w:pgMar w:top="1474" w:right="1474" w:bottom="1474" w:left="1644" w:header="680" w:footer="510" w:gutter="0"/>
          <w:cols w:space="708"/>
          <w:docGrid w:linePitch="360"/>
        </w:sectPr>
      </w:pPr>
    </w:p>
    <w:p w:rsidR="00FA2E4E" w:rsidRPr="00316378" w:rsidRDefault="00F40426" w:rsidP="005B4A69">
      <w:pPr>
        <w:pStyle w:val="Heading1-nnmerabirtingar"/>
        <w:rPr>
          <w:color w:val="FFFFFF" w:themeColor="background1"/>
          <w:lang w:val="en-US"/>
        </w:rPr>
      </w:pPr>
      <w:bookmarkStart w:id="63" w:name="_Toc367432991"/>
      <w:r w:rsidRPr="00316378">
        <w:rPr>
          <w:noProof/>
          <w:color w:val="FFFFFF" w:themeColor="background1"/>
          <w:lang w:val="is-IS" w:eastAsia="is-IS"/>
        </w:rPr>
        <w:lastRenderedPageBreak/>
        <mc:AlternateContent>
          <mc:Choice Requires="wps">
            <w:drawing>
              <wp:anchor distT="0" distB="0" distL="114300" distR="114300" simplePos="0" relativeHeight="251792896" behindDoc="0" locked="0" layoutInCell="1" allowOverlap="1" wp14:anchorId="38323B13" wp14:editId="7A110C9C">
                <wp:simplePos x="0" y="0"/>
                <wp:positionH relativeFrom="column">
                  <wp:posOffset>2751455</wp:posOffset>
                </wp:positionH>
                <wp:positionV relativeFrom="paragraph">
                  <wp:posOffset>892810</wp:posOffset>
                </wp:positionV>
                <wp:extent cx="2688590" cy="1064895"/>
                <wp:effectExtent l="8255" t="6985" r="8255" b="13970"/>
                <wp:wrapNone/>
                <wp:docPr id="7"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064895"/>
                        </a:xfrm>
                        <a:prstGeom prst="rect">
                          <a:avLst/>
                        </a:prstGeom>
                        <a:solidFill>
                          <a:schemeClr val="tx1">
                            <a:lumMod val="100000"/>
                            <a:lumOff val="0"/>
                          </a:schemeClr>
                        </a:solidFill>
                        <a:ln w="9525">
                          <a:solidFill>
                            <a:srgbClr val="000000"/>
                          </a:solidFill>
                          <a:miter lim="800000"/>
                          <a:headEnd/>
                          <a:tailEnd/>
                        </a:ln>
                      </wps:spPr>
                      <wps:txbx>
                        <w:txbxContent>
                          <w:p w:rsidR="00D039DA" w:rsidRPr="005B4A69" w:rsidRDefault="00D039DA" w:rsidP="00FA2E4E">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323B13" id="Text Box 561" o:spid="_x0000_s1041" type="#_x0000_t202" style="position:absolute;left:0;text-align:left;margin-left:216.65pt;margin-top:70.3pt;width:211.7pt;height:83.8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" fillcolor="black [3213]">
                <v:textbox>
                  <w:txbxContent>
                    <w:p w:rsidR="00D039DA" w:rsidRPr="005B4A69" w:rsidRDefault="00D039DA" w:rsidP="00FA2E4E">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II</w:t>
                      </w:r>
                    </w:p>
                  </w:txbxContent>
                </v:textbox>
              </v:shape>
            </w:pict>
          </mc:Fallback>
        </mc:AlternateContent>
      </w:r>
      <w:r w:rsidR="005B4A69" w:rsidRPr="00316378">
        <w:rPr>
          <w:color w:val="FFFFFF" w:themeColor="background1"/>
          <w:lang w:val="en-US"/>
        </w:rPr>
        <w:t>Paper II</w:t>
      </w:r>
      <w:bookmarkEnd w:id="63"/>
    </w:p>
    <w:p w:rsidR="005B4A69" w:rsidRPr="00316378" w:rsidRDefault="005B4A69" w:rsidP="00737133">
      <w:pPr>
        <w:spacing w:after="0" w:line="240" w:lineRule="auto"/>
        <w:ind w:firstLine="0"/>
        <w:jc w:val="left"/>
        <w:rPr>
          <w:b/>
          <w:sz w:val="28"/>
          <w:szCs w:val="28"/>
        </w:rPr>
      </w:pPr>
    </w:p>
    <w:p w:rsidR="005B4A69" w:rsidRPr="00316378" w:rsidRDefault="005B4A69" w:rsidP="00737133">
      <w:pPr>
        <w:spacing w:after="0" w:line="240" w:lineRule="auto"/>
        <w:ind w:firstLine="0"/>
        <w:jc w:val="left"/>
        <w:rPr>
          <w:b/>
          <w:sz w:val="28"/>
          <w:szCs w:val="28"/>
        </w:rPr>
        <w:sectPr w:rsidR="005B4A69" w:rsidRPr="00316378" w:rsidSect="0022572D">
          <w:type w:val="oddPage"/>
          <w:pgSz w:w="9979" w:h="14175" w:code="34"/>
          <w:pgMar w:top="1474" w:right="1474" w:bottom="1474" w:left="1644" w:header="680" w:footer="510" w:gutter="0"/>
          <w:cols w:space="708"/>
          <w:docGrid w:linePitch="360"/>
        </w:sectPr>
      </w:pPr>
    </w:p>
    <w:p w:rsidR="005B4A69" w:rsidRPr="00316378" w:rsidRDefault="009E4CBE" w:rsidP="005B4A69">
      <w:pPr>
        <w:pStyle w:val="Heading1-nnmerabirtingar"/>
        <w:rPr>
          <w:color w:val="FFFFFF" w:themeColor="background1"/>
          <w:lang w:val="en-US"/>
        </w:rPr>
      </w:pPr>
      <w:bookmarkStart w:id="64" w:name="_Toc367432992"/>
      <w:r>
        <w:rPr>
          <w:color w:val="FFFFFF" w:themeColor="background1"/>
          <w:lang w:val="en-US"/>
        </w:rPr>
        <w:lastRenderedPageBreak/>
        <w:t>P</w:t>
      </w:r>
      <w:r w:rsidR="005B4A69" w:rsidRPr="00316378">
        <w:rPr>
          <w:color w:val="FFFFFF" w:themeColor="background1"/>
          <w:lang w:val="en-US"/>
        </w:rPr>
        <w:t>aper III</w:t>
      </w:r>
      <w:bookmarkEnd w:id="64"/>
    </w:p>
    <w:p w:rsidR="00FA2E4E" w:rsidRPr="00316378" w:rsidRDefault="00F40426" w:rsidP="00737133">
      <w:pPr>
        <w:spacing w:after="0" w:line="240" w:lineRule="auto"/>
        <w:ind w:firstLine="0"/>
        <w:jc w:val="left"/>
        <w:rPr>
          <w:b/>
          <w:sz w:val="28"/>
          <w:szCs w:val="28"/>
        </w:rPr>
        <w:sectPr w:rsidR="00FA2E4E" w:rsidRPr="00316378" w:rsidSect="0022572D">
          <w:type w:val="oddPage"/>
          <w:pgSz w:w="9979" w:h="14175" w:code="34"/>
          <w:pgMar w:top="1474" w:right="1474" w:bottom="1474" w:left="1644" w:header="680" w:footer="510" w:gutter="0"/>
          <w:cols w:space="708"/>
          <w:docGrid w:linePitch="360"/>
        </w:sectPr>
      </w:pPr>
      <w:r w:rsidRPr="00316378">
        <w:rPr>
          <w:b/>
          <w:noProof/>
          <w:sz w:val="28"/>
          <w:szCs w:val="28"/>
          <w:lang w:val="is-IS" w:eastAsia="is-IS"/>
        </w:rPr>
        <mc:AlternateContent>
          <mc:Choice Requires="wps">
            <w:drawing>
              <wp:anchor distT="0" distB="0" distL="114300" distR="114300" simplePos="0" relativeHeight="251793920" behindDoc="0" locked="0" layoutInCell="1" allowOverlap="1" wp14:anchorId="7B1DAC29" wp14:editId="3C62ABE3">
                <wp:simplePos x="0" y="0"/>
                <wp:positionH relativeFrom="column">
                  <wp:posOffset>2903855</wp:posOffset>
                </wp:positionH>
                <wp:positionV relativeFrom="paragraph">
                  <wp:posOffset>1045210</wp:posOffset>
                </wp:positionV>
                <wp:extent cx="2688590" cy="1064895"/>
                <wp:effectExtent l="8255" t="6985" r="8255" b="13970"/>
                <wp:wrapNone/>
                <wp:docPr id="6" name="Text 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064895"/>
                        </a:xfrm>
                        <a:prstGeom prst="rect">
                          <a:avLst/>
                        </a:prstGeom>
                        <a:solidFill>
                          <a:schemeClr val="tx1">
                            <a:lumMod val="100000"/>
                            <a:lumOff val="0"/>
                          </a:schemeClr>
                        </a:solidFill>
                        <a:ln w="9525">
                          <a:solidFill>
                            <a:srgbClr val="000000"/>
                          </a:solidFill>
                          <a:miter lim="800000"/>
                          <a:headEnd/>
                          <a:tailEnd/>
                        </a:ln>
                      </wps:spPr>
                      <wps:txbx>
                        <w:txbxContent>
                          <w:p w:rsidR="00D039DA" w:rsidRPr="005B4A69" w:rsidRDefault="00D039DA" w:rsidP="005B4A69">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III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B1DAC29" id="Text Box 562" o:spid="_x0000_s1042" type="#_x0000_t202" style="position:absolute;margin-left:228.65pt;margin-top:82.3pt;width:211.7pt;height:83.8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" fillcolor="black [3213]">
                <v:textbox>
                  <w:txbxContent>
                    <w:p w:rsidR="00D039DA" w:rsidRPr="005B4A69" w:rsidRDefault="00D039DA" w:rsidP="005B4A69">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III</w:t>
                      </w:r>
                    </w:p>
                  </w:txbxContent>
                </v:textbox>
              </v:shape>
            </w:pict>
          </mc:Fallback>
        </mc:AlternateContent>
      </w:r>
    </w:p>
    <w:p w:rsidR="005B4A69" w:rsidRPr="00316378" w:rsidRDefault="005B4A69" w:rsidP="005B4A69">
      <w:pPr>
        <w:pStyle w:val="Heading1-nnmerabirtingar"/>
        <w:rPr>
          <w:color w:val="FFFFFF" w:themeColor="background1"/>
          <w:lang w:val="en-US"/>
        </w:rPr>
      </w:pPr>
      <w:bookmarkStart w:id="65" w:name="_Toc367432993"/>
      <w:r w:rsidRPr="00316378">
        <w:rPr>
          <w:color w:val="FFFFFF" w:themeColor="background1"/>
          <w:lang w:val="en-US"/>
        </w:rPr>
        <w:lastRenderedPageBreak/>
        <w:t>Paper IV</w:t>
      </w:r>
      <w:bookmarkEnd w:id="65"/>
    </w:p>
    <w:p w:rsidR="005B4A69" w:rsidRPr="00316378" w:rsidRDefault="00F40426" w:rsidP="00737133">
      <w:pPr>
        <w:spacing w:after="0" w:line="240" w:lineRule="auto"/>
        <w:ind w:firstLine="0"/>
        <w:jc w:val="left"/>
        <w:rPr>
          <w:b/>
          <w:sz w:val="28"/>
          <w:szCs w:val="28"/>
        </w:rPr>
        <w:sectPr w:rsidR="005B4A69" w:rsidRPr="00316378" w:rsidSect="0022572D">
          <w:type w:val="oddPage"/>
          <w:pgSz w:w="9979" w:h="14175" w:code="34"/>
          <w:pgMar w:top="1474" w:right="1474" w:bottom="1474" w:left="1644" w:header="680" w:footer="510" w:gutter="0"/>
          <w:cols w:space="708"/>
          <w:docGrid w:linePitch="360"/>
        </w:sectPr>
      </w:pPr>
      <w:r w:rsidRPr="00316378">
        <w:rPr>
          <w:b/>
          <w:noProof/>
          <w:sz w:val="28"/>
          <w:szCs w:val="28"/>
          <w:lang w:val="is-IS" w:eastAsia="is-IS"/>
        </w:rPr>
        <mc:AlternateContent>
          <mc:Choice Requires="wps">
            <w:drawing>
              <wp:anchor distT="0" distB="0" distL="114300" distR="114300" simplePos="0" relativeHeight="251794944" behindDoc="0" locked="0" layoutInCell="1" allowOverlap="1" wp14:anchorId="3068FB35" wp14:editId="4679EEA1">
                <wp:simplePos x="0" y="0"/>
                <wp:positionH relativeFrom="column">
                  <wp:posOffset>3056255</wp:posOffset>
                </wp:positionH>
                <wp:positionV relativeFrom="paragraph">
                  <wp:posOffset>1197610</wp:posOffset>
                </wp:positionV>
                <wp:extent cx="2688590" cy="1064895"/>
                <wp:effectExtent l="8255" t="6985" r="8255" b="13970"/>
                <wp:wrapNone/>
                <wp:docPr id="4" name="Text 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064895"/>
                        </a:xfrm>
                        <a:prstGeom prst="rect">
                          <a:avLst/>
                        </a:prstGeom>
                        <a:solidFill>
                          <a:schemeClr val="tx1">
                            <a:lumMod val="100000"/>
                            <a:lumOff val="0"/>
                          </a:schemeClr>
                        </a:solidFill>
                        <a:ln w="9525">
                          <a:solidFill>
                            <a:srgbClr val="000000"/>
                          </a:solidFill>
                          <a:miter lim="800000"/>
                          <a:headEnd/>
                          <a:tailEnd/>
                        </a:ln>
                      </wps:spPr>
                      <wps:txbx>
                        <w:txbxContent>
                          <w:p w:rsidR="00D039DA" w:rsidRPr="005B4A69" w:rsidRDefault="00D039DA" w:rsidP="005B4A69">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68FB35" id="Text Box 563" o:spid="_x0000_s1043" type="#_x0000_t202" style="position:absolute;margin-left:240.65pt;margin-top:94.3pt;width:211.7pt;height:83.8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" fillcolor="black [3213]">
                <v:textbox>
                  <w:txbxContent>
                    <w:p w:rsidR="00D039DA" w:rsidRPr="005B4A69" w:rsidRDefault="00D039DA" w:rsidP="005B4A69">
                      <w:pPr>
                        <w:spacing w:before="240" w:after="240" w:line="240" w:lineRule="auto"/>
                        <w:ind w:right="1474" w:firstLine="0"/>
                        <w:jc w:val="right"/>
                        <w:rPr>
                          <w:b/>
                          <w:color w:val="FFFFFF" w:themeColor="background1"/>
                          <w:sz w:val="40"/>
                          <w:szCs w:val="40"/>
                          <w:lang w:val="is-IS"/>
                        </w:rPr>
                      </w:pPr>
                      <w:r w:rsidRPr="005B4A69">
                        <w:rPr>
                          <w:b/>
                          <w:color w:val="FFFFFF" w:themeColor="background1"/>
                          <w:sz w:val="40"/>
                          <w:szCs w:val="40"/>
                          <w:lang w:val="is-IS"/>
                        </w:rPr>
                        <w:t>Paper IV</w:t>
                      </w:r>
                    </w:p>
                  </w:txbxContent>
                </v:textbox>
              </v:shape>
            </w:pict>
          </mc:Fallback>
        </mc:AlternateContent>
      </w:r>
    </w:p>
    <w:p w:rsidR="00F96C45" w:rsidRPr="00316378" w:rsidRDefault="00F96C45" w:rsidP="00F96C45">
      <w:pPr>
        <w:pStyle w:val="Heading1-nnmerabirtingar"/>
        <w:rPr>
          <w:lang w:val="en-US"/>
        </w:rPr>
      </w:pPr>
      <w:bookmarkStart w:id="66" w:name="_Toc284970094"/>
      <w:bookmarkStart w:id="67" w:name="_Toc367432994"/>
      <w:r w:rsidRPr="00316378">
        <w:rPr>
          <w:lang w:val="en-US"/>
        </w:rPr>
        <w:lastRenderedPageBreak/>
        <w:t>Appendix</w:t>
      </w:r>
      <w:bookmarkEnd w:id="66"/>
      <w:bookmarkEnd w:id="67"/>
    </w:p>
    <w:p w:rsidR="00F96C45" w:rsidRDefault="00F96C45" w:rsidP="00F96C45">
      <w:pPr>
        <w:pStyle w:val="Normal-Fyrstalnaeftirkaflaskil"/>
        <w:rPr>
          <w:lang w:val="en-US"/>
        </w:rPr>
      </w:pPr>
      <w:r w:rsidRPr="00316378">
        <w:rPr>
          <w:lang w:val="en-US"/>
        </w:rPr>
        <w:t>Relevant material, that does not make a part of the thesis can be added in an appendix, for example questionnaires, more detailed description of methods et. ctr.</w:t>
      </w:r>
    </w:p>
    <w:p w:rsidR="009E14AC" w:rsidRPr="009E14AC" w:rsidRDefault="009E14AC" w:rsidP="009E14AC">
      <w:r w:rsidRPr="00316378">
        <w:t xml:space="preserve">Start chapter on a </w:t>
      </w:r>
      <w:r>
        <w:t>right hand</w:t>
      </w:r>
      <w:r w:rsidRPr="00316378">
        <w:t xml:space="preserve"> page.</w:t>
      </w:r>
    </w:p>
    <w:p w:rsidR="00F96C45" w:rsidRPr="00316378" w:rsidRDefault="00F96C45" w:rsidP="00F96C45">
      <w:r w:rsidRPr="00316378">
        <w:t>Short descriptive title should go together with each appendix, explaining its content.</w:t>
      </w:r>
    </w:p>
    <w:p w:rsidR="00366A3B" w:rsidRPr="00316378" w:rsidRDefault="00366A3B" w:rsidP="00047996">
      <w:pPr>
        <w:spacing w:after="0" w:line="240" w:lineRule="auto"/>
        <w:ind w:firstLine="0"/>
        <w:jc w:val="left"/>
        <w:rPr>
          <w:b/>
          <w:sz w:val="28"/>
          <w:szCs w:val="28"/>
        </w:rPr>
      </w:pPr>
    </w:p>
    <w:sectPr w:rsidR="00366A3B" w:rsidRPr="00316378" w:rsidSect="0022572D">
      <w:type w:val="oddPage"/>
      <w:pgSz w:w="9979" w:h="14175" w:code="34"/>
      <w:pgMar w:top="1474" w:right="1474" w:bottom="1474" w:left="1644"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C0C" w:rsidRDefault="00F53C0C">
      <w:r>
        <w:separator/>
      </w:r>
    </w:p>
    <w:p w:rsidR="00F53C0C" w:rsidRDefault="00F53C0C"/>
    <w:p w:rsidR="00F53C0C" w:rsidRDefault="00F53C0C"/>
    <w:p w:rsidR="00F53C0C" w:rsidRDefault="00F53C0C"/>
  </w:endnote>
  <w:endnote w:type="continuationSeparator" w:id="0">
    <w:p w:rsidR="00F53C0C" w:rsidRDefault="00F53C0C">
      <w:r>
        <w:continuationSeparator/>
      </w:r>
    </w:p>
    <w:p w:rsidR="00F53C0C" w:rsidRDefault="00F53C0C"/>
    <w:p w:rsidR="00F53C0C" w:rsidRDefault="00F53C0C"/>
    <w:p w:rsidR="00F53C0C" w:rsidRDefault="00F53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C0C" w:rsidRDefault="00F53C0C">
      <w:r>
        <w:separator/>
      </w:r>
    </w:p>
    <w:p w:rsidR="00F53C0C" w:rsidRDefault="00F53C0C"/>
    <w:p w:rsidR="00F53C0C" w:rsidRDefault="00F53C0C"/>
    <w:p w:rsidR="00F53C0C" w:rsidRDefault="00F53C0C"/>
  </w:footnote>
  <w:footnote w:type="continuationSeparator" w:id="0">
    <w:p w:rsidR="00F53C0C" w:rsidRDefault="00F53C0C">
      <w:r>
        <w:continuationSeparator/>
      </w:r>
    </w:p>
    <w:p w:rsidR="00F53C0C" w:rsidRDefault="00F53C0C"/>
    <w:p w:rsidR="00F53C0C" w:rsidRDefault="00F53C0C"/>
    <w:p w:rsidR="00F53C0C" w:rsidRDefault="00F53C0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720"/>
  <w:hyphenationZone w:val="425"/>
  <w:evenAndOddHeaders/>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263DA"/>
    <w:rsid w:val="000004FD"/>
    <w:rsid w:val="000023D8"/>
    <w:rsid w:val="00002D4B"/>
    <w:rsid w:val="0000452C"/>
    <w:rsid w:val="0000458A"/>
    <w:rsid w:val="00010BE8"/>
    <w:rsid w:val="00011C4E"/>
    <w:rsid w:val="00013146"/>
    <w:rsid w:val="00014106"/>
    <w:rsid w:val="000148E3"/>
    <w:rsid w:val="000150FB"/>
    <w:rsid w:val="00015334"/>
    <w:rsid w:val="0002088A"/>
    <w:rsid w:val="00022584"/>
    <w:rsid w:val="00022CD4"/>
    <w:rsid w:val="00023D74"/>
    <w:rsid w:val="000242ED"/>
    <w:rsid w:val="0002631E"/>
    <w:rsid w:val="000278FE"/>
    <w:rsid w:val="00032CB9"/>
    <w:rsid w:val="00035930"/>
    <w:rsid w:val="00035B5D"/>
    <w:rsid w:val="0003689A"/>
    <w:rsid w:val="000403B0"/>
    <w:rsid w:val="00044435"/>
    <w:rsid w:val="00044908"/>
    <w:rsid w:val="000461A9"/>
    <w:rsid w:val="00046604"/>
    <w:rsid w:val="00047996"/>
    <w:rsid w:val="00050E15"/>
    <w:rsid w:val="000522C6"/>
    <w:rsid w:val="000533D9"/>
    <w:rsid w:val="00053DA2"/>
    <w:rsid w:val="00054576"/>
    <w:rsid w:val="00055D59"/>
    <w:rsid w:val="000603B4"/>
    <w:rsid w:val="000636C2"/>
    <w:rsid w:val="00064C0D"/>
    <w:rsid w:val="00065D6C"/>
    <w:rsid w:val="0006626F"/>
    <w:rsid w:val="00066BAE"/>
    <w:rsid w:val="000711EC"/>
    <w:rsid w:val="000729F6"/>
    <w:rsid w:val="00074092"/>
    <w:rsid w:val="00074AE3"/>
    <w:rsid w:val="00080455"/>
    <w:rsid w:val="00083033"/>
    <w:rsid w:val="00083F2D"/>
    <w:rsid w:val="00085F07"/>
    <w:rsid w:val="000864FD"/>
    <w:rsid w:val="000878B7"/>
    <w:rsid w:val="000953DE"/>
    <w:rsid w:val="000A1213"/>
    <w:rsid w:val="000A35EF"/>
    <w:rsid w:val="000A44BE"/>
    <w:rsid w:val="000A4C09"/>
    <w:rsid w:val="000A65D4"/>
    <w:rsid w:val="000A797E"/>
    <w:rsid w:val="000B1C36"/>
    <w:rsid w:val="000B2AE3"/>
    <w:rsid w:val="000B47CD"/>
    <w:rsid w:val="000B4B50"/>
    <w:rsid w:val="000B544D"/>
    <w:rsid w:val="000B6678"/>
    <w:rsid w:val="000C000F"/>
    <w:rsid w:val="000C5C5A"/>
    <w:rsid w:val="000C725D"/>
    <w:rsid w:val="000D0436"/>
    <w:rsid w:val="000D0A17"/>
    <w:rsid w:val="000D1168"/>
    <w:rsid w:val="000D289C"/>
    <w:rsid w:val="000D31EF"/>
    <w:rsid w:val="000D46BE"/>
    <w:rsid w:val="000D5C50"/>
    <w:rsid w:val="000E058F"/>
    <w:rsid w:val="000E0992"/>
    <w:rsid w:val="000E12D9"/>
    <w:rsid w:val="000E24F3"/>
    <w:rsid w:val="000E2FE9"/>
    <w:rsid w:val="000E4E1F"/>
    <w:rsid w:val="000E6112"/>
    <w:rsid w:val="000E6C69"/>
    <w:rsid w:val="000E77E2"/>
    <w:rsid w:val="000E7848"/>
    <w:rsid w:val="000E79B5"/>
    <w:rsid w:val="000F02C0"/>
    <w:rsid w:val="000F21C8"/>
    <w:rsid w:val="000F2CBE"/>
    <w:rsid w:val="000F61D2"/>
    <w:rsid w:val="000F6FCC"/>
    <w:rsid w:val="000F70CE"/>
    <w:rsid w:val="001024FE"/>
    <w:rsid w:val="00104627"/>
    <w:rsid w:val="00106107"/>
    <w:rsid w:val="00114714"/>
    <w:rsid w:val="00117DC6"/>
    <w:rsid w:val="0012185F"/>
    <w:rsid w:val="001276AA"/>
    <w:rsid w:val="00132EBB"/>
    <w:rsid w:val="00137BD8"/>
    <w:rsid w:val="001404DC"/>
    <w:rsid w:val="00141E48"/>
    <w:rsid w:val="0014200D"/>
    <w:rsid w:val="001439A8"/>
    <w:rsid w:val="00144DBF"/>
    <w:rsid w:val="001457D3"/>
    <w:rsid w:val="0014662C"/>
    <w:rsid w:val="001474C0"/>
    <w:rsid w:val="00150580"/>
    <w:rsid w:val="00151628"/>
    <w:rsid w:val="00153454"/>
    <w:rsid w:val="001552E5"/>
    <w:rsid w:val="00156FFB"/>
    <w:rsid w:val="0016251E"/>
    <w:rsid w:val="00164900"/>
    <w:rsid w:val="00164A28"/>
    <w:rsid w:val="001654EB"/>
    <w:rsid w:val="00165DEB"/>
    <w:rsid w:val="0016633D"/>
    <w:rsid w:val="00172378"/>
    <w:rsid w:val="00174987"/>
    <w:rsid w:val="00181B6C"/>
    <w:rsid w:val="00182336"/>
    <w:rsid w:val="001823C5"/>
    <w:rsid w:val="00182A30"/>
    <w:rsid w:val="00182EC2"/>
    <w:rsid w:val="00183905"/>
    <w:rsid w:val="00184528"/>
    <w:rsid w:val="00184C26"/>
    <w:rsid w:val="00186DB7"/>
    <w:rsid w:val="001878A4"/>
    <w:rsid w:val="00193F0D"/>
    <w:rsid w:val="0019729D"/>
    <w:rsid w:val="001A0A42"/>
    <w:rsid w:val="001A1496"/>
    <w:rsid w:val="001A1A6D"/>
    <w:rsid w:val="001A35F7"/>
    <w:rsid w:val="001A3715"/>
    <w:rsid w:val="001A4980"/>
    <w:rsid w:val="001A4AF9"/>
    <w:rsid w:val="001A72FE"/>
    <w:rsid w:val="001B1835"/>
    <w:rsid w:val="001B2D52"/>
    <w:rsid w:val="001B35E2"/>
    <w:rsid w:val="001B547D"/>
    <w:rsid w:val="001C4B51"/>
    <w:rsid w:val="001C6C62"/>
    <w:rsid w:val="001C7047"/>
    <w:rsid w:val="001D173E"/>
    <w:rsid w:val="001D1A35"/>
    <w:rsid w:val="001D20BD"/>
    <w:rsid w:val="001D568A"/>
    <w:rsid w:val="001D6FF1"/>
    <w:rsid w:val="001E1BBC"/>
    <w:rsid w:val="001E4EB7"/>
    <w:rsid w:val="001E5FA4"/>
    <w:rsid w:val="001E65E8"/>
    <w:rsid w:val="001F0A0C"/>
    <w:rsid w:val="001F6E5B"/>
    <w:rsid w:val="001F72AF"/>
    <w:rsid w:val="001F7F27"/>
    <w:rsid w:val="00202C72"/>
    <w:rsid w:val="00202E57"/>
    <w:rsid w:val="00203B8D"/>
    <w:rsid w:val="00205ED6"/>
    <w:rsid w:val="00206017"/>
    <w:rsid w:val="00206532"/>
    <w:rsid w:val="00210365"/>
    <w:rsid w:val="002111E3"/>
    <w:rsid w:val="00213C42"/>
    <w:rsid w:val="002165E4"/>
    <w:rsid w:val="002169A7"/>
    <w:rsid w:val="00217A2E"/>
    <w:rsid w:val="00221771"/>
    <w:rsid w:val="00224237"/>
    <w:rsid w:val="002250CC"/>
    <w:rsid w:val="0022572D"/>
    <w:rsid w:val="00226333"/>
    <w:rsid w:val="00226E4F"/>
    <w:rsid w:val="00227541"/>
    <w:rsid w:val="00230C22"/>
    <w:rsid w:val="00232881"/>
    <w:rsid w:val="00233F39"/>
    <w:rsid w:val="002348A1"/>
    <w:rsid w:val="002357F2"/>
    <w:rsid w:val="00236E88"/>
    <w:rsid w:val="00237DE3"/>
    <w:rsid w:val="00240F59"/>
    <w:rsid w:val="00245AA8"/>
    <w:rsid w:val="0024623C"/>
    <w:rsid w:val="00246F41"/>
    <w:rsid w:val="00247545"/>
    <w:rsid w:val="00252DA7"/>
    <w:rsid w:val="00253265"/>
    <w:rsid w:val="0025431C"/>
    <w:rsid w:val="00254EF0"/>
    <w:rsid w:val="002550ED"/>
    <w:rsid w:val="00255140"/>
    <w:rsid w:val="00257F63"/>
    <w:rsid w:val="00261CAC"/>
    <w:rsid w:val="00271D39"/>
    <w:rsid w:val="00273167"/>
    <w:rsid w:val="00274CAD"/>
    <w:rsid w:val="00277354"/>
    <w:rsid w:val="00283AC5"/>
    <w:rsid w:val="00283DB8"/>
    <w:rsid w:val="00285D44"/>
    <w:rsid w:val="002861C3"/>
    <w:rsid w:val="00286407"/>
    <w:rsid w:val="00287098"/>
    <w:rsid w:val="00293041"/>
    <w:rsid w:val="0029372F"/>
    <w:rsid w:val="002953CF"/>
    <w:rsid w:val="002955CA"/>
    <w:rsid w:val="0029786B"/>
    <w:rsid w:val="00297BEE"/>
    <w:rsid w:val="002A1341"/>
    <w:rsid w:val="002A18C1"/>
    <w:rsid w:val="002A2DF3"/>
    <w:rsid w:val="002A5FAA"/>
    <w:rsid w:val="002B575B"/>
    <w:rsid w:val="002B5787"/>
    <w:rsid w:val="002B62BB"/>
    <w:rsid w:val="002C054E"/>
    <w:rsid w:val="002C08A6"/>
    <w:rsid w:val="002C3503"/>
    <w:rsid w:val="002C6490"/>
    <w:rsid w:val="002C68E7"/>
    <w:rsid w:val="002D0020"/>
    <w:rsid w:val="002D04BD"/>
    <w:rsid w:val="002D0608"/>
    <w:rsid w:val="002D123A"/>
    <w:rsid w:val="002D1E8D"/>
    <w:rsid w:val="002D3AC8"/>
    <w:rsid w:val="002D60D8"/>
    <w:rsid w:val="002D618E"/>
    <w:rsid w:val="002E0F29"/>
    <w:rsid w:val="002E37F9"/>
    <w:rsid w:val="002E474B"/>
    <w:rsid w:val="002E762C"/>
    <w:rsid w:val="002F0195"/>
    <w:rsid w:val="002F08A8"/>
    <w:rsid w:val="002F1344"/>
    <w:rsid w:val="002F328D"/>
    <w:rsid w:val="002F34DF"/>
    <w:rsid w:val="002F3FFB"/>
    <w:rsid w:val="00300625"/>
    <w:rsid w:val="00300BF8"/>
    <w:rsid w:val="00301E97"/>
    <w:rsid w:val="003045CB"/>
    <w:rsid w:val="003055CB"/>
    <w:rsid w:val="00306F47"/>
    <w:rsid w:val="003114D1"/>
    <w:rsid w:val="003122D4"/>
    <w:rsid w:val="0031566F"/>
    <w:rsid w:val="0031619D"/>
    <w:rsid w:val="00316378"/>
    <w:rsid w:val="00321271"/>
    <w:rsid w:val="00322826"/>
    <w:rsid w:val="003234A2"/>
    <w:rsid w:val="00326788"/>
    <w:rsid w:val="00326BCF"/>
    <w:rsid w:val="00331E65"/>
    <w:rsid w:val="00332666"/>
    <w:rsid w:val="00333218"/>
    <w:rsid w:val="0033436C"/>
    <w:rsid w:val="00334685"/>
    <w:rsid w:val="00334BBD"/>
    <w:rsid w:val="003356FC"/>
    <w:rsid w:val="00337230"/>
    <w:rsid w:val="00337E52"/>
    <w:rsid w:val="0034607A"/>
    <w:rsid w:val="00346CDF"/>
    <w:rsid w:val="003506B8"/>
    <w:rsid w:val="00350BEE"/>
    <w:rsid w:val="00351278"/>
    <w:rsid w:val="00352683"/>
    <w:rsid w:val="00352E97"/>
    <w:rsid w:val="00353837"/>
    <w:rsid w:val="00356CE8"/>
    <w:rsid w:val="0036086E"/>
    <w:rsid w:val="00360CB9"/>
    <w:rsid w:val="003623A4"/>
    <w:rsid w:val="00363B90"/>
    <w:rsid w:val="00364B22"/>
    <w:rsid w:val="0036698C"/>
    <w:rsid w:val="00366A3B"/>
    <w:rsid w:val="00371420"/>
    <w:rsid w:val="00375DEC"/>
    <w:rsid w:val="00377518"/>
    <w:rsid w:val="003811F9"/>
    <w:rsid w:val="00381221"/>
    <w:rsid w:val="00381CB5"/>
    <w:rsid w:val="00383534"/>
    <w:rsid w:val="003835FA"/>
    <w:rsid w:val="00387006"/>
    <w:rsid w:val="0038711B"/>
    <w:rsid w:val="003874F7"/>
    <w:rsid w:val="003921A8"/>
    <w:rsid w:val="00393AC8"/>
    <w:rsid w:val="00393CE1"/>
    <w:rsid w:val="00395034"/>
    <w:rsid w:val="003A5503"/>
    <w:rsid w:val="003A5A05"/>
    <w:rsid w:val="003A5E0E"/>
    <w:rsid w:val="003A62B9"/>
    <w:rsid w:val="003A690A"/>
    <w:rsid w:val="003A6C64"/>
    <w:rsid w:val="003A73B5"/>
    <w:rsid w:val="003B00E3"/>
    <w:rsid w:val="003B15FD"/>
    <w:rsid w:val="003B18AE"/>
    <w:rsid w:val="003B4AEC"/>
    <w:rsid w:val="003B5ACB"/>
    <w:rsid w:val="003B7F41"/>
    <w:rsid w:val="003C2423"/>
    <w:rsid w:val="003C2D84"/>
    <w:rsid w:val="003C51C6"/>
    <w:rsid w:val="003C5363"/>
    <w:rsid w:val="003C753F"/>
    <w:rsid w:val="003D02F4"/>
    <w:rsid w:val="003D0CDB"/>
    <w:rsid w:val="003D1F97"/>
    <w:rsid w:val="003D36EB"/>
    <w:rsid w:val="003D3B75"/>
    <w:rsid w:val="003E1049"/>
    <w:rsid w:val="003E2086"/>
    <w:rsid w:val="003E2A07"/>
    <w:rsid w:val="003E478F"/>
    <w:rsid w:val="003E6176"/>
    <w:rsid w:val="003E64E9"/>
    <w:rsid w:val="003F148E"/>
    <w:rsid w:val="003F1D58"/>
    <w:rsid w:val="003F4377"/>
    <w:rsid w:val="003F5BBF"/>
    <w:rsid w:val="003F5E7A"/>
    <w:rsid w:val="0040019C"/>
    <w:rsid w:val="00404482"/>
    <w:rsid w:val="00406366"/>
    <w:rsid w:val="00410DC8"/>
    <w:rsid w:val="00411C64"/>
    <w:rsid w:val="00414A56"/>
    <w:rsid w:val="00414DBD"/>
    <w:rsid w:val="00415359"/>
    <w:rsid w:val="00417BEA"/>
    <w:rsid w:val="00420620"/>
    <w:rsid w:val="00421C04"/>
    <w:rsid w:val="0042263B"/>
    <w:rsid w:val="004237C5"/>
    <w:rsid w:val="00423A11"/>
    <w:rsid w:val="00424502"/>
    <w:rsid w:val="00425751"/>
    <w:rsid w:val="0042597C"/>
    <w:rsid w:val="00426D74"/>
    <w:rsid w:val="00427E01"/>
    <w:rsid w:val="00432062"/>
    <w:rsid w:val="00434035"/>
    <w:rsid w:val="0043467C"/>
    <w:rsid w:val="004346AD"/>
    <w:rsid w:val="00434CCC"/>
    <w:rsid w:val="00436429"/>
    <w:rsid w:val="0044282B"/>
    <w:rsid w:val="0044314A"/>
    <w:rsid w:val="0044468D"/>
    <w:rsid w:val="004453C3"/>
    <w:rsid w:val="004544C3"/>
    <w:rsid w:val="00454D62"/>
    <w:rsid w:val="00460539"/>
    <w:rsid w:val="00460EEA"/>
    <w:rsid w:val="004616E9"/>
    <w:rsid w:val="00466555"/>
    <w:rsid w:val="00466AE7"/>
    <w:rsid w:val="004720B9"/>
    <w:rsid w:val="00472467"/>
    <w:rsid w:val="00472681"/>
    <w:rsid w:val="004736BF"/>
    <w:rsid w:val="00474682"/>
    <w:rsid w:val="0047524E"/>
    <w:rsid w:val="004757A6"/>
    <w:rsid w:val="00476078"/>
    <w:rsid w:val="004770FE"/>
    <w:rsid w:val="00480428"/>
    <w:rsid w:val="004825B7"/>
    <w:rsid w:val="004835FD"/>
    <w:rsid w:val="0048485B"/>
    <w:rsid w:val="00485CA4"/>
    <w:rsid w:val="004876CA"/>
    <w:rsid w:val="0049114C"/>
    <w:rsid w:val="00491CC8"/>
    <w:rsid w:val="00492B44"/>
    <w:rsid w:val="00493706"/>
    <w:rsid w:val="004A05D6"/>
    <w:rsid w:val="004A06D3"/>
    <w:rsid w:val="004A267C"/>
    <w:rsid w:val="004A3C5C"/>
    <w:rsid w:val="004A635C"/>
    <w:rsid w:val="004B12FF"/>
    <w:rsid w:val="004B399D"/>
    <w:rsid w:val="004B6FF5"/>
    <w:rsid w:val="004B7105"/>
    <w:rsid w:val="004B74F8"/>
    <w:rsid w:val="004C1D7B"/>
    <w:rsid w:val="004C4F48"/>
    <w:rsid w:val="004C5277"/>
    <w:rsid w:val="004D135E"/>
    <w:rsid w:val="004D4C5F"/>
    <w:rsid w:val="004D620C"/>
    <w:rsid w:val="004D6F03"/>
    <w:rsid w:val="004D738D"/>
    <w:rsid w:val="004E0069"/>
    <w:rsid w:val="004E2E0D"/>
    <w:rsid w:val="004F0D96"/>
    <w:rsid w:val="004F1262"/>
    <w:rsid w:val="004F42DF"/>
    <w:rsid w:val="0050110A"/>
    <w:rsid w:val="005016FD"/>
    <w:rsid w:val="00501A0D"/>
    <w:rsid w:val="0050244F"/>
    <w:rsid w:val="00504D79"/>
    <w:rsid w:val="00507CFF"/>
    <w:rsid w:val="00510BA1"/>
    <w:rsid w:val="005137E0"/>
    <w:rsid w:val="00516A53"/>
    <w:rsid w:val="00516E9C"/>
    <w:rsid w:val="00521366"/>
    <w:rsid w:val="00522119"/>
    <w:rsid w:val="00526B35"/>
    <w:rsid w:val="00527586"/>
    <w:rsid w:val="005355C0"/>
    <w:rsid w:val="00535B19"/>
    <w:rsid w:val="0053790E"/>
    <w:rsid w:val="005407EC"/>
    <w:rsid w:val="005437E0"/>
    <w:rsid w:val="00545300"/>
    <w:rsid w:val="00551D11"/>
    <w:rsid w:val="00552999"/>
    <w:rsid w:val="00553996"/>
    <w:rsid w:val="00554A08"/>
    <w:rsid w:val="00556617"/>
    <w:rsid w:val="00556803"/>
    <w:rsid w:val="00562605"/>
    <w:rsid w:val="0056281E"/>
    <w:rsid w:val="0056349C"/>
    <w:rsid w:val="00566E17"/>
    <w:rsid w:val="00566FC3"/>
    <w:rsid w:val="00567B2E"/>
    <w:rsid w:val="0057007A"/>
    <w:rsid w:val="00571210"/>
    <w:rsid w:val="0057184B"/>
    <w:rsid w:val="0057218E"/>
    <w:rsid w:val="00572B19"/>
    <w:rsid w:val="00574A20"/>
    <w:rsid w:val="00575930"/>
    <w:rsid w:val="00583B61"/>
    <w:rsid w:val="00584BC6"/>
    <w:rsid w:val="00586779"/>
    <w:rsid w:val="00587428"/>
    <w:rsid w:val="00587644"/>
    <w:rsid w:val="00587CED"/>
    <w:rsid w:val="00592939"/>
    <w:rsid w:val="005951A9"/>
    <w:rsid w:val="005A15D8"/>
    <w:rsid w:val="005A688A"/>
    <w:rsid w:val="005B088E"/>
    <w:rsid w:val="005B13BD"/>
    <w:rsid w:val="005B492F"/>
    <w:rsid w:val="005B4A69"/>
    <w:rsid w:val="005B64D7"/>
    <w:rsid w:val="005B6B20"/>
    <w:rsid w:val="005B79B1"/>
    <w:rsid w:val="005C0D8F"/>
    <w:rsid w:val="005C2790"/>
    <w:rsid w:val="005C2911"/>
    <w:rsid w:val="005C3CAA"/>
    <w:rsid w:val="005C4517"/>
    <w:rsid w:val="005C519C"/>
    <w:rsid w:val="005C5646"/>
    <w:rsid w:val="005D301F"/>
    <w:rsid w:val="005D3511"/>
    <w:rsid w:val="005D354A"/>
    <w:rsid w:val="005D54FF"/>
    <w:rsid w:val="005D75B2"/>
    <w:rsid w:val="005E10A3"/>
    <w:rsid w:val="005E1426"/>
    <w:rsid w:val="005E18CF"/>
    <w:rsid w:val="005E2507"/>
    <w:rsid w:val="005E3F2D"/>
    <w:rsid w:val="005F1157"/>
    <w:rsid w:val="005F1CE9"/>
    <w:rsid w:val="005F252B"/>
    <w:rsid w:val="005F2FC0"/>
    <w:rsid w:val="005F7BAB"/>
    <w:rsid w:val="005F7E2C"/>
    <w:rsid w:val="0060040D"/>
    <w:rsid w:val="00600AD8"/>
    <w:rsid w:val="00605696"/>
    <w:rsid w:val="006061C0"/>
    <w:rsid w:val="00607243"/>
    <w:rsid w:val="006104B8"/>
    <w:rsid w:val="0061255B"/>
    <w:rsid w:val="00614710"/>
    <w:rsid w:val="00615A1F"/>
    <w:rsid w:val="00617523"/>
    <w:rsid w:val="00617AFC"/>
    <w:rsid w:val="00621DF3"/>
    <w:rsid w:val="00623792"/>
    <w:rsid w:val="00624532"/>
    <w:rsid w:val="00624CF5"/>
    <w:rsid w:val="00625C58"/>
    <w:rsid w:val="006276BE"/>
    <w:rsid w:val="00627950"/>
    <w:rsid w:val="006325F6"/>
    <w:rsid w:val="00634789"/>
    <w:rsid w:val="006364AF"/>
    <w:rsid w:val="0063727F"/>
    <w:rsid w:val="00640124"/>
    <w:rsid w:val="006402A0"/>
    <w:rsid w:val="00641759"/>
    <w:rsid w:val="006426B2"/>
    <w:rsid w:val="006509A5"/>
    <w:rsid w:val="00650D7D"/>
    <w:rsid w:val="00651CA3"/>
    <w:rsid w:val="00653AD2"/>
    <w:rsid w:val="00653C6C"/>
    <w:rsid w:val="00654746"/>
    <w:rsid w:val="00655200"/>
    <w:rsid w:val="006557F9"/>
    <w:rsid w:val="006569D5"/>
    <w:rsid w:val="00670816"/>
    <w:rsid w:val="00670C6E"/>
    <w:rsid w:val="00671E2F"/>
    <w:rsid w:val="0067344C"/>
    <w:rsid w:val="00676578"/>
    <w:rsid w:val="00681911"/>
    <w:rsid w:val="00681F83"/>
    <w:rsid w:val="0069301F"/>
    <w:rsid w:val="0069325F"/>
    <w:rsid w:val="00693B14"/>
    <w:rsid w:val="006946D3"/>
    <w:rsid w:val="00695E11"/>
    <w:rsid w:val="00697EA2"/>
    <w:rsid w:val="006A0A5A"/>
    <w:rsid w:val="006A2C26"/>
    <w:rsid w:val="006A7B61"/>
    <w:rsid w:val="006B2E0F"/>
    <w:rsid w:val="006B5466"/>
    <w:rsid w:val="006B76E8"/>
    <w:rsid w:val="006C3D92"/>
    <w:rsid w:val="006C7AE9"/>
    <w:rsid w:val="006D0037"/>
    <w:rsid w:val="006D0040"/>
    <w:rsid w:val="006D2075"/>
    <w:rsid w:val="006D400C"/>
    <w:rsid w:val="006D407E"/>
    <w:rsid w:val="006D47BE"/>
    <w:rsid w:val="006D4D3F"/>
    <w:rsid w:val="006D56A8"/>
    <w:rsid w:val="006D6507"/>
    <w:rsid w:val="006E0757"/>
    <w:rsid w:val="006E076E"/>
    <w:rsid w:val="006E218E"/>
    <w:rsid w:val="006E2BFF"/>
    <w:rsid w:val="006E3DFB"/>
    <w:rsid w:val="006E50AA"/>
    <w:rsid w:val="006E7523"/>
    <w:rsid w:val="006E77F4"/>
    <w:rsid w:val="006F0050"/>
    <w:rsid w:val="006F04AB"/>
    <w:rsid w:val="006F1BEB"/>
    <w:rsid w:val="006F2342"/>
    <w:rsid w:val="006F7C3F"/>
    <w:rsid w:val="00701EE3"/>
    <w:rsid w:val="00702DF1"/>
    <w:rsid w:val="00703278"/>
    <w:rsid w:val="007036FF"/>
    <w:rsid w:val="0070384E"/>
    <w:rsid w:val="00705D17"/>
    <w:rsid w:val="0070692E"/>
    <w:rsid w:val="007108D1"/>
    <w:rsid w:val="00711497"/>
    <w:rsid w:val="007125A1"/>
    <w:rsid w:val="00716EA2"/>
    <w:rsid w:val="00716F3B"/>
    <w:rsid w:val="007226FF"/>
    <w:rsid w:val="00723A20"/>
    <w:rsid w:val="00725467"/>
    <w:rsid w:val="0072777A"/>
    <w:rsid w:val="00727A74"/>
    <w:rsid w:val="00733119"/>
    <w:rsid w:val="00733B85"/>
    <w:rsid w:val="00733C1C"/>
    <w:rsid w:val="00736377"/>
    <w:rsid w:val="00736457"/>
    <w:rsid w:val="007364FE"/>
    <w:rsid w:val="00737133"/>
    <w:rsid w:val="007372DF"/>
    <w:rsid w:val="00743F56"/>
    <w:rsid w:val="00745353"/>
    <w:rsid w:val="0075038F"/>
    <w:rsid w:val="0075064D"/>
    <w:rsid w:val="007509ED"/>
    <w:rsid w:val="00750A84"/>
    <w:rsid w:val="00751CFE"/>
    <w:rsid w:val="00751DB2"/>
    <w:rsid w:val="0075499E"/>
    <w:rsid w:val="00754FC6"/>
    <w:rsid w:val="00756297"/>
    <w:rsid w:val="00762D08"/>
    <w:rsid w:val="00764054"/>
    <w:rsid w:val="007652C2"/>
    <w:rsid w:val="007671EC"/>
    <w:rsid w:val="00767C33"/>
    <w:rsid w:val="007724AE"/>
    <w:rsid w:val="00772BE4"/>
    <w:rsid w:val="00774561"/>
    <w:rsid w:val="0077561D"/>
    <w:rsid w:val="00775F8F"/>
    <w:rsid w:val="007760AF"/>
    <w:rsid w:val="0077654E"/>
    <w:rsid w:val="00776720"/>
    <w:rsid w:val="007803FA"/>
    <w:rsid w:val="007820C8"/>
    <w:rsid w:val="0078355C"/>
    <w:rsid w:val="00783ABD"/>
    <w:rsid w:val="0078459F"/>
    <w:rsid w:val="00786E47"/>
    <w:rsid w:val="00793734"/>
    <w:rsid w:val="00794796"/>
    <w:rsid w:val="00794EF5"/>
    <w:rsid w:val="007A0528"/>
    <w:rsid w:val="007A187C"/>
    <w:rsid w:val="007A32B8"/>
    <w:rsid w:val="007A3AE4"/>
    <w:rsid w:val="007A41FC"/>
    <w:rsid w:val="007A5518"/>
    <w:rsid w:val="007A5519"/>
    <w:rsid w:val="007B13A7"/>
    <w:rsid w:val="007B4EDB"/>
    <w:rsid w:val="007B4F83"/>
    <w:rsid w:val="007B73CF"/>
    <w:rsid w:val="007B75AC"/>
    <w:rsid w:val="007C1019"/>
    <w:rsid w:val="007C349D"/>
    <w:rsid w:val="007C64A4"/>
    <w:rsid w:val="007D0892"/>
    <w:rsid w:val="007D123E"/>
    <w:rsid w:val="007D216B"/>
    <w:rsid w:val="007D29E5"/>
    <w:rsid w:val="007D4207"/>
    <w:rsid w:val="007D4841"/>
    <w:rsid w:val="007D52E7"/>
    <w:rsid w:val="007D664E"/>
    <w:rsid w:val="007D7885"/>
    <w:rsid w:val="007E0444"/>
    <w:rsid w:val="007E12B5"/>
    <w:rsid w:val="007E1AAA"/>
    <w:rsid w:val="007E4B60"/>
    <w:rsid w:val="007E5073"/>
    <w:rsid w:val="007E5CF5"/>
    <w:rsid w:val="007E69B7"/>
    <w:rsid w:val="007E7360"/>
    <w:rsid w:val="007E7A05"/>
    <w:rsid w:val="007F37B0"/>
    <w:rsid w:val="007F3F49"/>
    <w:rsid w:val="007F4091"/>
    <w:rsid w:val="007F6C06"/>
    <w:rsid w:val="007F77E0"/>
    <w:rsid w:val="0080108A"/>
    <w:rsid w:val="0080121A"/>
    <w:rsid w:val="0080159E"/>
    <w:rsid w:val="00804483"/>
    <w:rsid w:val="00804DD1"/>
    <w:rsid w:val="00806978"/>
    <w:rsid w:val="0081231E"/>
    <w:rsid w:val="00812C09"/>
    <w:rsid w:val="00815136"/>
    <w:rsid w:val="00820379"/>
    <w:rsid w:val="00821A19"/>
    <w:rsid w:val="00825693"/>
    <w:rsid w:val="008263DA"/>
    <w:rsid w:val="008267D2"/>
    <w:rsid w:val="00831103"/>
    <w:rsid w:val="008325C5"/>
    <w:rsid w:val="00834D7D"/>
    <w:rsid w:val="00844B68"/>
    <w:rsid w:val="0084775C"/>
    <w:rsid w:val="00851565"/>
    <w:rsid w:val="00853958"/>
    <w:rsid w:val="00853B04"/>
    <w:rsid w:val="00855B06"/>
    <w:rsid w:val="00856049"/>
    <w:rsid w:val="008672D4"/>
    <w:rsid w:val="00870500"/>
    <w:rsid w:val="00874BC0"/>
    <w:rsid w:val="00875CEA"/>
    <w:rsid w:val="0088042C"/>
    <w:rsid w:val="008809C7"/>
    <w:rsid w:val="00883353"/>
    <w:rsid w:val="00883A10"/>
    <w:rsid w:val="008858DF"/>
    <w:rsid w:val="00885A05"/>
    <w:rsid w:val="00887EF7"/>
    <w:rsid w:val="00892D97"/>
    <w:rsid w:val="00894518"/>
    <w:rsid w:val="00896944"/>
    <w:rsid w:val="008A00DC"/>
    <w:rsid w:val="008A1A21"/>
    <w:rsid w:val="008A2BAD"/>
    <w:rsid w:val="008A369F"/>
    <w:rsid w:val="008A5E08"/>
    <w:rsid w:val="008A759D"/>
    <w:rsid w:val="008B441B"/>
    <w:rsid w:val="008B5933"/>
    <w:rsid w:val="008B635F"/>
    <w:rsid w:val="008B6E1B"/>
    <w:rsid w:val="008B7F0B"/>
    <w:rsid w:val="008C1B2C"/>
    <w:rsid w:val="008C2D3F"/>
    <w:rsid w:val="008C3081"/>
    <w:rsid w:val="008C3C29"/>
    <w:rsid w:val="008C4751"/>
    <w:rsid w:val="008C51CC"/>
    <w:rsid w:val="008C53C1"/>
    <w:rsid w:val="008D2801"/>
    <w:rsid w:val="008D2AD4"/>
    <w:rsid w:val="008D3410"/>
    <w:rsid w:val="008D426E"/>
    <w:rsid w:val="008D4897"/>
    <w:rsid w:val="008D53A7"/>
    <w:rsid w:val="008D5B82"/>
    <w:rsid w:val="008D5DB8"/>
    <w:rsid w:val="008D7823"/>
    <w:rsid w:val="008E3358"/>
    <w:rsid w:val="008E360E"/>
    <w:rsid w:val="008E40C8"/>
    <w:rsid w:val="008E437A"/>
    <w:rsid w:val="008E4433"/>
    <w:rsid w:val="008E5C00"/>
    <w:rsid w:val="008E6F02"/>
    <w:rsid w:val="008E7C87"/>
    <w:rsid w:val="008E7CA3"/>
    <w:rsid w:val="008F31B7"/>
    <w:rsid w:val="008F4683"/>
    <w:rsid w:val="008F5194"/>
    <w:rsid w:val="008F6641"/>
    <w:rsid w:val="00903E29"/>
    <w:rsid w:val="0090587D"/>
    <w:rsid w:val="0090683A"/>
    <w:rsid w:val="00906C32"/>
    <w:rsid w:val="009072DD"/>
    <w:rsid w:val="0091107C"/>
    <w:rsid w:val="00912AB6"/>
    <w:rsid w:val="00913167"/>
    <w:rsid w:val="00913DA0"/>
    <w:rsid w:val="00916A07"/>
    <w:rsid w:val="00916A60"/>
    <w:rsid w:val="009177DE"/>
    <w:rsid w:val="00917A6A"/>
    <w:rsid w:val="00924327"/>
    <w:rsid w:val="00926FA7"/>
    <w:rsid w:val="009302A4"/>
    <w:rsid w:val="009312E6"/>
    <w:rsid w:val="009322CB"/>
    <w:rsid w:val="0093449C"/>
    <w:rsid w:val="009359C1"/>
    <w:rsid w:val="009364DD"/>
    <w:rsid w:val="00937265"/>
    <w:rsid w:val="009431EB"/>
    <w:rsid w:val="00946B58"/>
    <w:rsid w:val="0095050D"/>
    <w:rsid w:val="00951577"/>
    <w:rsid w:val="00952CDE"/>
    <w:rsid w:val="00953015"/>
    <w:rsid w:val="00956808"/>
    <w:rsid w:val="00956A11"/>
    <w:rsid w:val="0096201A"/>
    <w:rsid w:val="00963047"/>
    <w:rsid w:val="00965179"/>
    <w:rsid w:val="009652A8"/>
    <w:rsid w:val="009653D1"/>
    <w:rsid w:val="00966381"/>
    <w:rsid w:val="00967D4A"/>
    <w:rsid w:val="009735B0"/>
    <w:rsid w:val="0098030C"/>
    <w:rsid w:val="00981BFE"/>
    <w:rsid w:val="009830CE"/>
    <w:rsid w:val="00984A32"/>
    <w:rsid w:val="00984E32"/>
    <w:rsid w:val="00986E1C"/>
    <w:rsid w:val="00986E87"/>
    <w:rsid w:val="00986F6C"/>
    <w:rsid w:val="009870F7"/>
    <w:rsid w:val="0099152A"/>
    <w:rsid w:val="00992BCA"/>
    <w:rsid w:val="00992F2B"/>
    <w:rsid w:val="009A0654"/>
    <w:rsid w:val="009A16E9"/>
    <w:rsid w:val="009A350F"/>
    <w:rsid w:val="009A45EF"/>
    <w:rsid w:val="009A49E8"/>
    <w:rsid w:val="009A4EBF"/>
    <w:rsid w:val="009A6C0B"/>
    <w:rsid w:val="009B606E"/>
    <w:rsid w:val="009B73CB"/>
    <w:rsid w:val="009B7436"/>
    <w:rsid w:val="009B7679"/>
    <w:rsid w:val="009C0402"/>
    <w:rsid w:val="009C181E"/>
    <w:rsid w:val="009C2CFB"/>
    <w:rsid w:val="009C583B"/>
    <w:rsid w:val="009C5AF2"/>
    <w:rsid w:val="009C5EDA"/>
    <w:rsid w:val="009D23CB"/>
    <w:rsid w:val="009D371F"/>
    <w:rsid w:val="009D4D22"/>
    <w:rsid w:val="009D4F28"/>
    <w:rsid w:val="009D69C3"/>
    <w:rsid w:val="009E012C"/>
    <w:rsid w:val="009E0FBF"/>
    <w:rsid w:val="009E14AC"/>
    <w:rsid w:val="009E1786"/>
    <w:rsid w:val="009E1CAC"/>
    <w:rsid w:val="009E4CBE"/>
    <w:rsid w:val="009E663C"/>
    <w:rsid w:val="009E6EA4"/>
    <w:rsid w:val="009E71CB"/>
    <w:rsid w:val="009F05D7"/>
    <w:rsid w:val="009F0817"/>
    <w:rsid w:val="009F0D5C"/>
    <w:rsid w:val="009F212D"/>
    <w:rsid w:val="009F3CC6"/>
    <w:rsid w:val="009F4EA3"/>
    <w:rsid w:val="009F521F"/>
    <w:rsid w:val="009F5425"/>
    <w:rsid w:val="009F66C5"/>
    <w:rsid w:val="009F6C52"/>
    <w:rsid w:val="00A019EE"/>
    <w:rsid w:val="00A03663"/>
    <w:rsid w:val="00A04B48"/>
    <w:rsid w:val="00A05A90"/>
    <w:rsid w:val="00A06B36"/>
    <w:rsid w:val="00A06B84"/>
    <w:rsid w:val="00A070A5"/>
    <w:rsid w:val="00A07C33"/>
    <w:rsid w:val="00A108C7"/>
    <w:rsid w:val="00A12857"/>
    <w:rsid w:val="00A13E9B"/>
    <w:rsid w:val="00A14824"/>
    <w:rsid w:val="00A16E48"/>
    <w:rsid w:val="00A20F49"/>
    <w:rsid w:val="00A22091"/>
    <w:rsid w:val="00A26B64"/>
    <w:rsid w:val="00A26D9A"/>
    <w:rsid w:val="00A27E0E"/>
    <w:rsid w:val="00A339AC"/>
    <w:rsid w:val="00A36DFE"/>
    <w:rsid w:val="00A40A33"/>
    <w:rsid w:val="00A414F2"/>
    <w:rsid w:val="00A441AA"/>
    <w:rsid w:val="00A50B6A"/>
    <w:rsid w:val="00A523F0"/>
    <w:rsid w:val="00A5655B"/>
    <w:rsid w:val="00A61BD9"/>
    <w:rsid w:val="00A64B07"/>
    <w:rsid w:val="00A67D98"/>
    <w:rsid w:val="00A7106B"/>
    <w:rsid w:val="00A742AE"/>
    <w:rsid w:val="00A75612"/>
    <w:rsid w:val="00A7585A"/>
    <w:rsid w:val="00A76455"/>
    <w:rsid w:val="00A76B1C"/>
    <w:rsid w:val="00A80042"/>
    <w:rsid w:val="00A83F91"/>
    <w:rsid w:val="00A84F6A"/>
    <w:rsid w:val="00A86D6B"/>
    <w:rsid w:val="00A86E6C"/>
    <w:rsid w:val="00A911A8"/>
    <w:rsid w:val="00A940AA"/>
    <w:rsid w:val="00A942B7"/>
    <w:rsid w:val="00A94FBD"/>
    <w:rsid w:val="00A979F6"/>
    <w:rsid w:val="00A97D1C"/>
    <w:rsid w:val="00AA1BE2"/>
    <w:rsid w:val="00AA2676"/>
    <w:rsid w:val="00AA554A"/>
    <w:rsid w:val="00AA618F"/>
    <w:rsid w:val="00AA7EEC"/>
    <w:rsid w:val="00AB1DBE"/>
    <w:rsid w:val="00AB27D8"/>
    <w:rsid w:val="00AB3532"/>
    <w:rsid w:val="00AB3C7A"/>
    <w:rsid w:val="00AB57C4"/>
    <w:rsid w:val="00AB70C2"/>
    <w:rsid w:val="00AB73D3"/>
    <w:rsid w:val="00AC7635"/>
    <w:rsid w:val="00AC7663"/>
    <w:rsid w:val="00AD056B"/>
    <w:rsid w:val="00AD5874"/>
    <w:rsid w:val="00AD6966"/>
    <w:rsid w:val="00AD6C1F"/>
    <w:rsid w:val="00AD74A7"/>
    <w:rsid w:val="00AE03D9"/>
    <w:rsid w:val="00AE05F7"/>
    <w:rsid w:val="00AE0668"/>
    <w:rsid w:val="00AE0CAB"/>
    <w:rsid w:val="00AE40F1"/>
    <w:rsid w:val="00AE67C3"/>
    <w:rsid w:val="00AE7162"/>
    <w:rsid w:val="00AF074D"/>
    <w:rsid w:val="00AF21DC"/>
    <w:rsid w:val="00AF6182"/>
    <w:rsid w:val="00AF62C7"/>
    <w:rsid w:val="00AF78CE"/>
    <w:rsid w:val="00AF79F1"/>
    <w:rsid w:val="00AF7C79"/>
    <w:rsid w:val="00B01950"/>
    <w:rsid w:val="00B02E51"/>
    <w:rsid w:val="00B038F8"/>
    <w:rsid w:val="00B04010"/>
    <w:rsid w:val="00B04DD0"/>
    <w:rsid w:val="00B10A73"/>
    <w:rsid w:val="00B12D6F"/>
    <w:rsid w:val="00B15E03"/>
    <w:rsid w:val="00B202A7"/>
    <w:rsid w:val="00B20684"/>
    <w:rsid w:val="00B21A4F"/>
    <w:rsid w:val="00B21FD2"/>
    <w:rsid w:val="00B2228A"/>
    <w:rsid w:val="00B23F8E"/>
    <w:rsid w:val="00B2435F"/>
    <w:rsid w:val="00B2609E"/>
    <w:rsid w:val="00B272C4"/>
    <w:rsid w:val="00B30604"/>
    <w:rsid w:val="00B36781"/>
    <w:rsid w:val="00B44157"/>
    <w:rsid w:val="00B516F6"/>
    <w:rsid w:val="00B51879"/>
    <w:rsid w:val="00B53CBD"/>
    <w:rsid w:val="00B54453"/>
    <w:rsid w:val="00B56D7B"/>
    <w:rsid w:val="00B56D86"/>
    <w:rsid w:val="00B57061"/>
    <w:rsid w:val="00B60426"/>
    <w:rsid w:val="00B63547"/>
    <w:rsid w:val="00B63F16"/>
    <w:rsid w:val="00B65D83"/>
    <w:rsid w:val="00B65F81"/>
    <w:rsid w:val="00B66BA5"/>
    <w:rsid w:val="00B70A25"/>
    <w:rsid w:val="00B71C0E"/>
    <w:rsid w:val="00B73760"/>
    <w:rsid w:val="00B73BA9"/>
    <w:rsid w:val="00B757DE"/>
    <w:rsid w:val="00B75961"/>
    <w:rsid w:val="00B75B70"/>
    <w:rsid w:val="00B760A4"/>
    <w:rsid w:val="00B855B5"/>
    <w:rsid w:val="00B85EC8"/>
    <w:rsid w:val="00B86846"/>
    <w:rsid w:val="00B87938"/>
    <w:rsid w:val="00B91232"/>
    <w:rsid w:val="00B91AB8"/>
    <w:rsid w:val="00B91DDB"/>
    <w:rsid w:val="00B91F09"/>
    <w:rsid w:val="00B94A69"/>
    <w:rsid w:val="00B95686"/>
    <w:rsid w:val="00B96D5E"/>
    <w:rsid w:val="00B97C20"/>
    <w:rsid w:val="00BA081A"/>
    <w:rsid w:val="00BA0A5F"/>
    <w:rsid w:val="00BA12A7"/>
    <w:rsid w:val="00BA2460"/>
    <w:rsid w:val="00BA2A0D"/>
    <w:rsid w:val="00BA3910"/>
    <w:rsid w:val="00BA428E"/>
    <w:rsid w:val="00BA4E4C"/>
    <w:rsid w:val="00BA7225"/>
    <w:rsid w:val="00BB074D"/>
    <w:rsid w:val="00BB209C"/>
    <w:rsid w:val="00BB3071"/>
    <w:rsid w:val="00BB33DB"/>
    <w:rsid w:val="00BB4163"/>
    <w:rsid w:val="00BB4226"/>
    <w:rsid w:val="00BB4667"/>
    <w:rsid w:val="00BC5287"/>
    <w:rsid w:val="00BC6897"/>
    <w:rsid w:val="00BD1856"/>
    <w:rsid w:val="00BD185E"/>
    <w:rsid w:val="00BD1AF8"/>
    <w:rsid w:val="00BD4212"/>
    <w:rsid w:val="00BD6493"/>
    <w:rsid w:val="00BD7822"/>
    <w:rsid w:val="00BD7AB5"/>
    <w:rsid w:val="00BE0B40"/>
    <w:rsid w:val="00BE538B"/>
    <w:rsid w:val="00BE75D7"/>
    <w:rsid w:val="00BF0744"/>
    <w:rsid w:val="00BF2C20"/>
    <w:rsid w:val="00BF4C4F"/>
    <w:rsid w:val="00BF5522"/>
    <w:rsid w:val="00BF5CAC"/>
    <w:rsid w:val="00C03795"/>
    <w:rsid w:val="00C0441E"/>
    <w:rsid w:val="00C072AA"/>
    <w:rsid w:val="00C12117"/>
    <w:rsid w:val="00C12E3E"/>
    <w:rsid w:val="00C14080"/>
    <w:rsid w:val="00C1493C"/>
    <w:rsid w:val="00C1549D"/>
    <w:rsid w:val="00C16BF8"/>
    <w:rsid w:val="00C177A0"/>
    <w:rsid w:val="00C17912"/>
    <w:rsid w:val="00C226D1"/>
    <w:rsid w:val="00C2299D"/>
    <w:rsid w:val="00C26128"/>
    <w:rsid w:val="00C2636F"/>
    <w:rsid w:val="00C2701B"/>
    <w:rsid w:val="00C31126"/>
    <w:rsid w:val="00C34F8C"/>
    <w:rsid w:val="00C35C9D"/>
    <w:rsid w:val="00C37B93"/>
    <w:rsid w:val="00C40DBB"/>
    <w:rsid w:val="00C40E29"/>
    <w:rsid w:val="00C41319"/>
    <w:rsid w:val="00C431CB"/>
    <w:rsid w:val="00C46BB9"/>
    <w:rsid w:val="00C5081A"/>
    <w:rsid w:val="00C50C73"/>
    <w:rsid w:val="00C50E89"/>
    <w:rsid w:val="00C5607D"/>
    <w:rsid w:val="00C57940"/>
    <w:rsid w:val="00C60755"/>
    <w:rsid w:val="00C608C7"/>
    <w:rsid w:val="00C61948"/>
    <w:rsid w:val="00C61EBC"/>
    <w:rsid w:val="00C62C67"/>
    <w:rsid w:val="00C63AC3"/>
    <w:rsid w:val="00C64C24"/>
    <w:rsid w:val="00C665F4"/>
    <w:rsid w:val="00C6735A"/>
    <w:rsid w:val="00C71109"/>
    <w:rsid w:val="00C726E6"/>
    <w:rsid w:val="00C73761"/>
    <w:rsid w:val="00C7725C"/>
    <w:rsid w:val="00C8138C"/>
    <w:rsid w:val="00C824B3"/>
    <w:rsid w:val="00C84341"/>
    <w:rsid w:val="00C85389"/>
    <w:rsid w:val="00C86F65"/>
    <w:rsid w:val="00C91452"/>
    <w:rsid w:val="00C923E3"/>
    <w:rsid w:val="00C93D99"/>
    <w:rsid w:val="00C955A2"/>
    <w:rsid w:val="00C960D0"/>
    <w:rsid w:val="00C96442"/>
    <w:rsid w:val="00CA3639"/>
    <w:rsid w:val="00CA6054"/>
    <w:rsid w:val="00CA7C27"/>
    <w:rsid w:val="00CB0AF1"/>
    <w:rsid w:val="00CB1B96"/>
    <w:rsid w:val="00CB4FD5"/>
    <w:rsid w:val="00CB51CE"/>
    <w:rsid w:val="00CB5A3A"/>
    <w:rsid w:val="00CB74DE"/>
    <w:rsid w:val="00CB78CD"/>
    <w:rsid w:val="00CC1940"/>
    <w:rsid w:val="00CC27E7"/>
    <w:rsid w:val="00CC3BAD"/>
    <w:rsid w:val="00CC46E2"/>
    <w:rsid w:val="00CC4D3F"/>
    <w:rsid w:val="00CC5F9E"/>
    <w:rsid w:val="00CD0300"/>
    <w:rsid w:val="00CD4188"/>
    <w:rsid w:val="00CD5ED2"/>
    <w:rsid w:val="00CD5FAC"/>
    <w:rsid w:val="00CD66F8"/>
    <w:rsid w:val="00CE12B6"/>
    <w:rsid w:val="00CE1498"/>
    <w:rsid w:val="00CE22E0"/>
    <w:rsid w:val="00CE2F55"/>
    <w:rsid w:val="00CE5D3C"/>
    <w:rsid w:val="00CE60D8"/>
    <w:rsid w:val="00CE72B8"/>
    <w:rsid w:val="00CF00E2"/>
    <w:rsid w:val="00CF37DA"/>
    <w:rsid w:val="00CF3841"/>
    <w:rsid w:val="00CF3EFB"/>
    <w:rsid w:val="00CF4D6A"/>
    <w:rsid w:val="00CF5E79"/>
    <w:rsid w:val="00CF5FC6"/>
    <w:rsid w:val="00CF6CBF"/>
    <w:rsid w:val="00CF7790"/>
    <w:rsid w:val="00D00592"/>
    <w:rsid w:val="00D039DA"/>
    <w:rsid w:val="00D06FFA"/>
    <w:rsid w:val="00D07758"/>
    <w:rsid w:val="00D10280"/>
    <w:rsid w:val="00D113B1"/>
    <w:rsid w:val="00D144F6"/>
    <w:rsid w:val="00D15513"/>
    <w:rsid w:val="00D15E21"/>
    <w:rsid w:val="00D22030"/>
    <w:rsid w:val="00D22AF1"/>
    <w:rsid w:val="00D23670"/>
    <w:rsid w:val="00D24509"/>
    <w:rsid w:val="00D247FF"/>
    <w:rsid w:val="00D24EEA"/>
    <w:rsid w:val="00D2537B"/>
    <w:rsid w:val="00D32008"/>
    <w:rsid w:val="00D328D6"/>
    <w:rsid w:val="00D32D94"/>
    <w:rsid w:val="00D334CE"/>
    <w:rsid w:val="00D34C13"/>
    <w:rsid w:val="00D364EC"/>
    <w:rsid w:val="00D402DB"/>
    <w:rsid w:val="00D40640"/>
    <w:rsid w:val="00D40D9A"/>
    <w:rsid w:val="00D430C1"/>
    <w:rsid w:val="00D450B9"/>
    <w:rsid w:val="00D45358"/>
    <w:rsid w:val="00D45378"/>
    <w:rsid w:val="00D4567B"/>
    <w:rsid w:val="00D4794A"/>
    <w:rsid w:val="00D479AA"/>
    <w:rsid w:val="00D50B23"/>
    <w:rsid w:val="00D515BF"/>
    <w:rsid w:val="00D51B50"/>
    <w:rsid w:val="00D55553"/>
    <w:rsid w:val="00D60C2F"/>
    <w:rsid w:val="00D611D8"/>
    <w:rsid w:val="00D61716"/>
    <w:rsid w:val="00D62341"/>
    <w:rsid w:val="00D62E9A"/>
    <w:rsid w:val="00D63C13"/>
    <w:rsid w:val="00D63C24"/>
    <w:rsid w:val="00D640B7"/>
    <w:rsid w:val="00D6504D"/>
    <w:rsid w:val="00D65B32"/>
    <w:rsid w:val="00D70841"/>
    <w:rsid w:val="00D76EF1"/>
    <w:rsid w:val="00D8599B"/>
    <w:rsid w:val="00D85D55"/>
    <w:rsid w:val="00D85D56"/>
    <w:rsid w:val="00D86791"/>
    <w:rsid w:val="00D86A56"/>
    <w:rsid w:val="00D86C69"/>
    <w:rsid w:val="00D90A71"/>
    <w:rsid w:val="00D917E2"/>
    <w:rsid w:val="00D943E5"/>
    <w:rsid w:val="00D94D34"/>
    <w:rsid w:val="00D97B07"/>
    <w:rsid w:val="00DA1403"/>
    <w:rsid w:val="00DA1844"/>
    <w:rsid w:val="00DA1EA2"/>
    <w:rsid w:val="00DA3303"/>
    <w:rsid w:val="00DA6809"/>
    <w:rsid w:val="00DB04A2"/>
    <w:rsid w:val="00DB255F"/>
    <w:rsid w:val="00DB3993"/>
    <w:rsid w:val="00DB3B6B"/>
    <w:rsid w:val="00DB3D5D"/>
    <w:rsid w:val="00DB601B"/>
    <w:rsid w:val="00DB7CDA"/>
    <w:rsid w:val="00DC0D0F"/>
    <w:rsid w:val="00DC0D51"/>
    <w:rsid w:val="00DC536C"/>
    <w:rsid w:val="00DC5BBB"/>
    <w:rsid w:val="00DC6061"/>
    <w:rsid w:val="00DC7729"/>
    <w:rsid w:val="00DD0CE5"/>
    <w:rsid w:val="00DD4503"/>
    <w:rsid w:val="00DD64E1"/>
    <w:rsid w:val="00DD797E"/>
    <w:rsid w:val="00DE1729"/>
    <w:rsid w:val="00DE2535"/>
    <w:rsid w:val="00DE425D"/>
    <w:rsid w:val="00DF0B8A"/>
    <w:rsid w:val="00DF24EB"/>
    <w:rsid w:val="00DF3617"/>
    <w:rsid w:val="00DF3A2D"/>
    <w:rsid w:val="00DF5311"/>
    <w:rsid w:val="00DF571B"/>
    <w:rsid w:val="00E00C8B"/>
    <w:rsid w:val="00E01252"/>
    <w:rsid w:val="00E01493"/>
    <w:rsid w:val="00E016A0"/>
    <w:rsid w:val="00E018B1"/>
    <w:rsid w:val="00E03B83"/>
    <w:rsid w:val="00E03BA9"/>
    <w:rsid w:val="00E0441D"/>
    <w:rsid w:val="00E04720"/>
    <w:rsid w:val="00E137AC"/>
    <w:rsid w:val="00E156FE"/>
    <w:rsid w:val="00E16E72"/>
    <w:rsid w:val="00E20684"/>
    <w:rsid w:val="00E21770"/>
    <w:rsid w:val="00E22D80"/>
    <w:rsid w:val="00E230FB"/>
    <w:rsid w:val="00E2340B"/>
    <w:rsid w:val="00E23E8C"/>
    <w:rsid w:val="00E262D3"/>
    <w:rsid w:val="00E2718D"/>
    <w:rsid w:val="00E27EE2"/>
    <w:rsid w:val="00E30118"/>
    <w:rsid w:val="00E30A32"/>
    <w:rsid w:val="00E30E14"/>
    <w:rsid w:val="00E3149B"/>
    <w:rsid w:val="00E4297F"/>
    <w:rsid w:val="00E43554"/>
    <w:rsid w:val="00E440D0"/>
    <w:rsid w:val="00E4427B"/>
    <w:rsid w:val="00E454CD"/>
    <w:rsid w:val="00E45F3F"/>
    <w:rsid w:val="00E469A6"/>
    <w:rsid w:val="00E47CD1"/>
    <w:rsid w:val="00E50166"/>
    <w:rsid w:val="00E50EBC"/>
    <w:rsid w:val="00E51AC7"/>
    <w:rsid w:val="00E56C80"/>
    <w:rsid w:val="00E62C0C"/>
    <w:rsid w:val="00E64F0B"/>
    <w:rsid w:val="00E65076"/>
    <w:rsid w:val="00E71B7C"/>
    <w:rsid w:val="00E737AD"/>
    <w:rsid w:val="00E757AD"/>
    <w:rsid w:val="00E7620E"/>
    <w:rsid w:val="00E80760"/>
    <w:rsid w:val="00E82228"/>
    <w:rsid w:val="00E828F2"/>
    <w:rsid w:val="00E83EF7"/>
    <w:rsid w:val="00E84400"/>
    <w:rsid w:val="00E85005"/>
    <w:rsid w:val="00E86620"/>
    <w:rsid w:val="00E90C92"/>
    <w:rsid w:val="00E91C1E"/>
    <w:rsid w:val="00E93211"/>
    <w:rsid w:val="00E94570"/>
    <w:rsid w:val="00E9529A"/>
    <w:rsid w:val="00E97159"/>
    <w:rsid w:val="00EA0FD0"/>
    <w:rsid w:val="00EA125A"/>
    <w:rsid w:val="00EA5931"/>
    <w:rsid w:val="00EA5F17"/>
    <w:rsid w:val="00EA6480"/>
    <w:rsid w:val="00EB0D8A"/>
    <w:rsid w:val="00EB1CF4"/>
    <w:rsid w:val="00EB22BF"/>
    <w:rsid w:val="00EB3D39"/>
    <w:rsid w:val="00EB5F7B"/>
    <w:rsid w:val="00EC35C5"/>
    <w:rsid w:val="00EC3A72"/>
    <w:rsid w:val="00ED0C8C"/>
    <w:rsid w:val="00ED1A9F"/>
    <w:rsid w:val="00ED3522"/>
    <w:rsid w:val="00ED45F7"/>
    <w:rsid w:val="00ED48CD"/>
    <w:rsid w:val="00ED52C6"/>
    <w:rsid w:val="00ED55B1"/>
    <w:rsid w:val="00ED5FB4"/>
    <w:rsid w:val="00EE060F"/>
    <w:rsid w:val="00EE3F59"/>
    <w:rsid w:val="00EE4C45"/>
    <w:rsid w:val="00EE54E8"/>
    <w:rsid w:val="00EE6598"/>
    <w:rsid w:val="00EE7191"/>
    <w:rsid w:val="00EF045D"/>
    <w:rsid w:val="00EF1DAD"/>
    <w:rsid w:val="00EF27E1"/>
    <w:rsid w:val="00EF3C62"/>
    <w:rsid w:val="00EF7C0E"/>
    <w:rsid w:val="00F00EA8"/>
    <w:rsid w:val="00F03617"/>
    <w:rsid w:val="00F03A63"/>
    <w:rsid w:val="00F07483"/>
    <w:rsid w:val="00F1365F"/>
    <w:rsid w:val="00F148B9"/>
    <w:rsid w:val="00F15B23"/>
    <w:rsid w:val="00F167A0"/>
    <w:rsid w:val="00F17DA0"/>
    <w:rsid w:val="00F20724"/>
    <w:rsid w:val="00F218F9"/>
    <w:rsid w:val="00F24A6C"/>
    <w:rsid w:val="00F24F5C"/>
    <w:rsid w:val="00F31A6D"/>
    <w:rsid w:val="00F320D2"/>
    <w:rsid w:val="00F32123"/>
    <w:rsid w:val="00F35369"/>
    <w:rsid w:val="00F35E69"/>
    <w:rsid w:val="00F40426"/>
    <w:rsid w:val="00F407CE"/>
    <w:rsid w:val="00F4104F"/>
    <w:rsid w:val="00F4261E"/>
    <w:rsid w:val="00F4337E"/>
    <w:rsid w:val="00F4514E"/>
    <w:rsid w:val="00F452FA"/>
    <w:rsid w:val="00F476EA"/>
    <w:rsid w:val="00F51462"/>
    <w:rsid w:val="00F525ED"/>
    <w:rsid w:val="00F532D7"/>
    <w:rsid w:val="00F539F2"/>
    <w:rsid w:val="00F53C0C"/>
    <w:rsid w:val="00F567A8"/>
    <w:rsid w:val="00F62213"/>
    <w:rsid w:val="00F63FDE"/>
    <w:rsid w:val="00F65321"/>
    <w:rsid w:val="00F65A35"/>
    <w:rsid w:val="00F6608F"/>
    <w:rsid w:val="00F663DB"/>
    <w:rsid w:val="00F7056C"/>
    <w:rsid w:val="00F70DC2"/>
    <w:rsid w:val="00F71144"/>
    <w:rsid w:val="00F7491C"/>
    <w:rsid w:val="00F76B7D"/>
    <w:rsid w:val="00F8228B"/>
    <w:rsid w:val="00F823B4"/>
    <w:rsid w:val="00F83B63"/>
    <w:rsid w:val="00F86F43"/>
    <w:rsid w:val="00F871F7"/>
    <w:rsid w:val="00F87895"/>
    <w:rsid w:val="00F91623"/>
    <w:rsid w:val="00F958AE"/>
    <w:rsid w:val="00F96C45"/>
    <w:rsid w:val="00F97DA9"/>
    <w:rsid w:val="00FA2182"/>
    <w:rsid w:val="00FA2E4E"/>
    <w:rsid w:val="00FB0203"/>
    <w:rsid w:val="00FB03F3"/>
    <w:rsid w:val="00FB1991"/>
    <w:rsid w:val="00FB199C"/>
    <w:rsid w:val="00FB1A7B"/>
    <w:rsid w:val="00FB403D"/>
    <w:rsid w:val="00FB4594"/>
    <w:rsid w:val="00FB4F88"/>
    <w:rsid w:val="00FC0524"/>
    <w:rsid w:val="00FC191C"/>
    <w:rsid w:val="00FC53B3"/>
    <w:rsid w:val="00FC6EF6"/>
    <w:rsid w:val="00FD2395"/>
    <w:rsid w:val="00FE1507"/>
    <w:rsid w:val="00FE21D6"/>
    <w:rsid w:val="00FE5E57"/>
    <w:rsid w:val="00FE5EC3"/>
    <w:rsid w:val="00FE61FF"/>
    <w:rsid w:val="00FF0EBB"/>
    <w:rsid w:val="00FF1296"/>
    <w:rsid w:val="00FF220D"/>
    <w:rsid w:val="00FF24D3"/>
    <w:rsid w:val="00FF2EAF"/>
    <w:rsid w:val="00FF4B6E"/>
    <w:rsid w:val="00FF4DE7"/>
    <w:rsid w:val="00FF5765"/>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9393BADE-FC35-43EB-9796-0C5F0D26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www.skemman.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skemman.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landsbokasafn.is/" TargetMode="External"/><Relationship Id="rId10" Type="http://schemas.openxmlformats.org/officeDocument/2006/relationships/footer" Target="footer1.xml"/><Relationship Id="rId19" Type="http://schemas.openxmlformats.org/officeDocument/2006/relationships/hyperlink" Target="http://images.isiknowledge.com/WOK45/help/WOS/A_abrvjt.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2E7FE8-AD2B-4ED8-91ED-BD6767AE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Sniðmát meistaraverkefnis HÍ</dc:title>
  <dc:creator>María Ásdís Stefánsdóttir</dc:creator>
  <cp:lastModifiedBy>Guðrún Ásta Guðmundsdóttir</cp:lastModifiedBy>
  <cp:revision>2</cp:revision>
  <cp:lastPrinted>2013-08-06T14:42:00Z</cp:lastPrinted>
  <dcterms:created xsi:type="dcterms:W3CDTF">2017-06-28T15:15:00Z</dcterms:created>
  <dcterms:modified xsi:type="dcterms:W3CDTF">2017-06-28T15:15:00Z</dcterms:modified>
</cp:coreProperties>
</file>